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4311" w:type="pct"/>
        <w:tblInd w:w="1188" w:type="dxa"/>
        <w:tblLook w:val="0000" w:firstRow="0" w:lastRow="0" w:firstColumn="0" w:lastColumn="0" w:noHBand="0" w:noVBand="0"/>
      </w:tblPr>
      <w:tblGrid>
        <w:gridCol w:w="3363"/>
        <w:gridCol w:w="1778"/>
        <w:gridCol w:w="3599"/>
      </w:tblGrid>
      <w:tr w:rsidR="001D372D" w:rsidRPr="00A01463" w14:paraId="33770725" w14:textId="77777777" w:rsidTr="007B29ED">
        <w:tc>
          <w:tcPr>
            <w:tcW w:w="3363" w:type="dxa"/>
          </w:tcPr>
          <w:p w14:paraId="671C6C66" w14:textId="77777777" w:rsidR="001D372D" w:rsidRPr="00A01463" w:rsidRDefault="001D372D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778" w:type="dxa"/>
          </w:tcPr>
          <w:p w14:paraId="48777C0A" w14:textId="77777777" w:rsidR="001D372D" w:rsidRPr="00A01463" w:rsidRDefault="001D372D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3599" w:type="dxa"/>
          </w:tcPr>
          <w:p w14:paraId="2ADE768F" w14:textId="77777777" w:rsidR="001D372D" w:rsidRPr="00A01463" w:rsidRDefault="00E16966">
            <w:pPr>
              <w:jc w:val="center"/>
              <w:rPr>
                <w:sz w:val="28"/>
              </w:rPr>
            </w:pPr>
            <w:r w:rsidRPr="00A01463">
              <w:rPr>
                <w:sz w:val="28"/>
              </w:rPr>
              <w:t>УТВЕРЖДАЮ</w:t>
            </w:r>
          </w:p>
        </w:tc>
      </w:tr>
      <w:tr w:rsidR="001D372D" w:rsidRPr="00A01463" w14:paraId="0C1658B2" w14:textId="77777777" w:rsidTr="007B29ED">
        <w:tc>
          <w:tcPr>
            <w:tcW w:w="3363" w:type="dxa"/>
            <w:vAlign w:val="center"/>
          </w:tcPr>
          <w:p w14:paraId="7859DCF2" w14:textId="77777777" w:rsidR="001D372D" w:rsidRPr="00A01463" w:rsidRDefault="001D372D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778" w:type="dxa"/>
            <w:vAlign w:val="center"/>
          </w:tcPr>
          <w:p w14:paraId="2A7E2D32" w14:textId="77777777" w:rsidR="001D372D" w:rsidRPr="00A01463" w:rsidRDefault="001D372D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599" w:type="dxa"/>
            <w:vAlign w:val="center"/>
          </w:tcPr>
          <w:p w14:paraId="4598A59D" w14:textId="78DCE085" w:rsidR="001D372D" w:rsidRPr="00A01463" w:rsidRDefault="0034793F">
            <w:pPr>
              <w:jc w:val="center"/>
              <w:rPr>
                <w:sz w:val="28"/>
              </w:rPr>
            </w:pPr>
            <w:r w:rsidRPr="00A01463">
              <w:rPr>
                <w:sz w:val="28"/>
              </w:rPr>
              <w:t>Преподаватель</w:t>
            </w:r>
          </w:p>
        </w:tc>
      </w:tr>
      <w:tr w:rsidR="001D372D" w:rsidRPr="00A01463" w14:paraId="00AAD53B" w14:textId="77777777" w:rsidTr="007B29ED">
        <w:trPr>
          <w:trHeight w:val="457"/>
        </w:trPr>
        <w:tc>
          <w:tcPr>
            <w:tcW w:w="3363" w:type="dxa"/>
            <w:vAlign w:val="center"/>
          </w:tcPr>
          <w:p w14:paraId="50556447" w14:textId="77777777" w:rsidR="001D372D" w:rsidRPr="00A01463" w:rsidRDefault="001D372D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778" w:type="dxa"/>
            <w:vAlign w:val="center"/>
          </w:tcPr>
          <w:p w14:paraId="76F4D9CC" w14:textId="77777777" w:rsidR="001D372D" w:rsidRPr="00A01463" w:rsidRDefault="001D372D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599" w:type="dxa"/>
            <w:vAlign w:val="center"/>
          </w:tcPr>
          <w:p w14:paraId="2A54576E" w14:textId="336D63A2" w:rsidR="001D372D" w:rsidRPr="00A01463" w:rsidRDefault="00E16966">
            <w:pPr>
              <w:tabs>
                <w:tab w:val="left" w:pos="5727"/>
              </w:tabs>
              <w:jc w:val="center"/>
              <w:rPr>
                <w:sz w:val="28"/>
              </w:rPr>
            </w:pPr>
            <w:r w:rsidRPr="00A01463">
              <w:rPr>
                <w:sz w:val="28"/>
              </w:rPr>
              <w:t xml:space="preserve">___________ </w:t>
            </w:r>
            <w:r w:rsidR="0034793F" w:rsidRPr="00A01463">
              <w:rPr>
                <w:sz w:val="28"/>
              </w:rPr>
              <w:t>Дергунов Е.А.</w:t>
            </w:r>
          </w:p>
        </w:tc>
      </w:tr>
      <w:tr w:rsidR="001D372D" w:rsidRPr="00A01463" w14:paraId="2569056C" w14:textId="77777777" w:rsidTr="007B29ED">
        <w:trPr>
          <w:trHeight w:val="519"/>
        </w:trPr>
        <w:tc>
          <w:tcPr>
            <w:tcW w:w="3363" w:type="dxa"/>
            <w:vAlign w:val="center"/>
          </w:tcPr>
          <w:p w14:paraId="34C2E9BD" w14:textId="77777777" w:rsidR="001D372D" w:rsidRPr="00A01463" w:rsidRDefault="001D372D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778" w:type="dxa"/>
            <w:vAlign w:val="center"/>
          </w:tcPr>
          <w:p w14:paraId="348DBF12" w14:textId="77777777" w:rsidR="001D372D" w:rsidRPr="00A01463" w:rsidRDefault="001D372D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599" w:type="dxa"/>
            <w:vAlign w:val="center"/>
          </w:tcPr>
          <w:p w14:paraId="3CE7D87D" w14:textId="17D37EFB" w:rsidR="001D372D" w:rsidRPr="00A01463" w:rsidRDefault="00E16966">
            <w:pPr>
              <w:tabs>
                <w:tab w:val="left" w:pos="5727"/>
              </w:tabs>
              <w:jc w:val="center"/>
              <w:rPr>
                <w:sz w:val="28"/>
              </w:rPr>
            </w:pPr>
            <w:r w:rsidRPr="00A01463">
              <w:rPr>
                <w:sz w:val="28"/>
              </w:rPr>
              <w:t>“_____”</w:t>
            </w:r>
            <w:r w:rsidR="00EA2DDE" w:rsidRPr="00A01463">
              <w:rPr>
                <w:sz w:val="28"/>
              </w:rPr>
              <w:t xml:space="preserve"> </w:t>
            </w:r>
            <w:r w:rsidRPr="00A01463">
              <w:rPr>
                <w:sz w:val="28"/>
              </w:rPr>
              <w:t>____________20__</w:t>
            </w:r>
          </w:p>
        </w:tc>
      </w:tr>
    </w:tbl>
    <w:p w14:paraId="4901BF79" w14:textId="77777777" w:rsidR="001D372D" w:rsidRPr="00A01463" w:rsidRDefault="001D372D">
      <w:pPr>
        <w:jc w:val="center"/>
        <w:rPr>
          <w:b/>
          <w:bCs/>
          <w:sz w:val="28"/>
        </w:rPr>
      </w:pPr>
    </w:p>
    <w:p w14:paraId="631B6A7C" w14:textId="77777777" w:rsidR="001D372D" w:rsidRPr="00A01463" w:rsidRDefault="001D372D">
      <w:pPr>
        <w:jc w:val="center"/>
        <w:rPr>
          <w:b/>
          <w:bCs/>
          <w:sz w:val="28"/>
        </w:rPr>
      </w:pPr>
    </w:p>
    <w:p w14:paraId="2DD0F59C" w14:textId="77777777" w:rsidR="001D372D" w:rsidRPr="00A01463" w:rsidRDefault="001D372D">
      <w:pPr>
        <w:jc w:val="center"/>
        <w:rPr>
          <w:b/>
          <w:bCs/>
          <w:sz w:val="28"/>
        </w:rPr>
      </w:pPr>
    </w:p>
    <w:p w14:paraId="5C6A5537" w14:textId="77777777" w:rsidR="001D372D" w:rsidRPr="00A01463" w:rsidRDefault="001D372D" w:rsidP="00595746">
      <w:pPr>
        <w:rPr>
          <w:b/>
          <w:bCs/>
          <w:sz w:val="28"/>
        </w:rPr>
      </w:pPr>
    </w:p>
    <w:p w14:paraId="765404CE" w14:textId="77777777" w:rsidR="001D372D" w:rsidRPr="00A01463" w:rsidRDefault="001D372D">
      <w:pPr>
        <w:jc w:val="center"/>
        <w:rPr>
          <w:b/>
          <w:bCs/>
        </w:rPr>
      </w:pPr>
    </w:p>
    <w:p w14:paraId="10494D46" w14:textId="24804C8A" w:rsidR="001D372D" w:rsidRPr="00A01463" w:rsidRDefault="001D372D">
      <w:pPr>
        <w:jc w:val="center"/>
        <w:rPr>
          <w:b/>
          <w:bCs/>
        </w:rPr>
      </w:pPr>
    </w:p>
    <w:p w14:paraId="690503E6" w14:textId="0073907C" w:rsidR="00612C1A" w:rsidRPr="00A01463" w:rsidRDefault="00612C1A">
      <w:pPr>
        <w:jc w:val="center"/>
        <w:rPr>
          <w:b/>
          <w:bCs/>
        </w:rPr>
      </w:pPr>
    </w:p>
    <w:p w14:paraId="6C7A972C" w14:textId="360660AE" w:rsidR="00612C1A" w:rsidRPr="00A01463" w:rsidRDefault="00612C1A">
      <w:pPr>
        <w:jc w:val="center"/>
        <w:rPr>
          <w:b/>
          <w:bCs/>
        </w:rPr>
      </w:pPr>
    </w:p>
    <w:p w14:paraId="2DB7D598" w14:textId="185B6C0D" w:rsidR="00612C1A" w:rsidRPr="00A01463" w:rsidRDefault="00612C1A">
      <w:pPr>
        <w:jc w:val="center"/>
        <w:rPr>
          <w:b/>
          <w:bCs/>
        </w:rPr>
      </w:pPr>
    </w:p>
    <w:p w14:paraId="3AA2E4D7" w14:textId="77777777" w:rsidR="00612C1A" w:rsidRPr="00A01463" w:rsidRDefault="00612C1A" w:rsidP="00DD4D45">
      <w:pPr>
        <w:rPr>
          <w:b/>
          <w:bCs/>
        </w:rPr>
      </w:pPr>
    </w:p>
    <w:p w14:paraId="3D0307E3" w14:textId="77777777" w:rsidR="001D372D" w:rsidRPr="00A01463" w:rsidRDefault="001D372D" w:rsidP="0053156D">
      <w:pPr>
        <w:rPr>
          <w:b/>
          <w:bCs/>
        </w:rPr>
      </w:pPr>
    </w:p>
    <w:p w14:paraId="7C4EF7BA" w14:textId="431890B2" w:rsidR="00595746" w:rsidRPr="00A01463" w:rsidRDefault="00595746" w:rsidP="00595746">
      <w:pPr>
        <w:spacing w:line="360" w:lineRule="auto"/>
        <w:jc w:val="center"/>
        <w:rPr>
          <w:caps/>
          <w:sz w:val="36"/>
          <w:szCs w:val="36"/>
        </w:rPr>
      </w:pPr>
      <w:r w:rsidRPr="00A01463">
        <w:rPr>
          <w:sz w:val="36"/>
          <w:szCs w:val="36"/>
        </w:rPr>
        <w:t xml:space="preserve">ПРОГРАММА </w:t>
      </w:r>
      <w:r w:rsidR="0053156D" w:rsidRPr="00A01463">
        <w:rPr>
          <w:sz w:val="36"/>
          <w:szCs w:val="36"/>
        </w:rPr>
        <w:t>«</w:t>
      </w:r>
      <w:r w:rsidRPr="00A01463">
        <w:rPr>
          <w:sz w:val="36"/>
          <w:szCs w:val="36"/>
        </w:rPr>
        <w:t xml:space="preserve">РИСОВАНИЕ ГРАФИКА ФУНКЦИИ </w:t>
      </w:r>
      <w:r w:rsidRPr="00A01463">
        <w:rPr>
          <w:sz w:val="36"/>
          <w:szCs w:val="36"/>
          <w:lang w:val="en-US"/>
        </w:rPr>
        <w:t>Y</w:t>
      </w:r>
      <w:r w:rsidRPr="00A01463">
        <w:rPr>
          <w:sz w:val="36"/>
          <w:szCs w:val="36"/>
        </w:rPr>
        <w:t>=</w:t>
      </w:r>
      <w:r w:rsidRPr="00A01463">
        <w:rPr>
          <w:sz w:val="36"/>
          <w:szCs w:val="36"/>
          <w:lang w:val="en-US"/>
        </w:rPr>
        <w:t>AX</w:t>
      </w:r>
      <w:r w:rsidRPr="00A01463">
        <w:rPr>
          <w:sz w:val="36"/>
          <w:szCs w:val="36"/>
        </w:rPr>
        <w:t>^3</w:t>
      </w:r>
      <w:r w:rsidR="0053156D" w:rsidRPr="00A01463">
        <w:rPr>
          <w:sz w:val="36"/>
          <w:szCs w:val="36"/>
        </w:rPr>
        <w:t>»</w:t>
      </w:r>
    </w:p>
    <w:p w14:paraId="7C828F01" w14:textId="083BA09E" w:rsidR="00595746" w:rsidRPr="00A01463" w:rsidRDefault="00595746" w:rsidP="00595746">
      <w:pPr>
        <w:spacing w:line="360" w:lineRule="auto"/>
        <w:jc w:val="center"/>
        <w:rPr>
          <w:sz w:val="36"/>
          <w:szCs w:val="36"/>
        </w:rPr>
      </w:pPr>
      <w:r w:rsidRPr="00A01463">
        <w:rPr>
          <w:sz w:val="36"/>
          <w:szCs w:val="36"/>
        </w:rPr>
        <w:t>ТЕКСТ ПРОГРАММЫ</w:t>
      </w:r>
    </w:p>
    <w:p w14:paraId="37B5240E" w14:textId="2BD3C827" w:rsidR="00595746" w:rsidRPr="00A01463" w:rsidRDefault="00595746" w:rsidP="00595746">
      <w:pPr>
        <w:spacing w:line="360" w:lineRule="auto"/>
        <w:jc w:val="center"/>
        <w:rPr>
          <w:sz w:val="36"/>
          <w:szCs w:val="36"/>
        </w:rPr>
      </w:pPr>
      <w:r w:rsidRPr="00A01463">
        <w:rPr>
          <w:sz w:val="36"/>
          <w:szCs w:val="36"/>
        </w:rPr>
        <w:t>ЛИСТ УТВЕРЖДЕНИЯ</w:t>
      </w:r>
      <w:r w:rsidRPr="00A01463">
        <w:rPr>
          <w:sz w:val="36"/>
          <w:szCs w:val="36"/>
        </w:rPr>
        <w:fldChar w:fldCharType="begin"/>
      </w:r>
      <w:r w:rsidRPr="00A01463">
        <w:rPr>
          <w:sz w:val="36"/>
          <w:szCs w:val="36"/>
        </w:rPr>
        <w:instrText xml:space="preserve"> ASK </w:instrText>
      </w:r>
      <w:r w:rsidRPr="00A01463">
        <w:rPr>
          <w:i/>
          <w:iCs/>
          <w:sz w:val="36"/>
          <w:szCs w:val="36"/>
        </w:rPr>
        <w:instrText>ДецНомер</w:instrText>
      </w:r>
      <w:r w:rsidRPr="00A01463">
        <w:rPr>
          <w:sz w:val="36"/>
          <w:szCs w:val="36"/>
        </w:rPr>
        <w:instrText xml:space="preserve"> "</w:instrText>
      </w:r>
      <w:r w:rsidRPr="00A01463">
        <w:rPr>
          <w:i/>
          <w:iCs/>
          <w:sz w:val="36"/>
          <w:szCs w:val="36"/>
        </w:rPr>
        <w:instrText>Децимеальный номер</w:instrText>
      </w:r>
      <w:r w:rsidRPr="00A01463">
        <w:rPr>
          <w:sz w:val="36"/>
          <w:szCs w:val="36"/>
        </w:rPr>
        <w:instrText xml:space="preserve"> " \d "А.В.00001-01 ТЗ 01"</w:instrText>
      </w:r>
      <w:r w:rsidRPr="00A01463">
        <w:rPr>
          <w:sz w:val="36"/>
          <w:szCs w:val="36"/>
        </w:rPr>
        <w:fldChar w:fldCharType="separate"/>
      </w:r>
      <w:bookmarkStart w:id="0" w:name="Закладка"/>
      <w:bookmarkStart w:id="1" w:name="ДецНомер"/>
      <w:r w:rsidRPr="00A01463">
        <w:rPr>
          <w:sz w:val="36"/>
          <w:szCs w:val="36"/>
        </w:rPr>
        <w:t>А.В.00001-01 ТЗ 01</w:t>
      </w:r>
      <w:bookmarkEnd w:id="0"/>
      <w:bookmarkEnd w:id="1"/>
      <w:r w:rsidRPr="00A01463">
        <w:rPr>
          <w:sz w:val="36"/>
          <w:szCs w:val="36"/>
        </w:rPr>
        <w:fldChar w:fldCharType="end"/>
      </w:r>
    </w:p>
    <w:p w14:paraId="0CCBC3FF" w14:textId="68252315" w:rsidR="00595746" w:rsidRPr="00A01463" w:rsidRDefault="00F4050D" w:rsidP="00AD7137">
      <w:pPr>
        <w:spacing w:line="360" w:lineRule="auto"/>
        <w:jc w:val="center"/>
        <w:rPr>
          <w:caps/>
          <w:sz w:val="36"/>
          <w:szCs w:val="36"/>
        </w:rPr>
      </w:pPr>
      <w:r w:rsidRPr="00A01463">
        <w:rPr>
          <w:noProof/>
          <w:sz w:val="28"/>
          <w:szCs w:val="28"/>
        </w:rPr>
        <w:pict w14:anchorId="6E676572">
          <v:group id="_x0000_s1072" style="position:absolute;left:0;text-align:left;margin-left:1.5pt;margin-top:3.75pt;width:34pt;height:412.7pt;z-index:-2" coordorigin="397,8323" coordsize="680,8254">
            <v:line id="Page_ 1_B1" o:spid="_x0000_s1073" style="position:absolute" from="397,8323" to="397,16577" strokeweight="2.25pt"/>
            <v:line id="Page_ 1_B2" o:spid="_x0000_s1074" style="position:absolute" from="397,8334" to="1077,8334" strokeweight="2.25pt"/>
            <v:line id="Page_ 1_B3" o:spid="_x0000_s1075" style="position:absolute" from="397,16554" to="1077,16554" strokeweight="2.25pt"/>
            <v:line id="Page_ 1_B4" o:spid="_x0000_s1076" style="position:absolute" from="397,15137" to="1077,15137" strokeweight="2.25pt"/>
            <v:line id="Page_ 1_B5" o:spid="_x0000_s1077" style="position:absolute" from="397,13153" to="1077,13153" strokeweight="2.25pt"/>
            <v:line id="Page_ 1_B6" o:spid="_x0000_s1078" style="position:absolute" from="397,11735" to="1077,11735" strokeweight="2.25pt"/>
            <v:line id="Page_ 1_B7" o:spid="_x0000_s1079" style="position:absolute" from="397,10318" to="1077,10318" strokeweight="2.25pt"/>
            <v:line id="Page_ 1_B8" o:spid="_x0000_s1080" style="position:absolute" from="680,8334" to="680,16554" strokeweight="2.25pt"/>
            <v:line id="Page_ 1_B9" o:spid="_x0000_s1081" style="position:absolute" from="1077,8323" to="1077,16577" strokeweight="2.25pt"/>
            <v:shapetype id="_x0000_t202" coordsize="21600,21600" o:spt="202" path="m,l,21600r21600,l21600,xe">
              <v:stroke joinstyle="miter"/>
              <v:path gradientshapeok="t" o:connecttype="rect"/>
            </v:shapetype>
            <v:shape id="Page_ 1_NB1" o:spid="_x0000_s1082" type="#_x0000_t202" style="position:absolute;left:397;top:15137;width:283;height:1417" filled="f" stroked="f">
              <v:textbox style="layout-flow:vertical;mso-layout-flow-alt:bottom-to-top;mso-next-textbox:#Page_ 1_NB1" inset="1pt,2pt,0,0">
                <w:txbxContent>
                  <w:p w14:paraId="0FABC472" w14:textId="77777777" w:rsidR="0071524C" w:rsidRDefault="0071524C" w:rsidP="00595746">
                    <w:pPr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Инв. № подл.</w:t>
                    </w:r>
                  </w:p>
                </w:txbxContent>
              </v:textbox>
            </v:shape>
            <v:shape id="Page_ 1_NB2" o:spid="_x0000_s1083" type="#_x0000_t202" style="position:absolute;left:397;top:13153;width:283;height:1984" filled="f" stroked="f">
              <v:textbox style="layout-flow:vertical;mso-layout-flow-alt:bottom-to-top;mso-next-textbox:#Page_ 1_NB2" inset="1pt,4pt,0,0">
                <w:txbxContent>
                  <w:p w14:paraId="4B9C10F8" w14:textId="77777777" w:rsidR="0071524C" w:rsidRDefault="0071524C" w:rsidP="00595746">
                    <w:pPr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Подпись и дата</w:t>
                    </w:r>
                  </w:p>
                </w:txbxContent>
              </v:textbox>
            </v:shape>
            <v:shape id="Page_ 1_NB3" o:spid="_x0000_s1084" type="#_x0000_t202" style="position:absolute;left:397;top:11735;width:283;height:1418" filled="f" stroked="f">
              <v:textbox style="layout-flow:vertical;mso-layout-flow-alt:bottom-to-top;mso-next-textbox:#Page_ 1_NB3" inset="1pt,4pt,0,0">
                <w:txbxContent>
                  <w:p w14:paraId="3D43E5D7" w14:textId="77777777" w:rsidR="0071524C" w:rsidRDefault="0071524C" w:rsidP="00595746">
                    <w:pPr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Взам. инв. №</w:t>
                    </w:r>
                  </w:p>
                </w:txbxContent>
              </v:textbox>
            </v:shape>
            <v:shape id="Page_ 1_NB4" o:spid="_x0000_s1085" type="#_x0000_t202" style="position:absolute;left:397;top:10318;width:283;height:1417" filled="f" stroked="f">
              <v:textbox style="layout-flow:vertical;mso-layout-flow-alt:bottom-to-top;mso-next-textbox:#Page_ 1_NB4" inset="1pt,3pt,0,0">
                <w:txbxContent>
                  <w:p w14:paraId="70D54A96" w14:textId="77777777" w:rsidR="0071524C" w:rsidRDefault="0071524C" w:rsidP="00595746">
                    <w:pPr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Инв. № дубл.</w:t>
                    </w:r>
                  </w:p>
                </w:txbxContent>
              </v:textbox>
            </v:shape>
            <v:shape id="Page_ 1_NB5" o:spid="_x0000_s1086" type="#_x0000_t202" style="position:absolute;left:397;top:8334;width:283;height:1984" filled="f" stroked="f">
              <v:textbox style="layout-flow:vertical;mso-layout-flow-alt:bottom-to-top;mso-next-textbox:#Page_ 1_NB5" inset="1pt,4pt,0,0">
                <w:txbxContent>
                  <w:p w14:paraId="419B4265" w14:textId="77777777" w:rsidR="0071524C" w:rsidRDefault="0071524C" w:rsidP="00595746">
                    <w:pPr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Подпись и дата</w:t>
                    </w:r>
                  </w:p>
                </w:txbxContent>
              </v:textbox>
            </v:shape>
          </v:group>
        </w:pict>
      </w:r>
      <w:r w:rsidR="00595746" w:rsidRPr="00A01463">
        <w:rPr>
          <w:sz w:val="36"/>
          <w:szCs w:val="36"/>
          <w:lang w:val="en-US"/>
        </w:rPr>
        <w:t>R</w:t>
      </w:r>
      <w:r w:rsidR="00595746" w:rsidRPr="00A01463">
        <w:rPr>
          <w:sz w:val="36"/>
          <w:szCs w:val="36"/>
        </w:rPr>
        <w:t>.</w:t>
      </w:r>
      <w:r w:rsidR="00595746" w:rsidRPr="00A01463">
        <w:rPr>
          <w:sz w:val="36"/>
          <w:szCs w:val="36"/>
          <w:lang w:val="en-US"/>
        </w:rPr>
        <w:t>G</w:t>
      </w:r>
      <w:r w:rsidR="00595746" w:rsidRPr="00A01463">
        <w:rPr>
          <w:sz w:val="36"/>
          <w:szCs w:val="36"/>
        </w:rPr>
        <w:t>.0001-01 02 24 ЛУ</w:t>
      </w:r>
    </w:p>
    <w:p w14:paraId="2DE0AD87" w14:textId="77777777" w:rsidR="001D372D" w:rsidRPr="00A01463" w:rsidRDefault="001D372D">
      <w:pPr>
        <w:rPr>
          <w:b/>
          <w:bCs/>
          <w:color w:val="000000"/>
          <w:sz w:val="32"/>
        </w:rPr>
      </w:pPr>
    </w:p>
    <w:tbl>
      <w:tblPr>
        <w:tblW w:w="4311" w:type="pct"/>
        <w:tblInd w:w="1188" w:type="dxa"/>
        <w:tblLook w:val="0000" w:firstRow="0" w:lastRow="0" w:firstColumn="0" w:lastColumn="0" w:noHBand="0" w:noVBand="0"/>
      </w:tblPr>
      <w:tblGrid>
        <w:gridCol w:w="3337"/>
        <w:gridCol w:w="1774"/>
        <w:gridCol w:w="3629"/>
      </w:tblGrid>
      <w:tr w:rsidR="00DD4D45" w:rsidRPr="00A01463" w14:paraId="3185EE65" w14:textId="77777777">
        <w:tc>
          <w:tcPr>
            <w:tcW w:w="3594" w:type="dxa"/>
            <w:vAlign w:val="center"/>
          </w:tcPr>
          <w:p w14:paraId="14E9017F" w14:textId="77777777" w:rsidR="00DD4D45" w:rsidRPr="00A01463" w:rsidRDefault="00DD4D45">
            <w:pPr>
              <w:tabs>
                <w:tab w:val="left" w:pos="5727"/>
              </w:tabs>
              <w:jc w:val="center"/>
              <w:rPr>
                <w:b/>
                <w:bCs/>
                <w:color w:val="000000"/>
                <w:sz w:val="28"/>
              </w:rPr>
            </w:pPr>
          </w:p>
        </w:tc>
        <w:tc>
          <w:tcPr>
            <w:tcW w:w="1902" w:type="dxa"/>
            <w:vAlign w:val="center"/>
          </w:tcPr>
          <w:p w14:paraId="49EB1504" w14:textId="77777777" w:rsidR="00DD4D45" w:rsidRPr="00A01463" w:rsidRDefault="00DD4D45">
            <w:pPr>
              <w:tabs>
                <w:tab w:val="left" w:pos="5727"/>
              </w:tabs>
              <w:rPr>
                <w:b/>
                <w:bCs/>
                <w:color w:val="000000"/>
                <w:sz w:val="28"/>
              </w:rPr>
            </w:pPr>
          </w:p>
        </w:tc>
        <w:tc>
          <w:tcPr>
            <w:tcW w:w="3685" w:type="dxa"/>
            <w:vAlign w:val="center"/>
          </w:tcPr>
          <w:p w14:paraId="5A9216EA" w14:textId="77777777" w:rsidR="00DD4D45" w:rsidRPr="00A01463" w:rsidRDefault="00DD4D45">
            <w:pPr>
              <w:tabs>
                <w:tab w:val="left" w:pos="5727"/>
              </w:tabs>
              <w:jc w:val="center"/>
              <w:rPr>
                <w:color w:val="000000"/>
                <w:sz w:val="28"/>
              </w:rPr>
            </w:pPr>
          </w:p>
        </w:tc>
      </w:tr>
      <w:tr w:rsidR="00DD4D45" w:rsidRPr="00A01463" w14:paraId="512ED714" w14:textId="77777777">
        <w:tc>
          <w:tcPr>
            <w:tcW w:w="3594" w:type="dxa"/>
            <w:vAlign w:val="center"/>
          </w:tcPr>
          <w:p w14:paraId="61EF435E" w14:textId="77777777" w:rsidR="00DD4D45" w:rsidRPr="00A01463" w:rsidRDefault="00DD4D45">
            <w:pPr>
              <w:tabs>
                <w:tab w:val="left" w:pos="5727"/>
              </w:tabs>
              <w:jc w:val="center"/>
              <w:rPr>
                <w:b/>
                <w:bCs/>
                <w:color w:val="000000"/>
                <w:sz w:val="28"/>
              </w:rPr>
            </w:pPr>
          </w:p>
        </w:tc>
        <w:tc>
          <w:tcPr>
            <w:tcW w:w="1902" w:type="dxa"/>
            <w:vAlign w:val="center"/>
          </w:tcPr>
          <w:p w14:paraId="32F86363" w14:textId="77777777" w:rsidR="00DD4D45" w:rsidRPr="00A01463" w:rsidRDefault="00DD4D45">
            <w:pPr>
              <w:tabs>
                <w:tab w:val="left" w:pos="5727"/>
              </w:tabs>
              <w:rPr>
                <w:b/>
                <w:bCs/>
                <w:color w:val="000000"/>
                <w:sz w:val="28"/>
              </w:rPr>
            </w:pPr>
          </w:p>
        </w:tc>
        <w:tc>
          <w:tcPr>
            <w:tcW w:w="3685" w:type="dxa"/>
            <w:vAlign w:val="center"/>
          </w:tcPr>
          <w:p w14:paraId="7E099890" w14:textId="77777777" w:rsidR="00DD4D45" w:rsidRPr="00A01463" w:rsidRDefault="00DD4D45">
            <w:pPr>
              <w:tabs>
                <w:tab w:val="left" w:pos="5727"/>
              </w:tabs>
              <w:jc w:val="center"/>
              <w:rPr>
                <w:color w:val="000000"/>
                <w:sz w:val="28"/>
              </w:rPr>
            </w:pPr>
          </w:p>
        </w:tc>
      </w:tr>
      <w:tr w:rsidR="00DD4D45" w:rsidRPr="00A01463" w14:paraId="7E27AA6E" w14:textId="77777777">
        <w:tc>
          <w:tcPr>
            <w:tcW w:w="3594" w:type="dxa"/>
            <w:vAlign w:val="center"/>
          </w:tcPr>
          <w:p w14:paraId="1F6DCDE4" w14:textId="77777777" w:rsidR="001D372D" w:rsidRPr="00A01463" w:rsidRDefault="001D372D">
            <w:pPr>
              <w:tabs>
                <w:tab w:val="left" w:pos="5727"/>
              </w:tabs>
              <w:jc w:val="center"/>
              <w:rPr>
                <w:b/>
                <w:bCs/>
                <w:color w:val="000000"/>
                <w:sz w:val="28"/>
              </w:rPr>
            </w:pPr>
          </w:p>
        </w:tc>
        <w:tc>
          <w:tcPr>
            <w:tcW w:w="1902" w:type="dxa"/>
            <w:vAlign w:val="center"/>
          </w:tcPr>
          <w:p w14:paraId="52805FFF" w14:textId="77777777" w:rsidR="001D372D" w:rsidRPr="00A01463" w:rsidRDefault="001D372D">
            <w:pPr>
              <w:tabs>
                <w:tab w:val="left" w:pos="5727"/>
              </w:tabs>
              <w:rPr>
                <w:b/>
                <w:bCs/>
                <w:color w:val="000000"/>
                <w:sz w:val="28"/>
              </w:rPr>
            </w:pPr>
          </w:p>
        </w:tc>
        <w:tc>
          <w:tcPr>
            <w:tcW w:w="3685" w:type="dxa"/>
            <w:vAlign w:val="center"/>
          </w:tcPr>
          <w:p w14:paraId="21EF8E02" w14:textId="6005AE34" w:rsidR="001D372D" w:rsidRPr="00A01463" w:rsidRDefault="00DD4D45">
            <w:pPr>
              <w:tabs>
                <w:tab w:val="left" w:pos="5727"/>
              </w:tabs>
              <w:jc w:val="center"/>
              <w:rPr>
                <w:color w:val="000000"/>
                <w:sz w:val="28"/>
              </w:rPr>
            </w:pPr>
            <w:r w:rsidRPr="00A01463">
              <w:rPr>
                <w:color w:val="000000"/>
                <w:sz w:val="28"/>
              </w:rPr>
              <w:t>Разработчик</w:t>
            </w:r>
          </w:p>
        </w:tc>
      </w:tr>
      <w:tr w:rsidR="00DD4D45" w:rsidRPr="00A01463" w14:paraId="4A3800EE" w14:textId="77777777">
        <w:tc>
          <w:tcPr>
            <w:tcW w:w="3594" w:type="dxa"/>
            <w:vAlign w:val="center"/>
          </w:tcPr>
          <w:p w14:paraId="52C237A5" w14:textId="77777777" w:rsidR="001D372D" w:rsidRPr="00A01463" w:rsidRDefault="001D372D">
            <w:pPr>
              <w:tabs>
                <w:tab w:val="left" w:pos="5727"/>
              </w:tabs>
              <w:jc w:val="center"/>
              <w:rPr>
                <w:b/>
                <w:bCs/>
                <w:color w:val="000000"/>
                <w:sz w:val="28"/>
              </w:rPr>
            </w:pPr>
          </w:p>
        </w:tc>
        <w:tc>
          <w:tcPr>
            <w:tcW w:w="1902" w:type="dxa"/>
            <w:vAlign w:val="center"/>
          </w:tcPr>
          <w:p w14:paraId="7FDD8E2D" w14:textId="77777777" w:rsidR="001D372D" w:rsidRPr="00A01463" w:rsidRDefault="001D372D">
            <w:pPr>
              <w:tabs>
                <w:tab w:val="left" w:pos="5727"/>
              </w:tabs>
              <w:rPr>
                <w:b/>
                <w:bCs/>
                <w:color w:val="000000"/>
                <w:sz w:val="28"/>
              </w:rPr>
            </w:pPr>
          </w:p>
        </w:tc>
        <w:tc>
          <w:tcPr>
            <w:tcW w:w="3685" w:type="dxa"/>
            <w:vAlign w:val="center"/>
          </w:tcPr>
          <w:p w14:paraId="71A4615C" w14:textId="77777777" w:rsidR="001D372D" w:rsidRPr="00A01463" w:rsidRDefault="001D372D">
            <w:pPr>
              <w:tabs>
                <w:tab w:val="left" w:pos="5727"/>
              </w:tabs>
              <w:jc w:val="center"/>
              <w:rPr>
                <w:color w:val="000000"/>
                <w:sz w:val="28"/>
              </w:rPr>
            </w:pPr>
          </w:p>
        </w:tc>
      </w:tr>
      <w:tr w:rsidR="00DD4D45" w:rsidRPr="00A01463" w14:paraId="7248777B" w14:textId="77777777">
        <w:trPr>
          <w:trHeight w:val="513"/>
        </w:trPr>
        <w:tc>
          <w:tcPr>
            <w:tcW w:w="3594" w:type="dxa"/>
            <w:vAlign w:val="center"/>
          </w:tcPr>
          <w:p w14:paraId="618883B3" w14:textId="77777777" w:rsidR="001D372D" w:rsidRPr="00A01463" w:rsidRDefault="001D372D">
            <w:pPr>
              <w:tabs>
                <w:tab w:val="left" w:pos="5727"/>
              </w:tabs>
              <w:jc w:val="center"/>
              <w:rPr>
                <w:b/>
                <w:bCs/>
                <w:color w:val="000000"/>
                <w:sz w:val="28"/>
              </w:rPr>
            </w:pPr>
          </w:p>
        </w:tc>
        <w:tc>
          <w:tcPr>
            <w:tcW w:w="1902" w:type="dxa"/>
            <w:vAlign w:val="center"/>
          </w:tcPr>
          <w:p w14:paraId="4D3150AE" w14:textId="77777777" w:rsidR="001D372D" w:rsidRPr="00A01463" w:rsidRDefault="001D372D">
            <w:pPr>
              <w:tabs>
                <w:tab w:val="left" w:pos="5727"/>
              </w:tabs>
              <w:rPr>
                <w:b/>
                <w:bCs/>
                <w:color w:val="000000"/>
                <w:sz w:val="28"/>
              </w:rPr>
            </w:pPr>
          </w:p>
        </w:tc>
        <w:tc>
          <w:tcPr>
            <w:tcW w:w="3685" w:type="dxa"/>
            <w:vAlign w:val="center"/>
          </w:tcPr>
          <w:p w14:paraId="77F0F734" w14:textId="3C96F3B5" w:rsidR="001D372D" w:rsidRPr="00A01463" w:rsidRDefault="00E16966">
            <w:pPr>
              <w:tabs>
                <w:tab w:val="left" w:pos="5727"/>
              </w:tabs>
              <w:jc w:val="center"/>
              <w:rPr>
                <w:color w:val="000000"/>
                <w:sz w:val="28"/>
              </w:rPr>
            </w:pPr>
            <w:r w:rsidRPr="00A01463">
              <w:rPr>
                <w:color w:val="000000"/>
                <w:sz w:val="28"/>
              </w:rPr>
              <w:t>___________</w:t>
            </w:r>
            <w:r w:rsidR="0034793F" w:rsidRPr="00A01463">
              <w:rPr>
                <w:color w:val="000000"/>
                <w:sz w:val="28"/>
              </w:rPr>
              <w:t>_</w:t>
            </w:r>
            <w:r w:rsidR="00DD4D45" w:rsidRPr="00A01463">
              <w:rPr>
                <w:color w:val="000000"/>
                <w:sz w:val="28"/>
              </w:rPr>
              <w:t>Володин И.В.</w:t>
            </w:r>
          </w:p>
        </w:tc>
      </w:tr>
      <w:tr w:rsidR="00DD4D45" w:rsidRPr="00A01463" w14:paraId="0C3FCD3B" w14:textId="77777777">
        <w:trPr>
          <w:trHeight w:val="142"/>
        </w:trPr>
        <w:tc>
          <w:tcPr>
            <w:tcW w:w="3594" w:type="dxa"/>
            <w:vAlign w:val="center"/>
          </w:tcPr>
          <w:p w14:paraId="611C919C" w14:textId="77777777" w:rsidR="001D372D" w:rsidRPr="00A01463" w:rsidRDefault="001D372D">
            <w:pPr>
              <w:tabs>
                <w:tab w:val="left" w:pos="5727"/>
              </w:tabs>
              <w:jc w:val="center"/>
              <w:rPr>
                <w:b/>
                <w:bCs/>
                <w:color w:val="000000"/>
                <w:sz w:val="28"/>
              </w:rPr>
            </w:pPr>
          </w:p>
        </w:tc>
        <w:tc>
          <w:tcPr>
            <w:tcW w:w="1902" w:type="dxa"/>
            <w:vAlign w:val="center"/>
          </w:tcPr>
          <w:p w14:paraId="200AE51E" w14:textId="77777777" w:rsidR="001D372D" w:rsidRPr="00A01463" w:rsidRDefault="001D372D">
            <w:pPr>
              <w:tabs>
                <w:tab w:val="left" w:pos="5727"/>
              </w:tabs>
              <w:rPr>
                <w:b/>
                <w:bCs/>
                <w:color w:val="000000"/>
                <w:sz w:val="28"/>
              </w:rPr>
            </w:pPr>
          </w:p>
        </w:tc>
        <w:tc>
          <w:tcPr>
            <w:tcW w:w="3685" w:type="dxa"/>
            <w:vAlign w:val="center"/>
          </w:tcPr>
          <w:p w14:paraId="5D046266" w14:textId="760A972C" w:rsidR="001D372D" w:rsidRPr="00A01463" w:rsidRDefault="00E16966">
            <w:pPr>
              <w:tabs>
                <w:tab w:val="left" w:pos="5727"/>
              </w:tabs>
              <w:jc w:val="center"/>
              <w:rPr>
                <w:color w:val="000000"/>
                <w:sz w:val="28"/>
              </w:rPr>
            </w:pPr>
            <w:r w:rsidRPr="00A01463">
              <w:rPr>
                <w:color w:val="000000"/>
                <w:sz w:val="28"/>
              </w:rPr>
              <w:t>“_____”</w:t>
            </w:r>
            <w:r w:rsidR="00EA2DDE" w:rsidRPr="00A01463">
              <w:rPr>
                <w:color w:val="000000"/>
                <w:sz w:val="28"/>
              </w:rPr>
              <w:t xml:space="preserve"> </w:t>
            </w:r>
            <w:r w:rsidRPr="00A01463">
              <w:rPr>
                <w:color w:val="000000"/>
                <w:sz w:val="28"/>
              </w:rPr>
              <w:t>____________20__</w:t>
            </w:r>
          </w:p>
        </w:tc>
      </w:tr>
      <w:tr w:rsidR="00DD4D45" w:rsidRPr="00A01463" w14:paraId="71750F18" w14:textId="77777777">
        <w:trPr>
          <w:trHeight w:hRule="exact" w:val="567"/>
        </w:trPr>
        <w:tc>
          <w:tcPr>
            <w:tcW w:w="3594" w:type="dxa"/>
            <w:vAlign w:val="center"/>
          </w:tcPr>
          <w:p w14:paraId="06B112AD" w14:textId="77777777" w:rsidR="001D372D" w:rsidRPr="00A01463" w:rsidRDefault="001D372D">
            <w:pPr>
              <w:tabs>
                <w:tab w:val="left" w:pos="5727"/>
              </w:tabs>
              <w:jc w:val="center"/>
              <w:rPr>
                <w:b/>
                <w:bCs/>
                <w:color w:val="000000"/>
                <w:sz w:val="28"/>
              </w:rPr>
            </w:pPr>
          </w:p>
        </w:tc>
        <w:tc>
          <w:tcPr>
            <w:tcW w:w="1902" w:type="dxa"/>
            <w:vAlign w:val="center"/>
          </w:tcPr>
          <w:p w14:paraId="522619D7" w14:textId="77777777" w:rsidR="001D372D" w:rsidRPr="00A01463" w:rsidRDefault="001D372D">
            <w:pPr>
              <w:tabs>
                <w:tab w:val="left" w:pos="5727"/>
              </w:tabs>
              <w:rPr>
                <w:b/>
                <w:bCs/>
                <w:color w:val="000000"/>
                <w:sz w:val="28"/>
              </w:rPr>
            </w:pPr>
          </w:p>
        </w:tc>
        <w:tc>
          <w:tcPr>
            <w:tcW w:w="3685" w:type="dxa"/>
            <w:vAlign w:val="center"/>
          </w:tcPr>
          <w:p w14:paraId="1ABA2047" w14:textId="77777777" w:rsidR="001D372D" w:rsidRPr="00A01463" w:rsidRDefault="001D372D">
            <w:pPr>
              <w:tabs>
                <w:tab w:val="left" w:pos="5727"/>
              </w:tabs>
              <w:jc w:val="center"/>
              <w:rPr>
                <w:color w:val="000000"/>
                <w:sz w:val="28"/>
              </w:rPr>
            </w:pPr>
          </w:p>
        </w:tc>
      </w:tr>
      <w:tr w:rsidR="00DD4D45" w:rsidRPr="00A01463" w14:paraId="0F3A7860" w14:textId="77777777">
        <w:tc>
          <w:tcPr>
            <w:tcW w:w="3594" w:type="dxa"/>
            <w:vAlign w:val="center"/>
          </w:tcPr>
          <w:p w14:paraId="32D0FA9D" w14:textId="77777777" w:rsidR="001D372D" w:rsidRPr="00A01463" w:rsidRDefault="001D372D">
            <w:pPr>
              <w:tabs>
                <w:tab w:val="left" w:pos="5727"/>
              </w:tabs>
              <w:jc w:val="center"/>
              <w:rPr>
                <w:b/>
                <w:bCs/>
                <w:color w:val="000000"/>
                <w:sz w:val="28"/>
              </w:rPr>
            </w:pPr>
          </w:p>
        </w:tc>
        <w:tc>
          <w:tcPr>
            <w:tcW w:w="1902" w:type="dxa"/>
            <w:vAlign w:val="center"/>
          </w:tcPr>
          <w:p w14:paraId="162B2C49" w14:textId="77777777" w:rsidR="001D372D" w:rsidRPr="00A01463" w:rsidRDefault="001D372D">
            <w:pPr>
              <w:tabs>
                <w:tab w:val="left" w:pos="5727"/>
              </w:tabs>
              <w:rPr>
                <w:b/>
                <w:bCs/>
                <w:color w:val="000000"/>
                <w:sz w:val="28"/>
              </w:rPr>
            </w:pPr>
          </w:p>
        </w:tc>
        <w:tc>
          <w:tcPr>
            <w:tcW w:w="3685" w:type="dxa"/>
            <w:vAlign w:val="center"/>
          </w:tcPr>
          <w:p w14:paraId="114E986E" w14:textId="270FE59F" w:rsidR="001D372D" w:rsidRPr="00A01463" w:rsidRDefault="00DD4D45">
            <w:pPr>
              <w:tabs>
                <w:tab w:val="left" w:pos="5727"/>
              </w:tabs>
              <w:jc w:val="center"/>
              <w:rPr>
                <w:color w:val="000000"/>
                <w:sz w:val="28"/>
              </w:rPr>
            </w:pPr>
            <w:r w:rsidRPr="00A01463">
              <w:rPr>
                <w:color w:val="000000"/>
                <w:sz w:val="28"/>
              </w:rPr>
              <w:t>Тестировщик</w:t>
            </w:r>
          </w:p>
        </w:tc>
      </w:tr>
      <w:tr w:rsidR="00DD4D45" w:rsidRPr="00A01463" w14:paraId="0E9EF288" w14:textId="77777777">
        <w:tc>
          <w:tcPr>
            <w:tcW w:w="3594" w:type="dxa"/>
            <w:vAlign w:val="center"/>
          </w:tcPr>
          <w:p w14:paraId="5128A822" w14:textId="77777777" w:rsidR="001D372D" w:rsidRPr="00A01463" w:rsidRDefault="001D372D">
            <w:pPr>
              <w:tabs>
                <w:tab w:val="left" w:pos="5727"/>
              </w:tabs>
              <w:jc w:val="center"/>
              <w:rPr>
                <w:b/>
                <w:bCs/>
                <w:color w:val="000000"/>
                <w:sz w:val="28"/>
              </w:rPr>
            </w:pPr>
          </w:p>
        </w:tc>
        <w:tc>
          <w:tcPr>
            <w:tcW w:w="1902" w:type="dxa"/>
            <w:vAlign w:val="center"/>
          </w:tcPr>
          <w:p w14:paraId="1FC6EF1A" w14:textId="77777777" w:rsidR="001D372D" w:rsidRPr="00A01463" w:rsidRDefault="001D372D">
            <w:pPr>
              <w:tabs>
                <w:tab w:val="left" w:pos="5727"/>
              </w:tabs>
              <w:rPr>
                <w:b/>
                <w:bCs/>
                <w:color w:val="000000"/>
                <w:sz w:val="28"/>
              </w:rPr>
            </w:pPr>
          </w:p>
        </w:tc>
        <w:tc>
          <w:tcPr>
            <w:tcW w:w="3685" w:type="dxa"/>
            <w:vAlign w:val="center"/>
          </w:tcPr>
          <w:p w14:paraId="2DCF8E9D" w14:textId="77777777" w:rsidR="001D372D" w:rsidRPr="00A01463" w:rsidRDefault="001D372D">
            <w:pPr>
              <w:tabs>
                <w:tab w:val="left" w:pos="5727"/>
              </w:tabs>
              <w:jc w:val="center"/>
              <w:rPr>
                <w:color w:val="000000"/>
                <w:sz w:val="28"/>
              </w:rPr>
            </w:pPr>
          </w:p>
        </w:tc>
      </w:tr>
      <w:tr w:rsidR="00DD4D45" w:rsidRPr="00A01463" w14:paraId="50FF472C" w14:textId="77777777">
        <w:trPr>
          <w:trHeight w:val="468"/>
        </w:trPr>
        <w:tc>
          <w:tcPr>
            <w:tcW w:w="3594" w:type="dxa"/>
            <w:vAlign w:val="center"/>
          </w:tcPr>
          <w:p w14:paraId="02CB088D" w14:textId="77777777" w:rsidR="001D372D" w:rsidRPr="00A01463" w:rsidRDefault="001D372D">
            <w:pPr>
              <w:tabs>
                <w:tab w:val="left" w:pos="5727"/>
              </w:tabs>
              <w:jc w:val="center"/>
              <w:rPr>
                <w:b/>
                <w:bCs/>
                <w:color w:val="000000"/>
                <w:sz w:val="28"/>
              </w:rPr>
            </w:pPr>
          </w:p>
        </w:tc>
        <w:tc>
          <w:tcPr>
            <w:tcW w:w="1902" w:type="dxa"/>
            <w:vAlign w:val="center"/>
          </w:tcPr>
          <w:p w14:paraId="4213C517" w14:textId="77777777" w:rsidR="001D372D" w:rsidRPr="00A01463" w:rsidRDefault="001D372D">
            <w:pPr>
              <w:tabs>
                <w:tab w:val="left" w:pos="5727"/>
              </w:tabs>
              <w:rPr>
                <w:b/>
                <w:bCs/>
                <w:color w:val="000000"/>
                <w:sz w:val="28"/>
              </w:rPr>
            </w:pPr>
          </w:p>
        </w:tc>
        <w:tc>
          <w:tcPr>
            <w:tcW w:w="3685" w:type="dxa"/>
            <w:vAlign w:val="center"/>
          </w:tcPr>
          <w:p w14:paraId="0B7CE238" w14:textId="2FA527D0" w:rsidR="001D372D" w:rsidRPr="00A01463" w:rsidRDefault="00E16966">
            <w:pPr>
              <w:tabs>
                <w:tab w:val="left" w:pos="5727"/>
              </w:tabs>
              <w:jc w:val="center"/>
              <w:rPr>
                <w:color w:val="000000"/>
                <w:sz w:val="28"/>
              </w:rPr>
            </w:pPr>
            <w:r w:rsidRPr="00A01463">
              <w:rPr>
                <w:color w:val="000000"/>
                <w:sz w:val="28"/>
              </w:rPr>
              <w:t>__________</w:t>
            </w:r>
            <w:r w:rsidR="0034793F" w:rsidRPr="00A01463">
              <w:rPr>
                <w:color w:val="000000"/>
                <w:sz w:val="28"/>
              </w:rPr>
              <w:t>_</w:t>
            </w:r>
            <w:r w:rsidRPr="00A01463">
              <w:rPr>
                <w:color w:val="000000"/>
                <w:sz w:val="28"/>
              </w:rPr>
              <w:t>_</w:t>
            </w:r>
            <w:r w:rsidR="00DD4D45" w:rsidRPr="00A01463">
              <w:rPr>
                <w:color w:val="000000"/>
                <w:sz w:val="28"/>
              </w:rPr>
              <w:t>Володин И.В</w:t>
            </w:r>
            <w:r w:rsidR="0034793F" w:rsidRPr="00A01463">
              <w:rPr>
                <w:color w:val="000000"/>
                <w:sz w:val="28"/>
              </w:rPr>
              <w:t>.</w:t>
            </w:r>
          </w:p>
        </w:tc>
      </w:tr>
      <w:tr w:rsidR="00DD4D45" w:rsidRPr="00A01463" w14:paraId="220CFD0D" w14:textId="77777777">
        <w:tc>
          <w:tcPr>
            <w:tcW w:w="3594" w:type="dxa"/>
            <w:vAlign w:val="center"/>
          </w:tcPr>
          <w:p w14:paraId="6C5A521A" w14:textId="77777777" w:rsidR="001D372D" w:rsidRPr="00A01463" w:rsidRDefault="001D372D">
            <w:pPr>
              <w:tabs>
                <w:tab w:val="left" w:pos="5727"/>
              </w:tabs>
              <w:jc w:val="center"/>
              <w:rPr>
                <w:b/>
                <w:bCs/>
                <w:color w:val="000000"/>
                <w:sz w:val="28"/>
              </w:rPr>
            </w:pPr>
          </w:p>
        </w:tc>
        <w:tc>
          <w:tcPr>
            <w:tcW w:w="1902" w:type="dxa"/>
            <w:vAlign w:val="center"/>
          </w:tcPr>
          <w:p w14:paraId="600C9798" w14:textId="77777777" w:rsidR="001D372D" w:rsidRPr="00A01463" w:rsidRDefault="001D372D">
            <w:pPr>
              <w:tabs>
                <w:tab w:val="left" w:pos="5727"/>
              </w:tabs>
              <w:rPr>
                <w:b/>
                <w:bCs/>
                <w:color w:val="000000"/>
                <w:sz w:val="28"/>
              </w:rPr>
            </w:pPr>
          </w:p>
        </w:tc>
        <w:tc>
          <w:tcPr>
            <w:tcW w:w="3685" w:type="dxa"/>
            <w:vAlign w:val="center"/>
          </w:tcPr>
          <w:p w14:paraId="5E208EA3" w14:textId="3E55E212" w:rsidR="001D372D" w:rsidRPr="00A01463" w:rsidRDefault="00E16966" w:rsidP="0053156D">
            <w:pPr>
              <w:tabs>
                <w:tab w:val="left" w:pos="5727"/>
              </w:tabs>
              <w:jc w:val="center"/>
              <w:rPr>
                <w:color w:val="000000"/>
                <w:sz w:val="28"/>
              </w:rPr>
            </w:pPr>
            <w:r w:rsidRPr="00A01463">
              <w:rPr>
                <w:color w:val="000000"/>
                <w:sz w:val="28"/>
              </w:rPr>
              <w:t>“_____”</w:t>
            </w:r>
            <w:r w:rsidR="00EA2DDE" w:rsidRPr="00A01463">
              <w:rPr>
                <w:color w:val="000000"/>
                <w:sz w:val="28"/>
              </w:rPr>
              <w:t xml:space="preserve"> </w:t>
            </w:r>
            <w:r w:rsidRPr="00A01463">
              <w:rPr>
                <w:color w:val="000000"/>
                <w:sz w:val="28"/>
              </w:rPr>
              <w:t>____________20__</w:t>
            </w:r>
          </w:p>
        </w:tc>
      </w:tr>
      <w:tr w:rsidR="00DD4D45" w:rsidRPr="00A01463" w14:paraId="20CCA3B1" w14:textId="77777777">
        <w:trPr>
          <w:trHeight w:hRule="exact" w:val="567"/>
        </w:trPr>
        <w:tc>
          <w:tcPr>
            <w:tcW w:w="3594" w:type="dxa"/>
            <w:vAlign w:val="center"/>
          </w:tcPr>
          <w:p w14:paraId="67549C89" w14:textId="77777777" w:rsidR="001D372D" w:rsidRPr="00A01463" w:rsidRDefault="001D372D">
            <w:pPr>
              <w:tabs>
                <w:tab w:val="left" w:pos="5727"/>
              </w:tabs>
              <w:jc w:val="center"/>
              <w:rPr>
                <w:b/>
                <w:bCs/>
                <w:color w:val="000000"/>
                <w:sz w:val="28"/>
              </w:rPr>
            </w:pPr>
          </w:p>
        </w:tc>
        <w:tc>
          <w:tcPr>
            <w:tcW w:w="1902" w:type="dxa"/>
            <w:vAlign w:val="center"/>
          </w:tcPr>
          <w:p w14:paraId="3406122E" w14:textId="77777777" w:rsidR="001D372D" w:rsidRPr="00A01463" w:rsidRDefault="001D372D">
            <w:pPr>
              <w:tabs>
                <w:tab w:val="left" w:pos="5727"/>
              </w:tabs>
              <w:rPr>
                <w:b/>
                <w:bCs/>
                <w:color w:val="000000"/>
                <w:sz w:val="28"/>
              </w:rPr>
            </w:pPr>
          </w:p>
        </w:tc>
        <w:tc>
          <w:tcPr>
            <w:tcW w:w="3685" w:type="dxa"/>
            <w:vAlign w:val="center"/>
          </w:tcPr>
          <w:p w14:paraId="67F44374" w14:textId="77777777" w:rsidR="001D372D" w:rsidRPr="00A01463" w:rsidRDefault="001D372D">
            <w:pPr>
              <w:tabs>
                <w:tab w:val="left" w:pos="5727"/>
              </w:tabs>
              <w:jc w:val="center"/>
              <w:rPr>
                <w:b/>
                <w:bCs/>
                <w:color w:val="000000"/>
                <w:sz w:val="28"/>
              </w:rPr>
            </w:pPr>
          </w:p>
        </w:tc>
      </w:tr>
      <w:tr w:rsidR="00DD4D45" w:rsidRPr="00A01463" w14:paraId="6176E5E6" w14:textId="77777777">
        <w:tc>
          <w:tcPr>
            <w:tcW w:w="3594" w:type="dxa"/>
            <w:vAlign w:val="center"/>
          </w:tcPr>
          <w:p w14:paraId="65B07C04" w14:textId="77777777" w:rsidR="001D372D" w:rsidRPr="00A01463" w:rsidRDefault="001D372D">
            <w:pPr>
              <w:tabs>
                <w:tab w:val="left" w:pos="5727"/>
              </w:tabs>
              <w:jc w:val="center"/>
              <w:rPr>
                <w:b/>
                <w:bCs/>
                <w:color w:val="000000"/>
                <w:sz w:val="28"/>
              </w:rPr>
            </w:pPr>
          </w:p>
        </w:tc>
        <w:tc>
          <w:tcPr>
            <w:tcW w:w="1902" w:type="dxa"/>
            <w:vAlign w:val="center"/>
          </w:tcPr>
          <w:p w14:paraId="3E928091" w14:textId="77777777" w:rsidR="001D372D" w:rsidRPr="00A01463" w:rsidRDefault="001D372D">
            <w:pPr>
              <w:tabs>
                <w:tab w:val="left" w:pos="5727"/>
              </w:tabs>
              <w:rPr>
                <w:b/>
                <w:bCs/>
                <w:color w:val="000000"/>
                <w:sz w:val="28"/>
              </w:rPr>
            </w:pPr>
          </w:p>
        </w:tc>
        <w:tc>
          <w:tcPr>
            <w:tcW w:w="3685" w:type="dxa"/>
            <w:vAlign w:val="center"/>
          </w:tcPr>
          <w:p w14:paraId="155B0FB9" w14:textId="192CBC50" w:rsidR="001D372D" w:rsidRPr="00A01463" w:rsidRDefault="00DD4D45">
            <w:pPr>
              <w:tabs>
                <w:tab w:val="left" w:pos="5727"/>
              </w:tabs>
              <w:jc w:val="center"/>
              <w:rPr>
                <w:color w:val="000000"/>
                <w:sz w:val="28"/>
              </w:rPr>
            </w:pPr>
            <w:r w:rsidRPr="00A01463">
              <w:rPr>
                <w:color w:val="000000"/>
                <w:sz w:val="28"/>
              </w:rPr>
              <w:t>Ответственный за эксплуатацию</w:t>
            </w:r>
          </w:p>
        </w:tc>
      </w:tr>
      <w:tr w:rsidR="00DD4D45" w:rsidRPr="00A01463" w14:paraId="61E62932" w14:textId="77777777">
        <w:tc>
          <w:tcPr>
            <w:tcW w:w="3594" w:type="dxa"/>
            <w:vAlign w:val="center"/>
          </w:tcPr>
          <w:p w14:paraId="295EA384" w14:textId="77777777" w:rsidR="001D372D" w:rsidRPr="00A01463" w:rsidRDefault="001D372D">
            <w:pPr>
              <w:tabs>
                <w:tab w:val="left" w:pos="5727"/>
              </w:tabs>
              <w:jc w:val="center"/>
              <w:rPr>
                <w:b/>
                <w:bCs/>
                <w:color w:val="000000"/>
                <w:sz w:val="28"/>
              </w:rPr>
            </w:pPr>
          </w:p>
        </w:tc>
        <w:tc>
          <w:tcPr>
            <w:tcW w:w="1902" w:type="dxa"/>
            <w:vAlign w:val="center"/>
          </w:tcPr>
          <w:p w14:paraId="2EB3B534" w14:textId="77777777" w:rsidR="001D372D" w:rsidRPr="00A01463" w:rsidRDefault="001D372D">
            <w:pPr>
              <w:tabs>
                <w:tab w:val="left" w:pos="5727"/>
              </w:tabs>
              <w:rPr>
                <w:b/>
                <w:bCs/>
                <w:color w:val="000000"/>
                <w:sz w:val="28"/>
              </w:rPr>
            </w:pPr>
          </w:p>
        </w:tc>
        <w:tc>
          <w:tcPr>
            <w:tcW w:w="3685" w:type="dxa"/>
            <w:vAlign w:val="center"/>
          </w:tcPr>
          <w:p w14:paraId="3F3B52D9" w14:textId="77777777" w:rsidR="001D372D" w:rsidRPr="00A01463" w:rsidRDefault="001D372D">
            <w:pPr>
              <w:tabs>
                <w:tab w:val="left" w:pos="5727"/>
              </w:tabs>
              <w:jc w:val="center"/>
              <w:rPr>
                <w:color w:val="000000"/>
                <w:sz w:val="28"/>
              </w:rPr>
            </w:pPr>
          </w:p>
        </w:tc>
      </w:tr>
      <w:tr w:rsidR="00DD4D45" w:rsidRPr="00A01463" w14:paraId="617E9AB3" w14:textId="77777777">
        <w:trPr>
          <w:trHeight w:val="442"/>
        </w:trPr>
        <w:tc>
          <w:tcPr>
            <w:tcW w:w="3594" w:type="dxa"/>
            <w:vAlign w:val="center"/>
          </w:tcPr>
          <w:p w14:paraId="55C73F40" w14:textId="77777777" w:rsidR="001D372D" w:rsidRPr="00A01463" w:rsidRDefault="001D372D">
            <w:pPr>
              <w:tabs>
                <w:tab w:val="left" w:pos="5727"/>
              </w:tabs>
              <w:jc w:val="center"/>
              <w:rPr>
                <w:b/>
                <w:bCs/>
                <w:color w:val="000000"/>
                <w:sz w:val="28"/>
              </w:rPr>
            </w:pPr>
          </w:p>
        </w:tc>
        <w:tc>
          <w:tcPr>
            <w:tcW w:w="1902" w:type="dxa"/>
            <w:vAlign w:val="center"/>
          </w:tcPr>
          <w:p w14:paraId="57D25D27" w14:textId="77777777" w:rsidR="001D372D" w:rsidRPr="00A01463" w:rsidRDefault="001D372D">
            <w:pPr>
              <w:tabs>
                <w:tab w:val="left" w:pos="5727"/>
              </w:tabs>
              <w:rPr>
                <w:b/>
                <w:bCs/>
                <w:color w:val="000000"/>
                <w:sz w:val="28"/>
              </w:rPr>
            </w:pPr>
          </w:p>
        </w:tc>
        <w:tc>
          <w:tcPr>
            <w:tcW w:w="3685" w:type="dxa"/>
            <w:vAlign w:val="center"/>
          </w:tcPr>
          <w:p w14:paraId="3C4C9861" w14:textId="4E491DA4" w:rsidR="001D372D" w:rsidRPr="00A01463" w:rsidRDefault="00E16966">
            <w:pPr>
              <w:tabs>
                <w:tab w:val="left" w:pos="5727"/>
              </w:tabs>
              <w:jc w:val="center"/>
              <w:rPr>
                <w:color w:val="000000"/>
                <w:sz w:val="28"/>
              </w:rPr>
            </w:pPr>
            <w:r w:rsidRPr="00A01463">
              <w:rPr>
                <w:color w:val="000000"/>
                <w:sz w:val="28"/>
              </w:rPr>
              <w:t>____________</w:t>
            </w:r>
            <w:r w:rsidR="0034793F" w:rsidRPr="00A01463">
              <w:rPr>
                <w:color w:val="000000"/>
                <w:sz w:val="28"/>
              </w:rPr>
              <w:t>Володин И.В.</w:t>
            </w:r>
          </w:p>
        </w:tc>
      </w:tr>
      <w:tr w:rsidR="00DD4D45" w:rsidRPr="00A01463" w14:paraId="5471C12E" w14:textId="77777777">
        <w:trPr>
          <w:trHeight w:val="439"/>
        </w:trPr>
        <w:tc>
          <w:tcPr>
            <w:tcW w:w="3594" w:type="dxa"/>
            <w:vAlign w:val="center"/>
          </w:tcPr>
          <w:p w14:paraId="5101C095" w14:textId="77777777" w:rsidR="001D372D" w:rsidRPr="00A01463" w:rsidRDefault="001D372D">
            <w:pPr>
              <w:tabs>
                <w:tab w:val="left" w:pos="5727"/>
              </w:tabs>
              <w:jc w:val="center"/>
              <w:rPr>
                <w:b/>
                <w:bCs/>
                <w:color w:val="000000"/>
                <w:sz w:val="28"/>
              </w:rPr>
            </w:pPr>
          </w:p>
        </w:tc>
        <w:tc>
          <w:tcPr>
            <w:tcW w:w="1902" w:type="dxa"/>
            <w:vAlign w:val="center"/>
          </w:tcPr>
          <w:p w14:paraId="4B460220" w14:textId="77777777" w:rsidR="001D372D" w:rsidRPr="00A01463" w:rsidRDefault="001D372D">
            <w:pPr>
              <w:tabs>
                <w:tab w:val="left" w:pos="5727"/>
              </w:tabs>
              <w:rPr>
                <w:b/>
                <w:bCs/>
                <w:color w:val="000000"/>
                <w:sz w:val="28"/>
              </w:rPr>
            </w:pPr>
          </w:p>
        </w:tc>
        <w:tc>
          <w:tcPr>
            <w:tcW w:w="3685" w:type="dxa"/>
            <w:vAlign w:val="center"/>
          </w:tcPr>
          <w:p w14:paraId="57CC51FA" w14:textId="028AEA65" w:rsidR="001D372D" w:rsidRPr="00A01463" w:rsidRDefault="00E16966">
            <w:pPr>
              <w:tabs>
                <w:tab w:val="left" w:pos="5727"/>
              </w:tabs>
              <w:jc w:val="center"/>
              <w:rPr>
                <w:color w:val="000000"/>
                <w:sz w:val="28"/>
              </w:rPr>
            </w:pPr>
            <w:r w:rsidRPr="00A01463">
              <w:rPr>
                <w:color w:val="000000"/>
                <w:sz w:val="28"/>
              </w:rPr>
              <w:t>“_____”</w:t>
            </w:r>
            <w:r w:rsidR="00EA2DDE" w:rsidRPr="00A01463">
              <w:rPr>
                <w:color w:val="000000"/>
                <w:sz w:val="28"/>
              </w:rPr>
              <w:t xml:space="preserve"> </w:t>
            </w:r>
            <w:r w:rsidRPr="00A01463">
              <w:rPr>
                <w:color w:val="000000"/>
                <w:sz w:val="28"/>
              </w:rPr>
              <w:t>____________20__</w:t>
            </w:r>
          </w:p>
        </w:tc>
      </w:tr>
    </w:tbl>
    <w:p w14:paraId="292CAC6E" w14:textId="77777777" w:rsidR="001D372D" w:rsidRPr="00A01463" w:rsidRDefault="001D372D">
      <w:pPr>
        <w:rPr>
          <w:b/>
          <w:bCs/>
          <w:sz w:val="32"/>
          <w:szCs w:val="32"/>
        </w:rPr>
        <w:sectPr w:rsidR="001D372D" w:rsidRPr="00A01463" w:rsidSect="00595746">
          <w:headerReference w:type="default" r:id="rId8"/>
          <w:footerReference w:type="even" r:id="rId9"/>
          <w:footerReference w:type="default" r:id="rId10"/>
          <w:footerReference w:type="first" r:id="rId11"/>
          <w:pgSz w:w="11906" w:h="16838" w:code="9"/>
          <w:pgMar w:top="567" w:right="567" w:bottom="567" w:left="1418" w:header="709" w:footer="709" w:gutter="0"/>
          <w:cols w:space="708"/>
          <w:titlePg/>
          <w:docGrid w:linePitch="360"/>
        </w:sectPr>
      </w:pPr>
    </w:p>
    <w:p w14:paraId="7DF9A2A9" w14:textId="754A860B" w:rsidR="00595746" w:rsidRPr="00A01463" w:rsidRDefault="00595746" w:rsidP="00595746">
      <w:pPr>
        <w:spacing w:line="360" w:lineRule="auto"/>
        <w:rPr>
          <w:sz w:val="36"/>
          <w:szCs w:val="36"/>
        </w:rPr>
      </w:pPr>
      <w:r w:rsidRPr="00A01463">
        <w:rPr>
          <w:sz w:val="36"/>
          <w:szCs w:val="36"/>
        </w:rPr>
        <w:lastRenderedPageBreak/>
        <w:t>УТВЕРЖДЕНО</w:t>
      </w:r>
    </w:p>
    <w:p w14:paraId="6CE21F35" w14:textId="77777777" w:rsidR="00595746" w:rsidRPr="00A01463" w:rsidRDefault="00595746" w:rsidP="00595746">
      <w:pPr>
        <w:spacing w:line="360" w:lineRule="auto"/>
        <w:rPr>
          <w:caps/>
          <w:sz w:val="36"/>
          <w:szCs w:val="36"/>
        </w:rPr>
      </w:pPr>
      <w:r w:rsidRPr="00A01463">
        <w:rPr>
          <w:sz w:val="36"/>
          <w:szCs w:val="36"/>
        </w:rPr>
        <w:t xml:space="preserve">R.G.0001-01 02 24 </w:t>
      </w:r>
    </w:p>
    <w:p w14:paraId="22A42516" w14:textId="39D43129" w:rsidR="001D372D" w:rsidRPr="00A01463" w:rsidRDefault="001D372D" w:rsidP="00595746">
      <w:pPr>
        <w:rPr>
          <w:caps/>
          <w:sz w:val="28"/>
          <w:szCs w:val="28"/>
        </w:rPr>
      </w:pPr>
    </w:p>
    <w:p w14:paraId="0E2F8287" w14:textId="5CA2517E" w:rsidR="001D372D" w:rsidRPr="00A01463" w:rsidRDefault="001D372D">
      <w:pPr>
        <w:rPr>
          <w:caps/>
          <w:sz w:val="28"/>
          <w:szCs w:val="28"/>
        </w:rPr>
      </w:pPr>
    </w:p>
    <w:p w14:paraId="5A1D2AEF" w14:textId="7F952412" w:rsidR="00612C1A" w:rsidRPr="00A01463" w:rsidRDefault="00612C1A">
      <w:pPr>
        <w:rPr>
          <w:caps/>
          <w:sz w:val="28"/>
          <w:szCs w:val="28"/>
        </w:rPr>
      </w:pPr>
    </w:p>
    <w:p w14:paraId="1795C16D" w14:textId="77777777" w:rsidR="00612C1A" w:rsidRPr="00A01463" w:rsidRDefault="00612C1A">
      <w:pPr>
        <w:rPr>
          <w:caps/>
          <w:sz w:val="28"/>
          <w:szCs w:val="28"/>
        </w:rPr>
      </w:pPr>
    </w:p>
    <w:p w14:paraId="4FAF3E19" w14:textId="77777777" w:rsidR="001D372D" w:rsidRPr="00A01463" w:rsidRDefault="001D372D">
      <w:pPr>
        <w:rPr>
          <w:caps/>
          <w:sz w:val="28"/>
          <w:szCs w:val="28"/>
        </w:rPr>
      </w:pPr>
    </w:p>
    <w:p w14:paraId="10EE22BF" w14:textId="77777777" w:rsidR="001D372D" w:rsidRPr="00A01463" w:rsidRDefault="001D372D">
      <w:pPr>
        <w:rPr>
          <w:caps/>
          <w:sz w:val="28"/>
          <w:szCs w:val="28"/>
        </w:rPr>
      </w:pPr>
    </w:p>
    <w:p w14:paraId="1AB7AED0" w14:textId="77777777" w:rsidR="001D372D" w:rsidRPr="00A01463" w:rsidRDefault="001D372D">
      <w:pPr>
        <w:rPr>
          <w:caps/>
          <w:sz w:val="28"/>
          <w:szCs w:val="28"/>
        </w:rPr>
      </w:pPr>
    </w:p>
    <w:p w14:paraId="13BA2899" w14:textId="77777777" w:rsidR="001D372D" w:rsidRPr="00A01463" w:rsidRDefault="001D372D">
      <w:pPr>
        <w:rPr>
          <w:caps/>
          <w:sz w:val="28"/>
          <w:szCs w:val="28"/>
        </w:rPr>
      </w:pPr>
    </w:p>
    <w:p w14:paraId="3610BCBC" w14:textId="77777777" w:rsidR="001D372D" w:rsidRPr="00A01463" w:rsidRDefault="001D372D">
      <w:pPr>
        <w:rPr>
          <w:caps/>
          <w:sz w:val="28"/>
          <w:szCs w:val="28"/>
        </w:rPr>
      </w:pPr>
    </w:p>
    <w:p w14:paraId="3B25501D" w14:textId="77777777" w:rsidR="001D372D" w:rsidRPr="00A01463" w:rsidRDefault="001D372D">
      <w:pPr>
        <w:rPr>
          <w:caps/>
          <w:sz w:val="28"/>
          <w:szCs w:val="28"/>
        </w:rPr>
      </w:pPr>
    </w:p>
    <w:p w14:paraId="57107973" w14:textId="77777777" w:rsidR="00595746" w:rsidRPr="00A01463" w:rsidRDefault="00595746" w:rsidP="00595746">
      <w:pPr>
        <w:spacing w:line="360" w:lineRule="auto"/>
        <w:jc w:val="center"/>
        <w:rPr>
          <w:caps/>
          <w:sz w:val="36"/>
          <w:szCs w:val="36"/>
        </w:rPr>
      </w:pPr>
      <w:r w:rsidRPr="00A01463">
        <w:rPr>
          <w:sz w:val="36"/>
          <w:szCs w:val="36"/>
        </w:rPr>
        <w:t xml:space="preserve">ПРОГРАММА РИСОВАНИЕ ГРАФИКА ФУНКЦИИ </w:t>
      </w:r>
      <w:r w:rsidRPr="00A01463">
        <w:rPr>
          <w:sz w:val="36"/>
          <w:szCs w:val="36"/>
          <w:lang w:val="en-US"/>
        </w:rPr>
        <w:t>Y</w:t>
      </w:r>
      <w:r w:rsidRPr="00A01463">
        <w:rPr>
          <w:sz w:val="36"/>
          <w:szCs w:val="36"/>
        </w:rPr>
        <w:t>=</w:t>
      </w:r>
      <w:r w:rsidRPr="00A01463">
        <w:rPr>
          <w:sz w:val="36"/>
          <w:szCs w:val="36"/>
          <w:lang w:val="en-US"/>
        </w:rPr>
        <w:t>AX</w:t>
      </w:r>
      <w:r w:rsidRPr="00A01463">
        <w:rPr>
          <w:sz w:val="36"/>
          <w:szCs w:val="36"/>
        </w:rPr>
        <w:t>^3</w:t>
      </w:r>
    </w:p>
    <w:p w14:paraId="2E10072C" w14:textId="0EED1A24" w:rsidR="00595746" w:rsidRPr="00A01463" w:rsidRDefault="00595746" w:rsidP="00595746">
      <w:pPr>
        <w:spacing w:line="360" w:lineRule="auto"/>
        <w:jc w:val="center"/>
        <w:rPr>
          <w:sz w:val="36"/>
          <w:szCs w:val="36"/>
        </w:rPr>
      </w:pPr>
      <w:r w:rsidRPr="00A01463">
        <w:rPr>
          <w:sz w:val="36"/>
          <w:szCs w:val="36"/>
        </w:rPr>
        <w:t xml:space="preserve"> ТЕКСТ ПРОГРАММЫ</w:t>
      </w:r>
    </w:p>
    <w:p w14:paraId="37EFE705" w14:textId="391091E6" w:rsidR="00595746" w:rsidRPr="00A01463" w:rsidRDefault="00F4050D" w:rsidP="00595746">
      <w:pPr>
        <w:spacing w:line="360" w:lineRule="auto"/>
        <w:jc w:val="center"/>
        <w:rPr>
          <w:sz w:val="36"/>
          <w:szCs w:val="36"/>
        </w:rPr>
      </w:pPr>
      <w:r w:rsidRPr="00A01463">
        <w:rPr>
          <w:noProof/>
          <w:sz w:val="36"/>
          <w:szCs w:val="36"/>
        </w:rPr>
        <w:pict w14:anchorId="1B6CCAB7">
          <v:group id="Page_ 1_GropS" o:spid="_x0000_s1087" style="position:absolute;left:0;text-align:left;margin-left:2.2pt;margin-top:48.35pt;width:34pt;height:412.7pt;z-index:-1" coordorigin="397,8323" coordsize="680,8254">
            <v:line id="Page_ 1_B1" o:spid="_x0000_s1088" style="position:absolute" from="397,8323" to="397,16577" strokeweight="2.25pt"/>
            <v:line id="Page_ 1_B2" o:spid="_x0000_s1089" style="position:absolute" from="397,8334" to="1077,8334" strokeweight="2.25pt"/>
            <v:line id="Page_ 1_B3" o:spid="_x0000_s1090" style="position:absolute" from="397,16554" to="1077,16554" strokeweight="2.25pt"/>
            <v:line id="Page_ 1_B4" o:spid="_x0000_s1091" style="position:absolute" from="397,15137" to="1077,15137" strokeweight="2.25pt"/>
            <v:line id="Page_ 1_B5" o:spid="_x0000_s1092" style="position:absolute" from="397,13153" to="1077,13153" strokeweight="2.25pt"/>
            <v:line id="Page_ 1_B6" o:spid="_x0000_s1093" style="position:absolute" from="397,11735" to="1077,11735" strokeweight="2.25pt"/>
            <v:line id="Page_ 1_B7" o:spid="_x0000_s1094" style="position:absolute" from="397,10318" to="1077,10318" strokeweight="2.25pt"/>
            <v:line id="Page_ 1_B8" o:spid="_x0000_s1095" style="position:absolute" from="680,8334" to="680,16554" strokeweight="2.25pt"/>
            <v:line id="Page_ 1_B9" o:spid="_x0000_s1096" style="position:absolute" from="1077,8323" to="1077,16577" strokeweight="2.25pt"/>
            <v:shape id="Page_ 1_NB1" o:spid="_x0000_s1097" type="#_x0000_t202" style="position:absolute;left:397;top:15137;width:283;height:1417" filled="f" stroked="f">
              <v:textbox style="layout-flow:vertical;mso-layout-flow-alt:bottom-to-top" inset="1pt,2pt,0,0">
                <w:txbxContent>
                  <w:p w14:paraId="37A9A1BA" w14:textId="77777777" w:rsidR="0071524C" w:rsidRDefault="0071524C" w:rsidP="00595746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b/>
                        <w:bCs/>
                        <w:sz w:val="20"/>
                        <w:szCs w:val="20"/>
                      </w:rPr>
                      <w:t>Инв. № подл.</w:t>
                    </w:r>
                  </w:p>
                </w:txbxContent>
              </v:textbox>
            </v:shape>
            <v:shape id="Page_ 1_NB2" o:spid="_x0000_s1098" type="#_x0000_t202" style="position:absolute;left:397;top:13153;width:283;height:1984" filled="f" stroked="f">
              <v:textbox style="layout-flow:vertical;mso-layout-flow-alt:bottom-to-top" inset="1pt,4pt,0,0">
                <w:txbxContent>
                  <w:p w14:paraId="01AE2ED9" w14:textId="77777777" w:rsidR="0071524C" w:rsidRDefault="0071524C" w:rsidP="00595746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b/>
                        <w:bCs/>
                        <w:sz w:val="20"/>
                        <w:szCs w:val="20"/>
                      </w:rPr>
                      <w:t>Подпись и дата</w:t>
                    </w:r>
                  </w:p>
                </w:txbxContent>
              </v:textbox>
            </v:shape>
            <v:shape id="Page_ 1_NB3" o:spid="_x0000_s1099" type="#_x0000_t202" style="position:absolute;left:397;top:11735;width:283;height:1418" filled="f" stroked="f">
              <v:textbox style="layout-flow:vertical;mso-layout-flow-alt:bottom-to-top" inset="1pt,4pt,0,0">
                <w:txbxContent>
                  <w:p w14:paraId="1247D8E2" w14:textId="77777777" w:rsidR="0071524C" w:rsidRDefault="0071524C" w:rsidP="00595746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b/>
                        <w:bCs/>
                        <w:sz w:val="20"/>
                        <w:szCs w:val="20"/>
                      </w:rPr>
                      <w:t>Взам. инв. №</w:t>
                    </w:r>
                  </w:p>
                </w:txbxContent>
              </v:textbox>
            </v:shape>
            <v:shape id="Page_ 1_NB4" o:spid="_x0000_s1100" type="#_x0000_t202" style="position:absolute;left:397;top:10318;width:283;height:1417" filled="f" stroked="f">
              <v:textbox style="layout-flow:vertical;mso-layout-flow-alt:bottom-to-top" inset="1pt,3pt,0,0">
                <w:txbxContent>
                  <w:p w14:paraId="6958035C" w14:textId="77777777" w:rsidR="0071524C" w:rsidRDefault="0071524C" w:rsidP="00595746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b/>
                        <w:bCs/>
                        <w:sz w:val="20"/>
                        <w:szCs w:val="20"/>
                      </w:rPr>
                      <w:t>Инв. № дубл.</w:t>
                    </w:r>
                  </w:p>
                </w:txbxContent>
              </v:textbox>
            </v:shape>
            <v:shape id="Page_ 1_NB5" o:spid="_x0000_s1101" type="#_x0000_t202" style="position:absolute;left:397;top:8334;width:283;height:1984" filled="f" stroked="f">
              <v:textbox style="layout-flow:vertical;mso-layout-flow-alt:bottom-to-top" inset="1pt,4pt,0,0">
                <w:txbxContent>
                  <w:p w14:paraId="7085C62C" w14:textId="77777777" w:rsidR="0071524C" w:rsidRDefault="0071524C" w:rsidP="00595746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b/>
                        <w:bCs/>
                        <w:sz w:val="20"/>
                        <w:szCs w:val="20"/>
                      </w:rPr>
                      <w:t>Подпись и дата</w:t>
                    </w:r>
                  </w:p>
                </w:txbxContent>
              </v:textbox>
            </v:shape>
          </v:group>
        </w:pict>
      </w:r>
      <w:r w:rsidR="00595746" w:rsidRPr="00A01463">
        <w:rPr>
          <w:sz w:val="36"/>
          <w:szCs w:val="36"/>
        </w:rPr>
        <w:t xml:space="preserve">R.G.0001-01 02 24 </w:t>
      </w:r>
    </w:p>
    <w:p w14:paraId="7A317A5A" w14:textId="77777777" w:rsidR="001D372D" w:rsidRPr="00A01463" w:rsidRDefault="001D372D">
      <w:pPr>
        <w:jc w:val="center"/>
        <w:rPr>
          <w:b/>
          <w:bCs/>
          <w:sz w:val="28"/>
          <w:szCs w:val="28"/>
        </w:rPr>
        <w:sectPr w:rsidR="001D372D" w:rsidRPr="00A01463" w:rsidSect="00595746">
          <w:headerReference w:type="first" r:id="rId12"/>
          <w:footerReference w:type="first" r:id="rId13"/>
          <w:pgSz w:w="11906" w:h="16838" w:code="9"/>
          <w:pgMar w:top="567" w:right="567" w:bottom="567" w:left="1418" w:header="709" w:footer="709" w:gutter="0"/>
          <w:pgNumType w:start="0"/>
          <w:cols w:space="708"/>
          <w:titlePg/>
          <w:docGrid w:linePitch="360"/>
        </w:sectPr>
      </w:pPr>
    </w:p>
    <w:p w14:paraId="3A8C5A4D" w14:textId="633712D7" w:rsidR="00CF3E9E" w:rsidRPr="00A01463" w:rsidRDefault="00D93D42" w:rsidP="00595746">
      <w:pPr>
        <w:pStyle w:val="a7"/>
        <w:spacing w:after="480" w:line="360" w:lineRule="auto"/>
        <w:ind w:firstLine="851"/>
        <w:rPr>
          <w:b w:val="0"/>
          <w:bCs w:val="0"/>
          <w:caps/>
          <w:sz w:val="28"/>
          <w:szCs w:val="28"/>
        </w:rPr>
      </w:pPr>
      <w:r w:rsidRPr="00A01463">
        <w:rPr>
          <w:b w:val="0"/>
          <w:bCs w:val="0"/>
          <w:sz w:val="28"/>
          <w:szCs w:val="28"/>
        </w:rPr>
        <w:lastRenderedPageBreak/>
        <w:t>АННОТАЦИЯ</w:t>
      </w:r>
    </w:p>
    <w:p w14:paraId="61C1AD5A" w14:textId="22731C59" w:rsidR="00C00868" w:rsidRPr="00A01463" w:rsidRDefault="00D42126" w:rsidP="00D42126">
      <w:pPr>
        <w:spacing w:line="360" w:lineRule="auto"/>
        <w:ind w:firstLine="851"/>
        <w:jc w:val="both"/>
        <w:rPr>
          <w:caps/>
          <w:sz w:val="28"/>
          <w:szCs w:val="28"/>
        </w:rPr>
      </w:pPr>
      <w:r w:rsidRPr="00A01463">
        <w:rPr>
          <w:sz w:val="28"/>
          <w:szCs w:val="28"/>
        </w:rPr>
        <w:t xml:space="preserve">В данном программном документе приведено техническое задание на разработку программы «Рисование графика функции </w:t>
      </w:r>
      <w:r w:rsidRPr="00A01463">
        <w:rPr>
          <w:sz w:val="28"/>
          <w:szCs w:val="28"/>
          <w:lang w:val="en-US"/>
        </w:rPr>
        <w:t>y</w:t>
      </w:r>
      <w:r w:rsidRPr="00A01463">
        <w:rPr>
          <w:sz w:val="28"/>
          <w:szCs w:val="28"/>
        </w:rPr>
        <w:t xml:space="preserve"> = </w:t>
      </w:r>
      <w:r w:rsidRPr="00A01463">
        <w:rPr>
          <w:sz w:val="28"/>
          <w:szCs w:val="28"/>
          <w:lang w:val="en-US"/>
        </w:rPr>
        <w:t>ax</w:t>
      </w:r>
      <w:r w:rsidRPr="00A01463">
        <w:rPr>
          <w:sz w:val="28"/>
          <w:szCs w:val="28"/>
        </w:rPr>
        <w:t>^3».</w:t>
      </w:r>
      <w:r w:rsidRPr="00A01463">
        <w:rPr>
          <w:caps/>
          <w:sz w:val="28"/>
          <w:szCs w:val="28"/>
        </w:rPr>
        <w:t xml:space="preserve"> </w:t>
      </w:r>
      <w:r w:rsidR="00C00868" w:rsidRPr="00A01463">
        <w:rPr>
          <w:sz w:val="28"/>
          <w:szCs w:val="28"/>
        </w:rPr>
        <w:t xml:space="preserve">Текст программы реализован в виде символической записи на исходном языке. Исходным языком данной разработки является </w:t>
      </w:r>
      <w:r w:rsidR="00C00868" w:rsidRPr="00A01463">
        <w:rPr>
          <w:sz w:val="28"/>
          <w:szCs w:val="28"/>
          <w:lang w:val="en-US"/>
        </w:rPr>
        <w:t>Python</w:t>
      </w:r>
      <w:r w:rsidR="00C00868" w:rsidRPr="00A01463">
        <w:rPr>
          <w:sz w:val="28"/>
          <w:szCs w:val="28"/>
        </w:rPr>
        <w:t xml:space="preserve">. Среда разработки, компилятор – </w:t>
      </w:r>
      <w:r w:rsidRPr="00A01463">
        <w:rPr>
          <w:sz w:val="28"/>
          <w:szCs w:val="28"/>
          <w:lang w:val="en-US"/>
        </w:rPr>
        <w:t>PyCharm</w:t>
      </w:r>
      <w:r w:rsidRPr="00A01463">
        <w:rPr>
          <w:sz w:val="28"/>
          <w:szCs w:val="28"/>
        </w:rPr>
        <w:t xml:space="preserve"> </w:t>
      </w:r>
      <w:r w:rsidRPr="00A01463">
        <w:rPr>
          <w:sz w:val="28"/>
          <w:szCs w:val="28"/>
          <w:lang w:val="en-US"/>
        </w:rPr>
        <w:t>Community</w:t>
      </w:r>
      <w:r w:rsidRPr="00A01463">
        <w:rPr>
          <w:sz w:val="28"/>
          <w:szCs w:val="28"/>
        </w:rPr>
        <w:t xml:space="preserve"> </w:t>
      </w:r>
      <w:r w:rsidRPr="00A01463">
        <w:rPr>
          <w:sz w:val="28"/>
          <w:szCs w:val="28"/>
          <w:lang w:val="en-US"/>
        </w:rPr>
        <w:t>Edition</w:t>
      </w:r>
      <w:r w:rsidR="00C00868" w:rsidRPr="00A01463">
        <w:rPr>
          <w:sz w:val="28"/>
          <w:szCs w:val="28"/>
        </w:rPr>
        <w:t xml:space="preserve">. </w:t>
      </w:r>
    </w:p>
    <w:p w14:paraId="327BF02D" w14:textId="30410F83" w:rsidR="00C00868" w:rsidRPr="00A01463" w:rsidRDefault="00C00868" w:rsidP="00595746">
      <w:pPr>
        <w:pStyle w:val="a9"/>
        <w:spacing w:line="360" w:lineRule="auto"/>
        <w:ind w:firstLine="851"/>
        <w:rPr>
          <w:szCs w:val="28"/>
        </w:rPr>
      </w:pPr>
      <w:r w:rsidRPr="00A01463">
        <w:rPr>
          <w:szCs w:val="28"/>
        </w:rPr>
        <w:t xml:space="preserve">Основной функцией программы является </w:t>
      </w:r>
      <w:r w:rsidR="00D42126" w:rsidRPr="00A01463">
        <w:rPr>
          <w:szCs w:val="28"/>
        </w:rPr>
        <w:t>рисование графика функции у = ах^3. Программа</w:t>
      </w:r>
      <w:r w:rsidRPr="00A01463">
        <w:rPr>
          <w:szCs w:val="28"/>
        </w:rPr>
        <w:t xml:space="preserve"> предоставляет пользователю возможность вводить </w:t>
      </w:r>
      <w:r w:rsidR="00D42126" w:rsidRPr="00A01463">
        <w:rPr>
          <w:szCs w:val="28"/>
        </w:rPr>
        <w:t>значение «а»</w:t>
      </w:r>
      <w:r w:rsidRPr="00A01463">
        <w:rPr>
          <w:szCs w:val="28"/>
        </w:rPr>
        <w:t xml:space="preserve"> и получать </w:t>
      </w:r>
      <w:r w:rsidR="00D42126" w:rsidRPr="00A01463">
        <w:rPr>
          <w:szCs w:val="28"/>
        </w:rPr>
        <w:t>нарисованный график</w:t>
      </w:r>
      <w:r w:rsidRPr="00A01463">
        <w:rPr>
          <w:szCs w:val="28"/>
        </w:rPr>
        <w:t xml:space="preserve"> с использованием простого и интуитивно понятного интерфейс</w:t>
      </w:r>
      <w:r w:rsidR="00D42126" w:rsidRPr="00A01463">
        <w:rPr>
          <w:szCs w:val="28"/>
        </w:rPr>
        <w:t>а</w:t>
      </w:r>
      <w:r w:rsidRPr="00A01463">
        <w:rPr>
          <w:szCs w:val="28"/>
        </w:rPr>
        <w:t>.</w:t>
      </w:r>
    </w:p>
    <w:p w14:paraId="0CDA2FC5" w14:textId="39F68D2F" w:rsidR="00C00868" w:rsidRPr="00A01463" w:rsidRDefault="00C00868" w:rsidP="00595746">
      <w:pPr>
        <w:spacing w:line="360" w:lineRule="auto"/>
        <w:ind w:firstLine="851"/>
        <w:jc w:val="both"/>
        <w:rPr>
          <w:sz w:val="28"/>
          <w:szCs w:val="28"/>
        </w:rPr>
      </w:pPr>
      <w:r w:rsidRPr="00A01463">
        <w:rPr>
          <w:sz w:val="28"/>
          <w:szCs w:val="28"/>
        </w:rPr>
        <w:t xml:space="preserve">Основная задача программы состоит в обеспечении удобного и надежного инструмента для </w:t>
      </w:r>
      <w:r w:rsidR="00D42126" w:rsidRPr="00A01463">
        <w:rPr>
          <w:sz w:val="28"/>
          <w:szCs w:val="28"/>
        </w:rPr>
        <w:t>на рисовки графика функции у = ах^3</w:t>
      </w:r>
      <w:r w:rsidRPr="00A01463">
        <w:rPr>
          <w:sz w:val="28"/>
          <w:szCs w:val="28"/>
        </w:rPr>
        <w:t>.</w:t>
      </w:r>
      <w:r w:rsidR="00D42126" w:rsidRPr="00A01463">
        <w:rPr>
          <w:sz w:val="28"/>
          <w:szCs w:val="28"/>
        </w:rPr>
        <w:t xml:space="preserve"> Программа</w:t>
      </w:r>
      <w:r w:rsidRPr="00A01463">
        <w:rPr>
          <w:sz w:val="28"/>
          <w:szCs w:val="28"/>
        </w:rPr>
        <w:t xml:space="preserve"> позволяет пользователям быстро и точно </w:t>
      </w:r>
      <w:r w:rsidR="00D42126" w:rsidRPr="00A01463">
        <w:rPr>
          <w:sz w:val="28"/>
          <w:szCs w:val="28"/>
        </w:rPr>
        <w:t>рисовать графики функции у = ах^3.</w:t>
      </w:r>
    </w:p>
    <w:p w14:paraId="4B92CDA7" w14:textId="16D4BFF5" w:rsidR="00C00868" w:rsidRPr="00A01463" w:rsidRDefault="00C00868" w:rsidP="00595746">
      <w:pPr>
        <w:spacing w:line="360" w:lineRule="auto"/>
        <w:ind w:firstLine="851"/>
        <w:jc w:val="both"/>
        <w:rPr>
          <w:sz w:val="28"/>
          <w:szCs w:val="28"/>
        </w:rPr>
      </w:pPr>
      <w:r w:rsidRPr="00A01463">
        <w:rPr>
          <w:sz w:val="28"/>
          <w:szCs w:val="28"/>
        </w:rPr>
        <w:t>В разделе «</w:t>
      </w:r>
      <w:r w:rsidR="00471B23" w:rsidRPr="00A01463">
        <w:rPr>
          <w:sz w:val="28"/>
          <w:szCs w:val="28"/>
        </w:rPr>
        <w:t>Текст программы на исходном языке</w:t>
      </w:r>
      <w:r w:rsidRPr="00A01463">
        <w:rPr>
          <w:sz w:val="28"/>
          <w:szCs w:val="28"/>
        </w:rPr>
        <w:t>» указана символическая запись на исходном языке.</w:t>
      </w:r>
    </w:p>
    <w:p w14:paraId="29674680" w14:textId="556ADAAA" w:rsidR="00C00868" w:rsidRPr="00A01463" w:rsidRDefault="00C00868" w:rsidP="00595746">
      <w:pPr>
        <w:spacing w:line="360" w:lineRule="auto"/>
        <w:ind w:firstLine="851"/>
        <w:jc w:val="both"/>
        <w:rPr>
          <w:sz w:val="28"/>
          <w:szCs w:val="28"/>
        </w:rPr>
      </w:pPr>
      <w:r w:rsidRPr="00A01463">
        <w:rPr>
          <w:sz w:val="28"/>
          <w:szCs w:val="28"/>
        </w:rPr>
        <w:t>Оформление программного документа «Текст программы» произведено по требованиям ЕСПД (ГОСТ 19.101-77, ГОСТ 19.103-77, ГОСТ 19.104-78, ГОСТ 19.105-78, ГОСТ 19.106-78, ГОСТ 19.401-78, ГОСТ 19.604-78).</w:t>
      </w:r>
    </w:p>
    <w:p w14:paraId="42BD66F4" w14:textId="6561D3EC" w:rsidR="009A3435" w:rsidRPr="00A01463" w:rsidRDefault="00E16966" w:rsidP="00962D3B">
      <w:pPr>
        <w:pStyle w:val="a7"/>
        <w:spacing w:after="480" w:line="360" w:lineRule="auto"/>
        <w:ind w:firstLine="851"/>
        <w:rPr>
          <w:sz w:val="28"/>
          <w:szCs w:val="28"/>
        </w:rPr>
      </w:pPr>
      <w:r w:rsidRPr="00A01463">
        <w:rPr>
          <w:b w:val="0"/>
          <w:bCs w:val="0"/>
          <w:caps/>
          <w:sz w:val="28"/>
          <w:szCs w:val="28"/>
        </w:rPr>
        <w:br w:type="page"/>
      </w:r>
      <w:bookmarkStart w:id="2" w:name="_Toc149603620"/>
      <w:bookmarkStart w:id="3" w:name="_Toc150160766"/>
      <w:bookmarkStart w:id="4" w:name="_Toc150204353"/>
      <w:bookmarkStart w:id="5" w:name="_Toc150204363"/>
      <w:bookmarkStart w:id="6" w:name="_Toc150204603"/>
      <w:bookmarkStart w:id="7" w:name="_Toc150204669"/>
      <w:r w:rsidRPr="00A01463">
        <w:rPr>
          <w:b w:val="0"/>
          <w:bCs w:val="0"/>
          <w:caps/>
          <w:sz w:val="28"/>
          <w:szCs w:val="28"/>
        </w:rPr>
        <w:lastRenderedPageBreak/>
        <w:t>Содержание</w:t>
      </w:r>
      <w:bookmarkEnd w:id="2"/>
      <w:bookmarkEnd w:id="3"/>
      <w:bookmarkEnd w:id="4"/>
      <w:bookmarkEnd w:id="5"/>
      <w:bookmarkEnd w:id="6"/>
      <w:bookmarkEnd w:id="7"/>
    </w:p>
    <w:tbl>
      <w:tblPr>
        <w:tblW w:w="0" w:type="auto"/>
        <w:tblLook w:val="04A0" w:firstRow="1" w:lastRow="0" w:firstColumn="1" w:lastColumn="0" w:noHBand="0" w:noVBand="1"/>
      </w:tblPr>
      <w:tblGrid>
        <w:gridCol w:w="9322"/>
        <w:gridCol w:w="815"/>
      </w:tblGrid>
      <w:tr w:rsidR="00962D3B" w:rsidRPr="00A01463" w14:paraId="6CF249A4" w14:textId="77777777" w:rsidTr="00257C46">
        <w:tc>
          <w:tcPr>
            <w:tcW w:w="9322" w:type="dxa"/>
            <w:shd w:val="clear" w:color="auto" w:fill="auto"/>
          </w:tcPr>
          <w:p w14:paraId="156A8F56" w14:textId="3D7F5CFC" w:rsidR="00962D3B" w:rsidRPr="00A01463" w:rsidRDefault="00962D3B" w:rsidP="00257C46">
            <w:pPr>
              <w:pStyle w:val="a7"/>
              <w:spacing w:line="360" w:lineRule="auto"/>
              <w:jc w:val="left"/>
              <w:rPr>
                <w:b w:val="0"/>
                <w:bCs w:val="0"/>
                <w:sz w:val="24"/>
                <w:szCs w:val="24"/>
              </w:rPr>
            </w:pPr>
            <w:r w:rsidRPr="00A01463">
              <w:rPr>
                <w:b w:val="0"/>
                <w:bCs w:val="0"/>
                <w:sz w:val="28"/>
                <w:szCs w:val="28"/>
              </w:rPr>
              <w:t>1 Текст программы на исходном языке</w:t>
            </w:r>
          </w:p>
        </w:tc>
        <w:tc>
          <w:tcPr>
            <w:tcW w:w="815" w:type="dxa"/>
            <w:shd w:val="clear" w:color="auto" w:fill="auto"/>
          </w:tcPr>
          <w:p w14:paraId="340989A5" w14:textId="5DEEB675" w:rsidR="00962D3B" w:rsidRPr="00A01463" w:rsidRDefault="00962D3B" w:rsidP="00257C46">
            <w:pPr>
              <w:tabs>
                <w:tab w:val="left" w:leader="dot" w:pos="9923"/>
              </w:tabs>
              <w:spacing w:line="360" w:lineRule="auto"/>
              <w:jc w:val="right"/>
              <w:rPr>
                <w:sz w:val="28"/>
                <w:szCs w:val="28"/>
              </w:rPr>
            </w:pPr>
            <w:r w:rsidRPr="00A01463">
              <w:rPr>
                <w:sz w:val="28"/>
                <w:szCs w:val="28"/>
              </w:rPr>
              <w:t>3</w:t>
            </w:r>
          </w:p>
        </w:tc>
      </w:tr>
      <w:tr w:rsidR="00962D3B" w:rsidRPr="00A01463" w14:paraId="3EE5EE8C" w14:textId="77777777" w:rsidTr="00257C46">
        <w:tc>
          <w:tcPr>
            <w:tcW w:w="9322" w:type="dxa"/>
            <w:shd w:val="clear" w:color="auto" w:fill="auto"/>
          </w:tcPr>
          <w:p w14:paraId="26001C74" w14:textId="4B5193CD" w:rsidR="00962D3B" w:rsidRPr="00A01463" w:rsidRDefault="00962D3B" w:rsidP="00257C46">
            <w:pPr>
              <w:tabs>
                <w:tab w:val="left" w:pos="1360"/>
              </w:tabs>
              <w:spacing w:line="360" w:lineRule="auto"/>
              <w:rPr>
                <w:sz w:val="28"/>
                <w:szCs w:val="28"/>
              </w:rPr>
            </w:pPr>
            <w:r w:rsidRPr="00A01463">
              <w:rPr>
                <w:sz w:val="28"/>
                <w:szCs w:val="28"/>
              </w:rPr>
              <w:t>Лист регистрации изменений</w:t>
            </w:r>
          </w:p>
        </w:tc>
        <w:tc>
          <w:tcPr>
            <w:tcW w:w="815" w:type="dxa"/>
            <w:shd w:val="clear" w:color="auto" w:fill="auto"/>
          </w:tcPr>
          <w:p w14:paraId="6D505BFD" w14:textId="34F23F47" w:rsidR="00962D3B" w:rsidRPr="00A01463" w:rsidRDefault="006E643A" w:rsidP="00257C46">
            <w:pPr>
              <w:tabs>
                <w:tab w:val="left" w:leader="dot" w:pos="9923"/>
              </w:tabs>
              <w:spacing w:line="360" w:lineRule="auto"/>
              <w:jc w:val="right"/>
              <w:rPr>
                <w:sz w:val="28"/>
                <w:szCs w:val="28"/>
              </w:rPr>
            </w:pPr>
            <w:r w:rsidRPr="00A01463">
              <w:rPr>
                <w:sz w:val="28"/>
                <w:szCs w:val="28"/>
              </w:rPr>
              <w:t>1</w:t>
            </w:r>
            <w:r w:rsidR="00DA74F3" w:rsidRPr="00A01463">
              <w:rPr>
                <w:sz w:val="28"/>
                <w:szCs w:val="28"/>
              </w:rPr>
              <w:t>4</w:t>
            </w:r>
          </w:p>
        </w:tc>
      </w:tr>
    </w:tbl>
    <w:p w14:paraId="58A06313" w14:textId="142EF2D9" w:rsidR="009A3435" w:rsidRPr="00A01463" w:rsidRDefault="009A3435" w:rsidP="00595746">
      <w:pPr>
        <w:tabs>
          <w:tab w:val="left" w:leader="dot" w:pos="9923"/>
        </w:tabs>
        <w:spacing w:line="360" w:lineRule="auto"/>
        <w:ind w:firstLine="851"/>
        <w:jc w:val="both"/>
        <w:rPr>
          <w:sz w:val="28"/>
          <w:szCs w:val="28"/>
        </w:rPr>
      </w:pPr>
    </w:p>
    <w:p w14:paraId="28D6BFE0" w14:textId="35E58BFC" w:rsidR="00471B23" w:rsidRPr="00A01463" w:rsidRDefault="00962D3B" w:rsidP="00E4588B">
      <w:pPr>
        <w:pStyle w:val="a7"/>
        <w:tabs>
          <w:tab w:val="left" w:pos="142"/>
        </w:tabs>
        <w:spacing w:after="480" w:line="360" w:lineRule="auto"/>
        <w:ind w:firstLine="851"/>
        <w:jc w:val="left"/>
        <w:rPr>
          <w:rStyle w:val="HTML1"/>
          <w:rFonts w:ascii="Times New Roman" w:hAnsi="Times New Roman" w:cs="Times New Roman"/>
          <w:b w:val="0"/>
          <w:bCs w:val="0"/>
          <w:sz w:val="28"/>
          <w:szCs w:val="28"/>
        </w:rPr>
      </w:pPr>
      <w:bookmarkStart w:id="8" w:name="_Toc150204670"/>
      <w:r w:rsidRPr="00A01463">
        <w:rPr>
          <w:b w:val="0"/>
          <w:bCs w:val="0"/>
          <w:sz w:val="28"/>
          <w:szCs w:val="28"/>
        </w:rPr>
        <w:br w:type="page"/>
      </w:r>
      <w:r w:rsidR="00521F4B" w:rsidRPr="00A01463">
        <w:rPr>
          <w:b w:val="0"/>
          <w:bCs w:val="0"/>
          <w:sz w:val="28"/>
          <w:szCs w:val="28"/>
        </w:rPr>
        <w:lastRenderedPageBreak/>
        <w:t>1</w:t>
      </w:r>
      <w:r w:rsidRPr="00A01463">
        <w:rPr>
          <w:b w:val="0"/>
          <w:bCs w:val="0"/>
          <w:sz w:val="28"/>
          <w:szCs w:val="28"/>
        </w:rPr>
        <w:t xml:space="preserve"> </w:t>
      </w:r>
      <w:r w:rsidR="008D6D73" w:rsidRPr="00A01463">
        <w:rPr>
          <w:b w:val="0"/>
          <w:bCs w:val="0"/>
          <w:sz w:val="28"/>
          <w:szCs w:val="28"/>
        </w:rPr>
        <w:t>Т</w:t>
      </w:r>
      <w:r w:rsidR="00521F4B" w:rsidRPr="00A01463">
        <w:rPr>
          <w:b w:val="0"/>
          <w:bCs w:val="0"/>
          <w:sz w:val="28"/>
          <w:szCs w:val="28"/>
        </w:rPr>
        <w:t>ЕКСТ ПРОГРАММЫ НА ИСХОДНОМ ЯЗЫКЕ</w:t>
      </w:r>
      <w:bookmarkEnd w:id="8"/>
    </w:p>
    <w:p w14:paraId="339F2BAB" w14:textId="705ED974" w:rsidR="00080521" w:rsidRPr="00A01463" w:rsidRDefault="00BE251C" w:rsidP="006370E6">
      <w:pPr>
        <w:tabs>
          <w:tab w:val="left" w:pos="142"/>
        </w:tabs>
        <w:spacing w:line="360" w:lineRule="auto"/>
        <w:ind w:firstLine="851"/>
        <w:jc w:val="both"/>
        <w:rPr>
          <w:color w:val="000000"/>
          <w:sz w:val="28"/>
          <w:szCs w:val="28"/>
        </w:rPr>
      </w:pPr>
      <w:r w:rsidRPr="00A01463">
        <w:rPr>
          <w:color w:val="000000"/>
          <w:sz w:val="28"/>
          <w:szCs w:val="28"/>
        </w:rPr>
        <w:t>Импорт</w:t>
      </w:r>
      <w:r w:rsidR="000B6B46" w:rsidRPr="00A01463">
        <w:rPr>
          <w:color w:val="000000"/>
          <w:sz w:val="28"/>
          <w:szCs w:val="28"/>
        </w:rPr>
        <w:t xml:space="preserve"> необходимы</w:t>
      </w:r>
      <w:r w:rsidRPr="00A01463">
        <w:rPr>
          <w:color w:val="000000"/>
          <w:sz w:val="28"/>
          <w:szCs w:val="28"/>
        </w:rPr>
        <w:t>х</w:t>
      </w:r>
      <w:r w:rsidR="000B6B46" w:rsidRPr="00A01463">
        <w:rPr>
          <w:color w:val="000000"/>
          <w:sz w:val="28"/>
          <w:szCs w:val="28"/>
        </w:rPr>
        <w:t xml:space="preserve"> модул</w:t>
      </w:r>
      <w:r w:rsidRPr="00A01463">
        <w:rPr>
          <w:color w:val="000000"/>
          <w:sz w:val="28"/>
          <w:szCs w:val="28"/>
        </w:rPr>
        <w:t>ей</w:t>
      </w:r>
      <w:r w:rsidR="000B6B46" w:rsidRPr="00A01463">
        <w:rPr>
          <w:color w:val="000000"/>
          <w:sz w:val="28"/>
          <w:szCs w:val="28"/>
        </w:rPr>
        <w:t xml:space="preserve"> и класс</w:t>
      </w:r>
      <w:r w:rsidRPr="00A01463">
        <w:rPr>
          <w:color w:val="000000"/>
          <w:sz w:val="28"/>
          <w:szCs w:val="28"/>
        </w:rPr>
        <w:t>ов</w:t>
      </w:r>
      <w:r w:rsidR="000B6B46" w:rsidRPr="00A01463">
        <w:rPr>
          <w:color w:val="000000"/>
          <w:sz w:val="28"/>
          <w:szCs w:val="28"/>
        </w:rPr>
        <w:t xml:space="preserve"> из стандартной библиотеки и других модулей.</w:t>
      </w:r>
    </w:p>
    <w:p w14:paraId="29EFBDC5" w14:textId="3A1F88FB" w:rsidR="000B6B46" w:rsidRPr="00A01463" w:rsidRDefault="000B6B46" w:rsidP="006370E6">
      <w:pPr>
        <w:tabs>
          <w:tab w:val="left" w:pos="142"/>
        </w:tabs>
        <w:spacing w:line="360" w:lineRule="auto"/>
        <w:jc w:val="both"/>
        <w:rPr>
          <w:rStyle w:val="HTML1"/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01463">
        <w:rPr>
          <w:rStyle w:val="HTML1"/>
          <w:rFonts w:ascii="Times New Roman" w:hAnsi="Times New Roman" w:cs="Times New Roman"/>
          <w:color w:val="000000"/>
          <w:sz w:val="28"/>
          <w:szCs w:val="28"/>
          <w:lang w:val="en-US"/>
        </w:rPr>
        <w:t>----------------------------------------------------------------------------------------------------------</w:t>
      </w:r>
    </w:p>
    <w:p w14:paraId="2A18CC92" w14:textId="77777777" w:rsidR="004335B7" w:rsidRPr="00A01463" w:rsidRDefault="004335B7" w:rsidP="006370E6">
      <w:pPr>
        <w:pStyle w:val="a7"/>
        <w:tabs>
          <w:tab w:val="left" w:pos="142"/>
        </w:tabs>
        <w:spacing w:line="360" w:lineRule="auto"/>
        <w:ind w:firstLine="851"/>
        <w:jc w:val="both"/>
        <w:rPr>
          <w:rStyle w:val="HTML1"/>
          <w:rFonts w:ascii="Times New Roman" w:hAnsi="Times New Roman" w:cs="Times New Roman"/>
          <w:b w:val="0"/>
          <w:bCs w:val="0"/>
          <w:sz w:val="28"/>
          <w:szCs w:val="28"/>
          <w:lang w:val="en-US"/>
        </w:rPr>
      </w:pPr>
      <w:r w:rsidRPr="00A01463">
        <w:rPr>
          <w:rStyle w:val="HTML1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import tkinter as tk</w:t>
      </w:r>
    </w:p>
    <w:p w14:paraId="146CD169" w14:textId="77777777" w:rsidR="004335B7" w:rsidRPr="00A01463" w:rsidRDefault="004335B7" w:rsidP="006370E6">
      <w:pPr>
        <w:pStyle w:val="a7"/>
        <w:tabs>
          <w:tab w:val="left" w:pos="142"/>
        </w:tabs>
        <w:spacing w:line="360" w:lineRule="auto"/>
        <w:ind w:firstLine="851"/>
        <w:jc w:val="both"/>
        <w:rPr>
          <w:rStyle w:val="HTML1"/>
          <w:rFonts w:ascii="Times New Roman" w:hAnsi="Times New Roman" w:cs="Times New Roman"/>
          <w:b w:val="0"/>
          <w:bCs w:val="0"/>
          <w:sz w:val="28"/>
          <w:szCs w:val="28"/>
          <w:lang w:val="en-US"/>
        </w:rPr>
      </w:pPr>
      <w:r w:rsidRPr="00A01463">
        <w:rPr>
          <w:rStyle w:val="HTML1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import numpy as np</w:t>
      </w:r>
    </w:p>
    <w:p w14:paraId="2DAA70DA" w14:textId="77777777" w:rsidR="004335B7" w:rsidRPr="00A01463" w:rsidRDefault="004335B7" w:rsidP="006370E6">
      <w:pPr>
        <w:pStyle w:val="a7"/>
        <w:tabs>
          <w:tab w:val="left" w:pos="142"/>
        </w:tabs>
        <w:spacing w:line="360" w:lineRule="auto"/>
        <w:ind w:firstLine="851"/>
        <w:jc w:val="both"/>
        <w:rPr>
          <w:rStyle w:val="HTML1"/>
          <w:rFonts w:ascii="Times New Roman" w:hAnsi="Times New Roman" w:cs="Times New Roman"/>
          <w:b w:val="0"/>
          <w:bCs w:val="0"/>
          <w:sz w:val="28"/>
          <w:szCs w:val="28"/>
          <w:lang w:val="en-US"/>
        </w:rPr>
      </w:pPr>
      <w:r w:rsidRPr="00A01463">
        <w:rPr>
          <w:rStyle w:val="HTML1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import tkinter.messagebox as messagebox</w:t>
      </w:r>
    </w:p>
    <w:p w14:paraId="7EB82E83" w14:textId="77777777" w:rsidR="004335B7" w:rsidRPr="00A01463" w:rsidRDefault="004335B7" w:rsidP="006370E6">
      <w:pPr>
        <w:pStyle w:val="a7"/>
        <w:tabs>
          <w:tab w:val="left" w:pos="142"/>
        </w:tabs>
        <w:spacing w:line="360" w:lineRule="auto"/>
        <w:ind w:firstLine="851"/>
        <w:jc w:val="both"/>
        <w:rPr>
          <w:rStyle w:val="HTML1"/>
          <w:rFonts w:ascii="Times New Roman" w:hAnsi="Times New Roman" w:cs="Times New Roman"/>
          <w:b w:val="0"/>
          <w:bCs w:val="0"/>
          <w:sz w:val="28"/>
          <w:szCs w:val="28"/>
          <w:lang w:val="en-US"/>
        </w:rPr>
      </w:pPr>
      <w:r w:rsidRPr="00A01463">
        <w:rPr>
          <w:rStyle w:val="HTML1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from PIL import Image</w:t>
      </w:r>
    </w:p>
    <w:p w14:paraId="7ADD5731" w14:textId="77777777" w:rsidR="004335B7" w:rsidRPr="00A01463" w:rsidRDefault="004335B7" w:rsidP="006370E6">
      <w:pPr>
        <w:pStyle w:val="a7"/>
        <w:tabs>
          <w:tab w:val="left" w:pos="142"/>
        </w:tabs>
        <w:spacing w:line="360" w:lineRule="auto"/>
        <w:ind w:firstLine="851"/>
        <w:jc w:val="both"/>
        <w:rPr>
          <w:rStyle w:val="HTML1"/>
          <w:rFonts w:ascii="Times New Roman" w:hAnsi="Times New Roman" w:cs="Times New Roman"/>
          <w:b w:val="0"/>
          <w:bCs w:val="0"/>
          <w:sz w:val="28"/>
          <w:szCs w:val="28"/>
          <w:lang w:val="en-US"/>
        </w:rPr>
      </w:pPr>
      <w:r w:rsidRPr="00A01463">
        <w:rPr>
          <w:rStyle w:val="HTML1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import matplotlib.pyplot as plt</w:t>
      </w:r>
    </w:p>
    <w:p w14:paraId="1866D988" w14:textId="77777777" w:rsidR="004335B7" w:rsidRPr="00A01463" w:rsidRDefault="004335B7" w:rsidP="006370E6">
      <w:pPr>
        <w:pStyle w:val="a7"/>
        <w:tabs>
          <w:tab w:val="left" w:pos="142"/>
        </w:tabs>
        <w:spacing w:line="360" w:lineRule="auto"/>
        <w:ind w:firstLine="851"/>
        <w:jc w:val="both"/>
        <w:rPr>
          <w:rStyle w:val="HTML1"/>
          <w:rFonts w:ascii="Times New Roman" w:hAnsi="Times New Roman" w:cs="Times New Roman"/>
          <w:b w:val="0"/>
          <w:bCs w:val="0"/>
          <w:sz w:val="28"/>
          <w:szCs w:val="28"/>
          <w:lang w:val="en-US"/>
        </w:rPr>
      </w:pPr>
      <w:r w:rsidRPr="00A01463">
        <w:rPr>
          <w:rStyle w:val="HTML1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from matplotlib.backends.backend_tkagg import FigureCanvasTkAgg</w:t>
      </w:r>
    </w:p>
    <w:p w14:paraId="3CB3EB15" w14:textId="77777777" w:rsidR="004335B7" w:rsidRPr="00A01463" w:rsidRDefault="004335B7" w:rsidP="006370E6">
      <w:pPr>
        <w:pStyle w:val="a7"/>
        <w:tabs>
          <w:tab w:val="left" w:pos="142"/>
        </w:tabs>
        <w:spacing w:line="360" w:lineRule="auto"/>
        <w:ind w:firstLine="851"/>
        <w:jc w:val="both"/>
        <w:rPr>
          <w:rStyle w:val="HTML1"/>
          <w:rFonts w:ascii="Times New Roman" w:hAnsi="Times New Roman" w:cs="Times New Roman"/>
          <w:b w:val="0"/>
          <w:bCs w:val="0"/>
          <w:sz w:val="28"/>
          <w:szCs w:val="28"/>
          <w:lang w:val="en-US"/>
        </w:rPr>
      </w:pPr>
      <w:r w:rsidRPr="00A01463">
        <w:rPr>
          <w:rStyle w:val="HTML1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from tkinter import filedialog</w:t>
      </w:r>
    </w:p>
    <w:p w14:paraId="5D4E52B4" w14:textId="77777777" w:rsidR="004335B7" w:rsidRPr="00A01463" w:rsidRDefault="004335B7" w:rsidP="006370E6">
      <w:pPr>
        <w:pStyle w:val="a7"/>
        <w:tabs>
          <w:tab w:val="left" w:pos="142"/>
        </w:tabs>
        <w:spacing w:line="360" w:lineRule="auto"/>
        <w:ind w:firstLine="851"/>
        <w:jc w:val="both"/>
        <w:rPr>
          <w:rStyle w:val="HTML1"/>
          <w:rFonts w:ascii="Times New Roman" w:hAnsi="Times New Roman" w:cs="Times New Roman"/>
          <w:b w:val="0"/>
          <w:bCs w:val="0"/>
          <w:sz w:val="28"/>
          <w:szCs w:val="28"/>
          <w:lang w:val="en-US"/>
        </w:rPr>
      </w:pPr>
      <w:r w:rsidRPr="00A01463">
        <w:rPr>
          <w:rStyle w:val="HTML1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import speech_recognition as sr</w:t>
      </w:r>
    </w:p>
    <w:p w14:paraId="20C7A792" w14:textId="77777777" w:rsidR="004335B7" w:rsidRPr="00A01463" w:rsidRDefault="004335B7" w:rsidP="006370E6">
      <w:pPr>
        <w:pStyle w:val="a7"/>
        <w:tabs>
          <w:tab w:val="left" w:pos="142"/>
        </w:tabs>
        <w:spacing w:line="360" w:lineRule="auto"/>
        <w:ind w:firstLine="851"/>
        <w:jc w:val="both"/>
        <w:rPr>
          <w:rStyle w:val="HTML1"/>
          <w:rFonts w:ascii="Times New Roman" w:hAnsi="Times New Roman" w:cs="Times New Roman"/>
          <w:b w:val="0"/>
          <w:bCs w:val="0"/>
          <w:sz w:val="28"/>
          <w:szCs w:val="28"/>
          <w:lang w:val="en-US"/>
        </w:rPr>
      </w:pPr>
      <w:r w:rsidRPr="00A01463">
        <w:rPr>
          <w:rStyle w:val="HTML1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from gtts import gTTS</w:t>
      </w:r>
    </w:p>
    <w:p w14:paraId="26746043" w14:textId="77777777" w:rsidR="004335B7" w:rsidRPr="00A01463" w:rsidRDefault="004335B7" w:rsidP="006370E6">
      <w:pPr>
        <w:pStyle w:val="a7"/>
        <w:tabs>
          <w:tab w:val="left" w:pos="142"/>
        </w:tabs>
        <w:spacing w:line="360" w:lineRule="auto"/>
        <w:ind w:firstLine="851"/>
        <w:jc w:val="both"/>
        <w:rPr>
          <w:rStyle w:val="HTML1"/>
          <w:rFonts w:ascii="Times New Roman" w:hAnsi="Times New Roman" w:cs="Times New Roman"/>
          <w:b w:val="0"/>
          <w:bCs w:val="0"/>
          <w:sz w:val="28"/>
          <w:szCs w:val="28"/>
          <w:lang w:val="en-US"/>
        </w:rPr>
      </w:pPr>
      <w:r w:rsidRPr="00A01463">
        <w:rPr>
          <w:rStyle w:val="HTML1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import pygame</w:t>
      </w:r>
    </w:p>
    <w:p w14:paraId="599DA41C" w14:textId="77777777" w:rsidR="004335B7" w:rsidRPr="00A01463" w:rsidRDefault="004335B7" w:rsidP="006370E6">
      <w:pPr>
        <w:pStyle w:val="a7"/>
        <w:tabs>
          <w:tab w:val="left" w:pos="142"/>
        </w:tabs>
        <w:spacing w:line="360" w:lineRule="auto"/>
        <w:ind w:firstLine="851"/>
        <w:jc w:val="both"/>
        <w:rPr>
          <w:rStyle w:val="HTML1"/>
          <w:rFonts w:ascii="Times New Roman" w:hAnsi="Times New Roman" w:cs="Times New Roman"/>
          <w:b w:val="0"/>
          <w:bCs w:val="0"/>
          <w:sz w:val="28"/>
          <w:szCs w:val="28"/>
        </w:rPr>
      </w:pPr>
      <w:r w:rsidRPr="00A01463">
        <w:rPr>
          <w:rStyle w:val="HTML1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import</w:t>
      </w:r>
      <w:r w:rsidRPr="00A01463">
        <w:rPr>
          <w:rStyle w:val="HTML1"/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r w:rsidRPr="00A01463">
        <w:rPr>
          <w:rStyle w:val="HTML1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os</w:t>
      </w:r>
    </w:p>
    <w:p w14:paraId="3C1629DF" w14:textId="77777777" w:rsidR="004335B7" w:rsidRPr="00A01463" w:rsidRDefault="004335B7" w:rsidP="006370E6">
      <w:pPr>
        <w:pStyle w:val="a7"/>
        <w:tabs>
          <w:tab w:val="left" w:pos="142"/>
        </w:tabs>
        <w:spacing w:line="360" w:lineRule="auto"/>
        <w:ind w:firstLine="851"/>
        <w:jc w:val="both"/>
        <w:rPr>
          <w:rStyle w:val="HTML1"/>
          <w:rFonts w:ascii="Times New Roman" w:hAnsi="Times New Roman" w:cs="Times New Roman"/>
          <w:b w:val="0"/>
          <w:bCs w:val="0"/>
          <w:sz w:val="28"/>
          <w:szCs w:val="28"/>
        </w:rPr>
      </w:pPr>
      <w:r w:rsidRPr="00A01463">
        <w:rPr>
          <w:rStyle w:val="HTML1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import</w:t>
      </w:r>
      <w:r w:rsidRPr="00A01463">
        <w:rPr>
          <w:rStyle w:val="HTML1"/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r w:rsidRPr="00A01463">
        <w:rPr>
          <w:rStyle w:val="HTML1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sys</w:t>
      </w:r>
    </w:p>
    <w:p w14:paraId="63B05342" w14:textId="78359EB3" w:rsidR="000B6B46" w:rsidRPr="00A01463" w:rsidRDefault="000B6B46" w:rsidP="006370E6">
      <w:pPr>
        <w:pStyle w:val="a7"/>
        <w:tabs>
          <w:tab w:val="left" w:pos="142"/>
        </w:tabs>
        <w:spacing w:line="360" w:lineRule="auto"/>
        <w:jc w:val="both"/>
        <w:rPr>
          <w:rStyle w:val="HTML1"/>
          <w:rFonts w:ascii="Times New Roman" w:hAnsi="Times New Roman" w:cs="Times New Roman"/>
          <w:b w:val="0"/>
          <w:bCs w:val="0"/>
          <w:sz w:val="28"/>
          <w:szCs w:val="28"/>
        </w:rPr>
      </w:pPr>
      <w:r w:rsidRPr="00A01463">
        <w:rPr>
          <w:rStyle w:val="HTML1"/>
          <w:rFonts w:ascii="Times New Roman" w:hAnsi="Times New Roman" w:cs="Times New Roman"/>
          <w:b w:val="0"/>
          <w:bCs w:val="0"/>
          <w:sz w:val="28"/>
          <w:szCs w:val="28"/>
        </w:rPr>
        <w:t>----------------------------------------------------------------------------------------------------------</w:t>
      </w:r>
    </w:p>
    <w:p w14:paraId="0A831384" w14:textId="1E268AAF" w:rsidR="000B6B46" w:rsidRPr="00A01463" w:rsidRDefault="00BE251C" w:rsidP="006370E6">
      <w:pPr>
        <w:tabs>
          <w:tab w:val="left" w:pos="142"/>
        </w:tabs>
        <w:spacing w:line="360" w:lineRule="auto"/>
        <w:ind w:firstLine="851"/>
        <w:jc w:val="both"/>
        <w:rPr>
          <w:color w:val="000000"/>
          <w:sz w:val="28"/>
          <w:szCs w:val="28"/>
        </w:rPr>
      </w:pPr>
      <w:r w:rsidRPr="00A01463">
        <w:rPr>
          <w:color w:val="000000"/>
          <w:sz w:val="28"/>
          <w:szCs w:val="28"/>
        </w:rPr>
        <w:t xml:space="preserve">Ввод </w:t>
      </w:r>
      <w:r w:rsidR="00D93A71" w:rsidRPr="00A01463">
        <w:rPr>
          <w:color w:val="000000"/>
          <w:sz w:val="28"/>
          <w:szCs w:val="28"/>
        </w:rPr>
        <w:t>функци</w:t>
      </w:r>
      <w:r w:rsidRPr="00A01463">
        <w:rPr>
          <w:color w:val="000000"/>
          <w:sz w:val="28"/>
          <w:szCs w:val="28"/>
        </w:rPr>
        <w:t>и</w:t>
      </w:r>
      <w:r w:rsidR="00D93A71" w:rsidRPr="00A01463">
        <w:rPr>
          <w:color w:val="000000"/>
          <w:sz w:val="28"/>
          <w:szCs w:val="28"/>
        </w:rPr>
        <w:t xml:space="preserve"> </w:t>
      </w:r>
      <w:r w:rsidR="00D93A71" w:rsidRPr="00A01463">
        <w:rPr>
          <w:color w:val="000000"/>
          <w:sz w:val="28"/>
          <w:szCs w:val="28"/>
          <w:lang w:val="en-US"/>
        </w:rPr>
        <w:t>speak</w:t>
      </w:r>
      <w:r w:rsidR="00D93A71" w:rsidRPr="00A01463">
        <w:rPr>
          <w:color w:val="000000"/>
          <w:sz w:val="28"/>
          <w:szCs w:val="28"/>
        </w:rPr>
        <w:t>(</w:t>
      </w:r>
      <w:r w:rsidR="00D93A71" w:rsidRPr="00A01463">
        <w:rPr>
          <w:color w:val="000000"/>
          <w:sz w:val="28"/>
          <w:szCs w:val="28"/>
          <w:lang w:val="en-US"/>
        </w:rPr>
        <w:t>text</w:t>
      </w:r>
      <w:r w:rsidR="00D93A71" w:rsidRPr="00A01463">
        <w:rPr>
          <w:color w:val="000000"/>
          <w:sz w:val="28"/>
          <w:szCs w:val="28"/>
        </w:rPr>
        <w:t>)</w:t>
      </w:r>
      <w:r w:rsidRPr="00A01463">
        <w:rPr>
          <w:color w:val="000000"/>
          <w:sz w:val="28"/>
          <w:szCs w:val="28"/>
        </w:rPr>
        <w:t>, которая</w:t>
      </w:r>
      <w:r w:rsidR="00D93A71" w:rsidRPr="00A01463">
        <w:rPr>
          <w:color w:val="000000"/>
          <w:sz w:val="28"/>
          <w:szCs w:val="28"/>
        </w:rPr>
        <w:t xml:space="preserve"> </w:t>
      </w:r>
      <w:r w:rsidRPr="00A01463">
        <w:rPr>
          <w:color w:val="000000"/>
          <w:sz w:val="28"/>
          <w:szCs w:val="28"/>
        </w:rPr>
        <w:t>с</w:t>
      </w:r>
      <w:r w:rsidR="00D93A71" w:rsidRPr="00A01463">
        <w:rPr>
          <w:color w:val="000000"/>
          <w:sz w:val="28"/>
          <w:szCs w:val="28"/>
        </w:rPr>
        <w:t xml:space="preserve">оздает объект </w:t>
      </w:r>
      <w:r w:rsidR="00D93A71" w:rsidRPr="00A01463">
        <w:rPr>
          <w:color w:val="000000"/>
          <w:sz w:val="28"/>
          <w:szCs w:val="28"/>
          <w:lang w:val="en-US"/>
        </w:rPr>
        <w:t>gTTS</w:t>
      </w:r>
      <w:r w:rsidR="00D93A71" w:rsidRPr="00A01463">
        <w:rPr>
          <w:color w:val="000000"/>
          <w:sz w:val="28"/>
          <w:szCs w:val="28"/>
        </w:rPr>
        <w:t xml:space="preserve"> с переданным текстом и указанием языка '</w:t>
      </w:r>
      <w:r w:rsidR="00D93A71" w:rsidRPr="00A01463">
        <w:rPr>
          <w:color w:val="000000"/>
          <w:sz w:val="28"/>
          <w:szCs w:val="28"/>
          <w:lang w:val="en-US"/>
        </w:rPr>
        <w:t>ru</w:t>
      </w:r>
      <w:r w:rsidR="00D93A71" w:rsidRPr="00A01463">
        <w:rPr>
          <w:color w:val="000000"/>
          <w:sz w:val="28"/>
          <w:szCs w:val="28"/>
        </w:rPr>
        <w:t>'.</w:t>
      </w:r>
      <w:r w:rsidRPr="00A01463">
        <w:rPr>
          <w:color w:val="000000"/>
          <w:sz w:val="28"/>
          <w:szCs w:val="28"/>
        </w:rPr>
        <w:t xml:space="preserve"> </w:t>
      </w:r>
      <w:r w:rsidR="00D93A71" w:rsidRPr="00A01463">
        <w:rPr>
          <w:color w:val="000000"/>
          <w:sz w:val="28"/>
          <w:szCs w:val="28"/>
        </w:rPr>
        <w:t xml:space="preserve">Создает файл </w:t>
      </w:r>
      <w:r w:rsidR="00D93A71" w:rsidRPr="00A01463">
        <w:rPr>
          <w:color w:val="000000"/>
          <w:sz w:val="28"/>
          <w:szCs w:val="28"/>
          <w:lang w:val="en-US"/>
        </w:rPr>
        <w:t>output</w:t>
      </w:r>
      <w:r w:rsidR="00D93A71" w:rsidRPr="00A01463">
        <w:rPr>
          <w:color w:val="000000"/>
          <w:sz w:val="28"/>
          <w:szCs w:val="28"/>
        </w:rPr>
        <w:t>.</w:t>
      </w:r>
      <w:r w:rsidR="00D93A71" w:rsidRPr="00A01463">
        <w:rPr>
          <w:color w:val="000000"/>
          <w:sz w:val="28"/>
          <w:szCs w:val="28"/>
          <w:lang w:val="en-US"/>
        </w:rPr>
        <w:t>mp</w:t>
      </w:r>
      <w:r w:rsidR="00D93A71" w:rsidRPr="00A01463">
        <w:rPr>
          <w:color w:val="000000"/>
          <w:sz w:val="28"/>
          <w:szCs w:val="28"/>
        </w:rPr>
        <w:t>3, в котором сохраняет</w:t>
      </w:r>
      <w:r w:rsidRPr="00A01463">
        <w:rPr>
          <w:color w:val="000000"/>
          <w:sz w:val="28"/>
          <w:szCs w:val="28"/>
        </w:rPr>
        <w:t xml:space="preserve"> </w:t>
      </w:r>
      <w:r w:rsidR="00D93A71" w:rsidRPr="00A01463">
        <w:rPr>
          <w:color w:val="000000"/>
          <w:sz w:val="28"/>
          <w:szCs w:val="28"/>
        </w:rPr>
        <w:t xml:space="preserve">речь, используя метод </w:t>
      </w:r>
      <w:r w:rsidR="00D93A71" w:rsidRPr="00A01463">
        <w:rPr>
          <w:color w:val="000000"/>
          <w:sz w:val="28"/>
          <w:szCs w:val="28"/>
          <w:lang w:val="en-US"/>
        </w:rPr>
        <w:t>save</w:t>
      </w:r>
      <w:r w:rsidR="00D93A71" w:rsidRPr="00A01463">
        <w:rPr>
          <w:color w:val="000000"/>
          <w:sz w:val="28"/>
          <w:szCs w:val="28"/>
        </w:rPr>
        <w:t xml:space="preserve">() объекта </w:t>
      </w:r>
      <w:r w:rsidR="00D93A71" w:rsidRPr="00A01463">
        <w:rPr>
          <w:color w:val="000000"/>
          <w:sz w:val="28"/>
          <w:szCs w:val="28"/>
          <w:lang w:val="en-US"/>
        </w:rPr>
        <w:t>gTTS</w:t>
      </w:r>
      <w:r w:rsidRPr="00A01463">
        <w:rPr>
          <w:color w:val="000000"/>
          <w:sz w:val="28"/>
          <w:szCs w:val="28"/>
        </w:rPr>
        <w:t xml:space="preserve">. </w:t>
      </w:r>
      <w:r w:rsidR="00D93A71" w:rsidRPr="00A01463">
        <w:rPr>
          <w:color w:val="000000"/>
          <w:sz w:val="28"/>
          <w:szCs w:val="28"/>
        </w:rPr>
        <w:t xml:space="preserve">Инициализирует модуль </w:t>
      </w:r>
      <w:r w:rsidR="00D93A71" w:rsidRPr="00A01463">
        <w:rPr>
          <w:color w:val="000000"/>
          <w:sz w:val="28"/>
          <w:szCs w:val="28"/>
          <w:lang w:val="en-US"/>
        </w:rPr>
        <w:t>pygame</w:t>
      </w:r>
      <w:r w:rsidR="00D93A71" w:rsidRPr="00A01463">
        <w:rPr>
          <w:color w:val="000000"/>
          <w:sz w:val="28"/>
          <w:szCs w:val="28"/>
        </w:rPr>
        <w:t>.</w:t>
      </w:r>
      <w:r w:rsidR="00D93A71" w:rsidRPr="00A01463">
        <w:rPr>
          <w:color w:val="000000"/>
          <w:sz w:val="28"/>
          <w:szCs w:val="28"/>
          <w:lang w:val="en-US"/>
        </w:rPr>
        <w:t>mixer</w:t>
      </w:r>
      <w:r w:rsidR="00D93A71" w:rsidRPr="00A01463">
        <w:rPr>
          <w:color w:val="000000"/>
          <w:sz w:val="28"/>
          <w:szCs w:val="28"/>
        </w:rPr>
        <w:t xml:space="preserve"> для управления звуковым воспроизведением.</w:t>
      </w:r>
      <w:r w:rsidRPr="00A01463">
        <w:rPr>
          <w:color w:val="000000"/>
          <w:sz w:val="28"/>
          <w:szCs w:val="28"/>
        </w:rPr>
        <w:t xml:space="preserve"> </w:t>
      </w:r>
      <w:r w:rsidR="00D93A71" w:rsidRPr="00A01463">
        <w:rPr>
          <w:color w:val="000000"/>
          <w:sz w:val="28"/>
          <w:szCs w:val="28"/>
        </w:rPr>
        <w:t xml:space="preserve">Загружает файл </w:t>
      </w:r>
      <w:r w:rsidR="00D93A71" w:rsidRPr="00A01463">
        <w:rPr>
          <w:color w:val="000000"/>
          <w:sz w:val="28"/>
          <w:szCs w:val="28"/>
          <w:lang w:val="en-US"/>
        </w:rPr>
        <w:t>output</w:t>
      </w:r>
      <w:r w:rsidR="00D93A71" w:rsidRPr="00A01463">
        <w:rPr>
          <w:color w:val="000000"/>
          <w:sz w:val="28"/>
          <w:szCs w:val="28"/>
        </w:rPr>
        <w:t>.</w:t>
      </w:r>
      <w:r w:rsidR="00D93A71" w:rsidRPr="00A01463">
        <w:rPr>
          <w:color w:val="000000"/>
          <w:sz w:val="28"/>
          <w:szCs w:val="28"/>
          <w:lang w:val="en-US"/>
        </w:rPr>
        <w:t>mp</w:t>
      </w:r>
      <w:r w:rsidR="00D93A71" w:rsidRPr="00A01463">
        <w:rPr>
          <w:color w:val="000000"/>
          <w:sz w:val="28"/>
          <w:szCs w:val="28"/>
        </w:rPr>
        <w:t xml:space="preserve">3 в </w:t>
      </w:r>
      <w:r w:rsidR="00D93A71" w:rsidRPr="00A01463">
        <w:rPr>
          <w:color w:val="000000"/>
          <w:sz w:val="28"/>
          <w:szCs w:val="28"/>
          <w:lang w:val="en-US"/>
        </w:rPr>
        <w:t>pygame</w:t>
      </w:r>
      <w:r w:rsidR="00D93A71" w:rsidRPr="00A01463">
        <w:rPr>
          <w:color w:val="000000"/>
          <w:sz w:val="28"/>
          <w:szCs w:val="28"/>
        </w:rPr>
        <w:t>.</w:t>
      </w:r>
      <w:r w:rsidR="00D93A71" w:rsidRPr="00A01463">
        <w:rPr>
          <w:color w:val="000000"/>
          <w:sz w:val="28"/>
          <w:szCs w:val="28"/>
          <w:lang w:val="en-US"/>
        </w:rPr>
        <w:t>mixer</w:t>
      </w:r>
      <w:r w:rsidR="00D93A71" w:rsidRPr="00A01463">
        <w:rPr>
          <w:color w:val="000000"/>
          <w:sz w:val="28"/>
          <w:szCs w:val="28"/>
        </w:rPr>
        <w:t>.</w:t>
      </w:r>
      <w:r w:rsidR="00D93A71" w:rsidRPr="00A01463">
        <w:rPr>
          <w:color w:val="000000"/>
          <w:sz w:val="28"/>
          <w:szCs w:val="28"/>
          <w:lang w:val="en-US"/>
        </w:rPr>
        <w:t>music</w:t>
      </w:r>
      <w:r w:rsidR="00D93A71" w:rsidRPr="00A01463">
        <w:rPr>
          <w:color w:val="000000"/>
          <w:sz w:val="28"/>
          <w:szCs w:val="28"/>
        </w:rPr>
        <w:t xml:space="preserve"> с помощью метода </w:t>
      </w:r>
      <w:r w:rsidR="00D93A71" w:rsidRPr="00A01463">
        <w:rPr>
          <w:color w:val="000000"/>
          <w:sz w:val="28"/>
          <w:szCs w:val="28"/>
          <w:lang w:val="en-US"/>
        </w:rPr>
        <w:t>load</w:t>
      </w:r>
      <w:r w:rsidR="00D93A71" w:rsidRPr="00A01463">
        <w:rPr>
          <w:color w:val="000000"/>
          <w:sz w:val="28"/>
          <w:szCs w:val="28"/>
        </w:rPr>
        <w:t>().</w:t>
      </w:r>
      <w:r w:rsidRPr="00A01463">
        <w:rPr>
          <w:color w:val="000000"/>
          <w:sz w:val="28"/>
          <w:szCs w:val="28"/>
        </w:rPr>
        <w:t xml:space="preserve"> </w:t>
      </w:r>
      <w:r w:rsidR="00D93A71" w:rsidRPr="00A01463">
        <w:rPr>
          <w:color w:val="000000"/>
          <w:sz w:val="28"/>
          <w:szCs w:val="28"/>
        </w:rPr>
        <w:t xml:space="preserve">Воспроизводит звуковой файл с помощью метода </w:t>
      </w:r>
      <w:r w:rsidR="00D93A71" w:rsidRPr="00A01463">
        <w:rPr>
          <w:color w:val="000000"/>
          <w:sz w:val="28"/>
          <w:szCs w:val="28"/>
          <w:lang w:val="en-US"/>
        </w:rPr>
        <w:t>play</w:t>
      </w:r>
      <w:r w:rsidR="00D93A71" w:rsidRPr="00A01463">
        <w:rPr>
          <w:color w:val="000000"/>
          <w:sz w:val="28"/>
          <w:szCs w:val="28"/>
        </w:rPr>
        <w:t xml:space="preserve">() объекта </w:t>
      </w:r>
      <w:r w:rsidR="00D93A71" w:rsidRPr="00A01463">
        <w:rPr>
          <w:color w:val="000000"/>
          <w:sz w:val="28"/>
          <w:szCs w:val="28"/>
          <w:lang w:val="en-US"/>
        </w:rPr>
        <w:t>pygame</w:t>
      </w:r>
      <w:r w:rsidR="00D93A71" w:rsidRPr="00A01463">
        <w:rPr>
          <w:color w:val="000000"/>
          <w:sz w:val="28"/>
          <w:szCs w:val="28"/>
        </w:rPr>
        <w:t>.</w:t>
      </w:r>
      <w:r w:rsidR="00D93A71" w:rsidRPr="00A01463">
        <w:rPr>
          <w:color w:val="000000"/>
          <w:sz w:val="28"/>
          <w:szCs w:val="28"/>
          <w:lang w:val="en-US"/>
        </w:rPr>
        <w:t>mixer</w:t>
      </w:r>
      <w:r w:rsidR="00D93A71" w:rsidRPr="00A01463">
        <w:rPr>
          <w:color w:val="000000"/>
          <w:sz w:val="28"/>
          <w:szCs w:val="28"/>
        </w:rPr>
        <w:t>.</w:t>
      </w:r>
      <w:r w:rsidR="00D93A71" w:rsidRPr="00A01463">
        <w:rPr>
          <w:color w:val="000000"/>
          <w:sz w:val="28"/>
          <w:szCs w:val="28"/>
          <w:lang w:val="en-US"/>
        </w:rPr>
        <w:t>music</w:t>
      </w:r>
      <w:r w:rsidR="00D93A71" w:rsidRPr="00A01463">
        <w:rPr>
          <w:color w:val="000000"/>
          <w:sz w:val="28"/>
          <w:szCs w:val="28"/>
        </w:rPr>
        <w:t>.</w:t>
      </w:r>
      <w:r w:rsidRPr="00A01463">
        <w:rPr>
          <w:color w:val="000000"/>
          <w:sz w:val="28"/>
          <w:szCs w:val="28"/>
        </w:rPr>
        <w:t xml:space="preserve"> </w:t>
      </w:r>
      <w:r w:rsidR="00D93A71" w:rsidRPr="00A01463">
        <w:rPr>
          <w:color w:val="000000"/>
          <w:sz w:val="28"/>
          <w:szCs w:val="28"/>
        </w:rPr>
        <w:t>Запускае</w:t>
      </w:r>
      <w:r w:rsidRPr="00A01463">
        <w:rPr>
          <w:color w:val="000000"/>
          <w:sz w:val="28"/>
          <w:szCs w:val="28"/>
        </w:rPr>
        <w:t xml:space="preserve">т </w:t>
      </w:r>
      <w:r w:rsidR="00D93A71" w:rsidRPr="00A01463">
        <w:rPr>
          <w:color w:val="000000"/>
          <w:sz w:val="28"/>
          <w:szCs w:val="28"/>
        </w:rPr>
        <w:t xml:space="preserve">бесконечный цикл </w:t>
      </w:r>
      <w:r w:rsidR="00D93A71" w:rsidRPr="00A01463">
        <w:rPr>
          <w:color w:val="000000"/>
          <w:sz w:val="28"/>
          <w:szCs w:val="28"/>
          <w:lang w:val="en-US"/>
        </w:rPr>
        <w:t>while</w:t>
      </w:r>
      <w:r w:rsidR="00D93A71" w:rsidRPr="00A01463">
        <w:rPr>
          <w:color w:val="000000"/>
          <w:sz w:val="28"/>
          <w:szCs w:val="28"/>
        </w:rPr>
        <w:t xml:space="preserve"> для ожидания завершения воспроизведения звука.</w:t>
      </w:r>
      <w:r w:rsidRPr="00A01463">
        <w:rPr>
          <w:color w:val="000000"/>
          <w:sz w:val="28"/>
          <w:szCs w:val="28"/>
        </w:rPr>
        <w:t xml:space="preserve"> </w:t>
      </w:r>
      <w:r w:rsidR="00D93A71" w:rsidRPr="00A01463">
        <w:rPr>
          <w:color w:val="000000"/>
          <w:sz w:val="28"/>
          <w:szCs w:val="28"/>
        </w:rPr>
        <w:t xml:space="preserve">Завершает воспроизведение с помощью метода </w:t>
      </w:r>
      <w:r w:rsidR="00D93A71" w:rsidRPr="00A01463">
        <w:rPr>
          <w:color w:val="000000"/>
          <w:sz w:val="28"/>
          <w:szCs w:val="28"/>
          <w:lang w:val="en-US"/>
        </w:rPr>
        <w:t>stop</w:t>
      </w:r>
      <w:r w:rsidR="00D93A71" w:rsidRPr="00A01463">
        <w:rPr>
          <w:color w:val="000000"/>
          <w:sz w:val="28"/>
          <w:szCs w:val="28"/>
        </w:rPr>
        <w:t xml:space="preserve">() объекта </w:t>
      </w:r>
      <w:r w:rsidR="00D93A71" w:rsidRPr="00A01463">
        <w:rPr>
          <w:color w:val="000000"/>
          <w:sz w:val="28"/>
          <w:szCs w:val="28"/>
          <w:lang w:val="en-US"/>
        </w:rPr>
        <w:t>pygame</w:t>
      </w:r>
      <w:r w:rsidR="00D93A71" w:rsidRPr="00A01463">
        <w:rPr>
          <w:color w:val="000000"/>
          <w:sz w:val="28"/>
          <w:szCs w:val="28"/>
        </w:rPr>
        <w:t>.</w:t>
      </w:r>
      <w:r w:rsidR="00D93A71" w:rsidRPr="00A01463">
        <w:rPr>
          <w:color w:val="000000"/>
          <w:sz w:val="28"/>
          <w:szCs w:val="28"/>
          <w:lang w:val="en-US"/>
        </w:rPr>
        <w:t>mixer</w:t>
      </w:r>
      <w:r w:rsidR="00D93A71" w:rsidRPr="00A01463">
        <w:rPr>
          <w:color w:val="000000"/>
          <w:sz w:val="28"/>
          <w:szCs w:val="28"/>
        </w:rPr>
        <w:t>.</w:t>
      </w:r>
      <w:r w:rsidR="00D93A71" w:rsidRPr="00A01463">
        <w:rPr>
          <w:color w:val="000000"/>
          <w:sz w:val="28"/>
          <w:szCs w:val="28"/>
          <w:lang w:val="en-US"/>
        </w:rPr>
        <w:t>music</w:t>
      </w:r>
      <w:r w:rsidR="00D93A71" w:rsidRPr="00A01463">
        <w:rPr>
          <w:color w:val="000000"/>
          <w:sz w:val="28"/>
          <w:szCs w:val="28"/>
        </w:rPr>
        <w:t>.</w:t>
      </w:r>
      <w:r w:rsidRPr="00A01463">
        <w:rPr>
          <w:color w:val="000000"/>
          <w:sz w:val="28"/>
          <w:szCs w:val="28"/>
        </w:rPr>
        <w:t xml:space="preserve"> </w:t>
      </w:r>
      <w:r w:rsidR="00D93A71" w:rsidRPr="00A01463">
        <w:rPr>
          <w:color w:val="000000"/>
          <w:sz w:val="28"/>
          <w:szCs w:val="28"/>
        </w:rPr>
        <w:t>Выполняет очистк</w:t>
      </w:r>
      <w:r w:rsidRPr="00A01463">
        <w:rPr>
          <w:color w:val="000000"/>
          <w:sz w:val="28"/>
          <w:szCs w:val="28"/>
        </w:rPr>
        <w:t>у</w:t>
      </w:r>
      <w:r w:rsidR="00D93A71" w:rsidRPr="00A01463">
        <w:rPr>
          <w:color w:val="000000"/>
          <w:sz w:val="28"/>
          <w:szCs w:val="28"/>
        </w:rPr>
        <w:t xml:space="preserve"> и выгрузк</w:t>
      </w:r>
      <w:r w:rsidRPr="00A01463">
        <w:rPr>
          <w:color w:val="000000"/>
          <w:sz w:val="28"/>
          <w:szCs w:val="28"/>
        </w:rPr>
        <w:t>у</w:t>
      </w:r>
      <w:r w:rsidR="00D93A71" w:rsidRPr="00A01463">
        <w:rPr>
          <w:color w:val="000000"/>
          <w:sz w:val="28"/>
          <w:szCs w:val="28"/>
        </w:rPr>
        <w:t xml:space="preserve"> модуля </w:t>
      </w:r>
      <w:r w:rsidR="00D93A71" w:rsidRPr="00A01463">
        <w:rPr>
          <w:color w:val="000000"/>
          <w:sz w:val="28"/>
          <w:szCs w:val="28"/>
          <w:lang w:val="en-US"/>
        </w:rPr>
        <w:t>pygame</w:t>
      </w:r>
      <w:r w:rsidR="00D93A71" w:rsidRPr="00A01463">
        <w:rPr>
          <w:color w:val="000000"/>
          <w:sz w:val="28"/>
          <w:szCs w:val="28"/>
        </w:rPr>
        <w:t>.</w:t>
      </w:r>
      <w:r w:rsidR="00D93A71" w:rsidRPr="00A01463">
        <w:rPr>
          <w:color w:val="000000"/>
          <w:sz w:val="28"/>
          <w:szCs w:val="28"/>
          <w:lang w:val="en-US"/>
        </w:rPr>
        <w:t>mixer</w:t>
      </w:r>
      <w:r w:rsidR="00D93A71" w:rsidRPr="00A01463">
        <w:rPr>
          <w:color w:val="000000"/>
          <w:sz w:val="28"/>
          <w:szCs w:val="28"/>
        </w:rPr>
        <w:t>.</w:t>
      </w:r>
      <w:r w:rsidRPr="00A01463">
        <w:rPr>
          <w:color w:val="000000"/>
          <w:sz w:val="28"/>
          <w:szCs w:val="28"/>
        </w:rPr>
        <w:t xml:space="preserve"> </w:t>
      </w:r>
      <w:r w:rsidR="00D93A71" w:rsidRPr="00A01463">
        <w:rPr>
          <w:color w:val="000000"/>
          <w:sz w:val="28"/>
          <w:szCs w:val="28"/>
        </w:rPr>
        <w:t xml:space="preserve">Удаляет временный файл </w:t>
      </w:r>
      <w:r w:rsidR="00D93A71" w:rsidRPr="00A01463">
        <w:rPr>
          <w:color w:val="000000"/>
          <w:sz w:val="28"/>
          <w:szCs w:val="28"/>
          <w:lang w:val="en-US"/>
        </w:rPr>
        <w:t>output</w:t>
      </w:r>
      <w:r w:rsidR="00D93A71" w:rsidRPr="00A01463">
        <w:rPr>
          <w:color w:val="000000"/>
          <w:sz w:val="28"/>
          <w:szCs w:val="28"/>
        </w:rPr>
        <w:t>.</w:t>
      </w:r>
      <w:r w:rsidR="00D93A71" w:rsidRPr="00A01463">
        <w:rPr>
          <w:color w:val="000000"/>
          <w:sz w:val="28"/>
          <w:szCs w:val="28"/>
          <w:lang w:val="en-US"/>
        </w:rPr>
        <w:t>mp</w:t>
      </w:r>
      <w:r w:rsidR="00D93A71" w:rsidRPr="00A01463">
        <w:rPr>
          <w:color w:val="000000"/>
          <w:sz w:val="28"/>
          <w:szCs w:val="28"/>
        </w:rPr>
        <w:t xml:space="preserve">3 с помощью </w:t>
      </w:r>
      <w:r w:rsidR="00D93A71" w:rsidRPr="00A01463">
        <w:rPr>
          <w:color w:val="000000"/>
          <w:sz w:val="28"/>
          <w:szCs w:val="28"/>
          <w:lang w:val="en-US"/>
        </w:rPr>
        <w:t>os</w:t>
      </w:r>
      <w:r w:rsidR="00D93A71" w:rsidRPr="00A01463">
        <w:rPr>
          <w:color w:val="000000"/>
          <w:sz w:val="28"/>
          <w:szCs w:val="28"/>
        </w:rPr>
        <w:t>.</w:t>
      </w:r>
      <w:r w:rsidR="00D93A71" w:rsidRPr="00A01463">
        <w:rPr>
          <w:color w:val="000000"/>
          <w:sz w:val="28"/>
          <w:szCs w:val="28"/>
          <w:lang w:val="en-US"/>
        </w:rPr>
        <w:t>remove</w:t>
      </w:r>
      <w:r w:rsidR="00D93A71" w:rsidRPr="00A01463">
        <w:rPr>
          <w:color w:val="000000"/>
          <w:sz w:val="28"/>
          <w:szCs w:val="28"/>
        </w:rPr>
        <w:t>().</w:t>
      </w:r>
    </w:p>
    <w:p w14:paraId="18DDBD8D" w14:textId="361EFAA3" w:rsidR="00BE251C" w:rsidRPr="00A01463" w:rsidRDefault="00BE251C" w:rsidP="00E4588B">
      <w:pPr>
        <w:pStyle w:val="a7"/>
        <w:tabs>
          <w:tab w:val="left" w:pos="142"/>
        </w:tabs>
        <w:spacing w:line="360" w:lineRule="auto"/>
        <w:jc w:val="both"/>
        <w:rPr>
          <w:b w:val="0"/>
          <w:bCs w:val="0"/>
          <w:sz w:val="28"/>
          <w:szCs w:val="28"/>
          <w:lang w:val="en-US"/>
        </w:rPr>
      </w:pPr>
      <w:r w:rsidRPr="00A01463">
        <w:rPr>
          <w:rStyle w:val="HTML1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-</w:t>
      </w:r>
      <w:r w:rsidR="000B6B46" w:rsidRPr="00A01463">
        <w:rPr>
          <w:rStyle w:val="HTML1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---------------------------------------------------------------------------------------------------------</w:t>
      </w:r>
    </w:p>
    <w:p w14:paraId="36F7E87A" w14:textId="389A7741" w:rsidR="004335B7" w:rsidRPr="00A01463" w:rsidRDefault="004335B7" w:rsidP="006370E6">
      <w:pPr>
        <w:tabs>
          <w:tab w:val="left" w:pos="142"/>
        </w:tabs>
        <w:spacing w:line="360" w:lineRule="auto"/>
        <w:ind w:firstLine="851"/>
        <w:jc w:val="both"/>
        <w:rPr>
          <w:color w:val="000000"/>
          <w:sz w:val="28"/>
          <w:szCs w:val="28"/>
          <w:lang w:val="en-US"/>
        </w:rPr>
      </w:pPr>
      <w:r w:rsidRPr="00A01463">
        <w:rPr>
          <w:color w:val="000000"/>
          <w:sz w:val="28"/>
          <w:szCs w:val="28"/>
          <w:lang w:val="en-US"/>
        </w:rPr>
        <w:t>def speak(text):</w:t>
      </w:r>
    </w:p>
    <w:p w14:paraId="5F9E66B6" w14:textId="77777777" w:rsidR="004335B7" w:rsidRPr="00A01463" w:rsidRDefault="004335B7" w:rsidP="006370E6">
      <w:pPr>
        <w:tabs>
          <w:tab w:val="left" w:pos="142"/>
        </w:tabs>
        <w:spacing w:line="360" w:lineRule="auto"/>
        <w:ind w:firstLine="851"/>
        <w:jc w:val="both"/>
        <w:rPr>
          <w:color w:val="000000"/>
          <w:sz w:val="28"/>
          <w:szCs w:val="28"/>
          <w:lang w:val="en-US"/>
        </w:rPr>
      </w:pPr>
      <w:r w:rsidRPr="00A01463">
        <w:rPr>
          <w:color w:val="000000"/>
          <w:sz w:val="28"/>
          <w:szCs w:val="28"/>
          <w:lang w:val="en-US"/>
        </w:rPr>
        <w:t xml:space="preserve">    tts = gTTS(text=text, lang='ru')</w:t>
      </w:r>
    </w:p>
    <w:p w14:paraId="5AD749FA" w14:textId="77777777" w:rsidR="004335B7" w:rsidRPr="00A01463" w:rsidRDefault="004335B7" w:rsidP="006370E6">
      <w:pPr>
        <w:tabs>
          <w:tab w:val="left" w:pos="142"/>
        </w:tabs>
        <w:spacing w:line="360" w:lineRule="auto"/>
        <w:ind w:firstLine="851"/>
        <w:jc w:val="both"/>
        <w:rPr>
          <w:color w:val="000000"/>
          <w:sz w:val="28"/>
          <w:szCs w:val="28"/>
          <w:lang w:val="en-US"/>
        </w:rPr>
      </w:pPr>
      <w:r w:rsidRPr="00A01463">
        <w:rPr>
          <w:color w:val="000000"/>
          <w:sz w:val="28"/>
          <w:szCs w:val="28"/>
          <w:lang w:val="en-US"/>
        </w:rPr>
        <w:lastRenderedPageBreak/>
        <w:t xml:space="preserve">    tts.save('output.mp3')</w:t>
      </w:r>
    </w:p>
    <w:p w14:paraId="103DF150" w14:textId="77777777" w:rsidR="004335B7" w:rsidRPr="00A01463" w:rsidRDefault="004335B7" w:rsidP="006370E6">
      <w:pPr>
        <w:tabs>
          <w:tab w:val="left" w:pos="142"/>
        </w:tabs>
        <w:spacing w:line="360" w:lineRule="auto"/>
        <w:ind w:firstLine="851"/>
        <w:jc w:val="both"/>
        <w:rPr>
          <w:color w:val="000000"/>
          <w:sz w:val="28"/>
          <w:szCs w:val="28"/>
          <w:lang w:val="en-US"/>
        </w:rPr>
      </w:pPr>
    </w:p>
    <w:p w14:paraId="335F3659" w14:textId="77777777" w:rsidR="004335B7" w:rsidRPr="00A01463" w:rsidRDefault="004335B7" w:rsidP="006370E6">
      <w:pPr>
        <w:tabs>
          <w:tab w:val="left" w:pos="142"/>
        </w:tabs>
        <w:spacing w:line="360" w:lineRule="auto"/>
        <w:ind w:firstLine="851"/>
        <w:jc w:val="both"/>
        <w:rPr>
          <w:color w:val="000000"/>
          <w:sz w:val="28"/>
          <w:szCs w:val="28"/>
          <w:lang w:val="en-US"/>
        </w:rPr>
      </w:pPr>
      <w:r w:rsidRPr="00A01463">
        <w:rPr>
          <w:color w:val="000000"/>
          <w:sz w:val="28"/>
          <w:szCs w:val="28"/>
          <w:lang w:val="en-US"/>
        </w:rPr>
        <w:t xml:space="preserve">    pygame.mixer.init()</w:t>
      </w:r>
    </w:p>
    <w:p w14:paraId="66B4B538" w14:textId="77777777" w:rsidR="004335B7" w:rsidRPr="00A01463" w:rsidRDefault="004335B7" w:rsidP="006370E6">
      <w:pPr>
        <w:tabs>
          <w:tab w:val="left" w:pos="142"/>
        </w:tabs>
        <w:spacing w:line="360" w:lineRule="auto"/>
        <w:ind w:firstLine="851"/>
        <w:jc w:val="both"/>
        <w:rPr>
          <w:color w:val="000000"/>
          <w:sz w:val="28"/>
          <w:szCs w:val="28"/>
          <w:lang w:val="en-US"/>
        </w:rPr>
      </w:pPr>
      <w:r w:rsidRPr="00A01463">
        <w:rPr>
          <w:color w:val="000000"/>
          <w:sz w:val="28"/>
          <w:szCs w:val="28"/>
          <w:lang w:val="en-US"/>
        </w:rPr>
        <w:t xml:space="preserve">    pygame.mixer.music.load('output.mp3')</w:t>
      </w:r>
    </w:p>
    <w:p w14:paraId="3D990AB9" w14:textId="77777777" w:rsidR="004335B7" w:rsidRPr="00A01463" w:rsidRDefault="004335B7" w:rsidP="006370E6">
      <w:pPr>
        <w:tabs>
          <w:tab w:val="left" w:pos="142"/>
        </w:tabs>
        <w:spacing w:line="360" w:lineRule="auto"/>
        <w:ind w:firstLine="851"/>
        <w:jc w:val="both"/>
        <w:rPr>
          <w:color w:val="000000"/>
          <w:sz w:val="28"/>
          <w:szCs w:val="28"/>
          <w:lang w:val="en-US"/>
        </w:rPr>
      </w:pPr>
      <w:r w:rsidRPr="00A01463">
        <w:rPr>
          <w:color w:val="000000"/>
          <w:sz w:val="28"/>
          <w:szCs w:val="28"/>
          <w:lang w:val="en-US"/>
        </w:rPr>
        <w:t xml:space="preserve">    pygame.mixer.music.play()</w:t>
      </w:r>
    </w:p>
    <w:p w14:paraId="333D2BD5" w14:textId="77777777" w:rsidR="004335B7" w:rsidRPr="00A01463" w:rsidRDefault="004335B7" w:rsidP="006370E6">
      <w:pPr>
        <w:tabs>
          <w:tab w:val="left" w:pos="142"/>
        </w:tabs>
        <w:spacing w:line="360" w:lineRule="auto"/>
        <w:ind w:firstLine="851"/>
        <w:jc w:val="both"/>
        <w:rPr>
          <w:color w:val="000000"/>
          <w:sz w:val="28"/>
          <w:szCs w:val="28"/>
          <w:lang w:val="en-US"/>
        </w:rPr>
      </w:pPr>
      <w:r w:rsidRPr="00A01463">
        <w:rPr>
          <w:color w:val="000000"/>
          <w:sz w:val="28"/>
          <w:szCs w:val="28"/>
          <w:lang w:val="en-US"/>
        </w:rPr>
        <w:t xml:space="preserve">    while pygame.mixer.music.get_busy():</w:t>
      </w:r>
    </w:p>
    <w:p w14:paraId="4CC74EF0" w14:textId="77777777" w:rsidR="004335B7" w:rsidRPr="00A01463" w:rsidRDefault="004335B7" w:rsidP="006370E6">
      <w:pPr>
        <w:tabs>
          <w:tab w:val="left" w:pos="142"/>
        </w:tabs>
        <w:spacing w:line="360" w:lineRule="auto"/>
        <w:ind w:firstLine="851"/>
        <w:jc w:val="both"/>
        <w:rPr>
          <w:color w:val="000000"/>
          <w:sz w:val="28"/>
          <w:szCs w:val="28"/>
          <w:lang w:val="en-US"/>
        </w:rPr>
      </w:pPr>
      <w:r w:rsidRPr="00A01463">
        <w:rPr>
          <w:color w:val="000000"/>
          <w:sz w:val="28"/>
          <w:szCs w:val="28"/>
          <w:lang w:val="en-US"/>
        </w:rPr>
        <w:t xml:space="preserve">        continue</w:t>
      </w:r>
    </w:p>
    <w:p w14:paraId="152C2EBF" w14:textId="77777777" w:rsidR="004335B7" w:rsidRPr="00A01463" w:rsidRDefault="004335B7" w:rsidP="006370E6">
      <w:pPr>
        <w:tabs>
          <w:tab w:val="left" w:pos="142"/>
        </w:tabs>
        <w:spacing w:line="360" w:lineRule="auto"/>
        <w:ind w:firstLine="851"/>
        <w:jc w:val="both"/>
        <w:rPr>
          <w:color w:val="000000"/>
          <w:sz w:val="28"/>
          <w:szCs w:val="28"/>
          <w:lang w:val="en-US"/>
        </w:rPr>
      </w:pPr>
    </w:p>
    <w:p w14:paraId="5B0A1BE5" w14:textId="77777777" w:rsidR="004335B7" w:rsidRPr="00A01463" w:rsidRDefault="004335B7" w:rsidP="006370E6">
      <w:pPr>
        <w:tabs>
          <w:tab w:val="left" w:pos="142"/>
        </w:tabs>
        <w:spacing w:line="360" w:lineRule="auto"/>
        <w:ind w:firstLine="851"/>
        <w:jc w:val="both"/>
        <w:rPr>
          <w:color w:val="000000"/>
          <w:sz w:val="28"/>
          <w:szCs w:val="28"/>
          <w:lang w:val="en-US"/>
        </w:rPr>
      </w:pPr>
      <w:r w:rsidRPr="00A01463">
        <w:rPr>
          <w:color w:val="000000"/>
          <w:sz w:val="28"/>
          <w:szCs w:val="28"/>
          <w:lang w:val="en-US"/>
        </w:rPr>
        <w:t xml:space="preserve">    pygame.mixer.music.stop()</w:t>
      </w:r>
    </w:p>
    <w:p w14:paraId="2DDCF71C" w14:textId="77777777" w:rsidR="004335B7" w:rsidRPr="00A01463" w:rsidRDefault="004335B7" w:rsidP="006370E6">
      <w:pPr>
        <w:tabs>
          <w:tab w:val="left" w:pos="142"/>
        </w:tabs>
        <w:spacing w:line="360" w:lineRule="auto"/>
        <w:ind w:firstLine="851"/>
        <w:jc w:val="both"/>
        <w:rPr>
          <w:color w:val="000000"/>
          <w:sz w:val="28"/>
          <w:szCs w:val="28"/>
          <w:lang w:val="en-US"/>
        </w:rPr>
      </w:pPr>
      <w:r w:rsidRPr="00A01463">
        <w:rPr>
          <w:color w:val="000000"/>
          <w:sz w:val="28"/>
          <w:szCs w:val="28"/>
          <w:lang w:val="en-US"/>
        </w:rPr>
        <w:t xml:space="preserve">    pygame.mixer.quit()</w:t>
      </w:r>
    </w:p>
    <w:p w14:paraId="1100BBA0" w14:textId="77777777" w:rsidR="004335B7" w:rsidRPr="00A01463" w:rsidRDefault="004335B7" w:rsidP="006370E6">
      <w:pPr>
        <w:tabs>
          <w:tab w:val="left" w:pos="142"/>
        </w:tabs>
        <w:spacing w:line="360" w:lineRule="auto"/>
        <w:ind w:firstLine="851"/>
        <w:jc w:val="both"/>
        <w:rPr>
          <w:color w:val="000000"/>
          <w:sz w:val="28"/>
          <w:szCs w:val="28"/>
          <w:lang w:val="en-US"/>
        </w:rPr>
      </w:pPr>
    </w:p>
    <w:p w14:paraId="0246C16F" w14:textId="642AA36B" w:rsidR="004335B7" w:rsidRPr="00A01463" w:rsidRDefault="004335B7" w:rsidP="006370E6">
      <w:pPr>
        <w:tabs>
          <w:tab w:val="left" w:pos="142"/>
        </w:tabs>
        <w:spacing w:line="360" w:lineRule="auto"/>
        <w:ind w:firstLine="851"/>
        <w:jc w:val="both"/>
        <w:rPr>
          <w:color w:val="000000"/>
          <w:sz w:val="28"/>
          <w:szCs w:val="28"/>
        </w:rPr>
      </w:pPr>
      <w:r w:rsidRPr="00A01463">
        <w:rPr>
          <w:color w:val="000000"/>
          <w:sz w:val="28"/>
          <w:szCs w:val="28"/>
          <w:lang w:val="en-US"/>
        </w:rPr>
        <w:t xml:space="preserve">    os</w:t>
      </w:r>
      <w:r w:rsidRPr="00A01463">
        <w:rPr>
          <w:color w:val="000000"/>
          <w:sz w:val="28"/>
          <w:szCs w:val="28"/>
        </w:rPr>
        <w:t>.</w:t>
      </w:r>
      <w:r w:rsidRPr="00A01463">
        <w:rPr>
          <w:color w:val="000000"/>
          <w:sz w:val="28"/>
          <w:szCs w:val="28"/>
          <w:lang w:val="en-US"/>
        </w:rPr>
        <w:t>remove</w:t>
      </w:r>
      <w:r w:rsidRPr="00A01463">
        <w:rPr>
          <w:color w:val="000000"/>
          <w:sz w:val="28"/>
          <w:szCs w:val="28"/>
        </w:rPr>
        <w:t>('</w:t>
      </w:r>
      <w:r w:rsidRPr="00A01463">
        <w:rPr>
          <w:color w:val="000000"/>
          <w:sz w:val="28"/>
          <w:szCs w:val="28"/>
          <w:lang w:val="en-US"/>
        </w:rPr>
        <w:t>output</w:t>
      </w:r>
      <w:r w:rsidRPr="00A01463">
        <w:rPr>
          <w:color w:val="000000"/>
          <w:sz w:val="28"/>
          <w:szCs w:val="28"/>
        </w:rPr>
        <w:t>.</w:t>
      </w:r>
      <w:r w:rsidRPr="00A01463">
        <w:rPr>
          <w:color w:val="000000"/>
          <w:sz w:val="28"/>
          <w:szCs w:val="28"/>
          <w:lang w:val="en-US"/>
        </w:rPr>
        <w:t>mp</w:t>
      </w:r>
      <w:r w:rsidRPr="00A01463">
        <w:rPr>
          <w:color w:val="000000"/>
          <w:sz w:val="28"/>
          <w:szCs w:val="28"/>
        </w:rPr>
        <w:t>3')</w:t>
      </w:r>
    </w:p>
    <w:p w14:paraId="50341751" w14:textId="0FD53B0B" w:rsidR="00AA3111" w:rsidRPr="00A01463" w:rsidRDefault="000B6B46" w:rsidP="006370E6">
      <w:pPr>
        <w:tabs>
          <w:tab w:val="left" w:pos="142"/>
        </w:tabs>
        <w:spacing w:line="360" w:lineRule="auto"/>
        <w:jc w:val="both"/>
        <w:rPr>
          <w:color w:val="000000"/>
          <w:sz w:val="28"/>
          <w:szCs w:val="28"/>
        </w:rPr>
      </w:pPr>
      <w:r w:rsidRPr="00A01463">
        <w:rPr>
          <w:color w:val="000000"/>
          <w:sz w:val="28"/>
          <w:szCs w:val="28"/>
        </w:rPr>
        <w:t>----------------------------------------------------------------------------------------------------------</w:t>
      </w:r>
    </w:p>
    <w:p w14:paraId="7DE177C0" w14:textId="6DB30DEE" w:rsidR="000B6B46" w:rsidRPr="00A01463" w:rsidRDefault="00BE251C" w:rsidP="006370E6">
      <w:pPr>
        <w:tabs>
          <w:tab w:val="left" w:pos="142"/>
        </w:tabs>
        <w:spacing w:line="360" w:lineRule="auto"/>
        <w:ind w:firstLine="851"/>
        <w:jc w:val="both"/>
        <w:rPr>
          <w:color w:val="000000"/>
          <w:sz w:val="28"/>
          <w:szCs w:val="28"/>
        </w:rPr>
      </w:pPr>
      <w:r w:rsidRPr="00A01463">
        <w:rPr>
          <w:color w:val="000000"/>
          <w:sz w:val="28"/>
          <w:szCs w:val="28"/>
        </w:rPr>
        <w:t>В</w:t>
      </w:r>
      <w:r w:rsidR="00D93A71" w:rsidRPr="00A01463">
        <w:rPr>
          <w:color w:val="000000"/>
          <w:sz w:val="28"/>
          <w:szCs w:val="28"/>
        </w:rPr>
        <w:t>вод переменных с</w:t>
      </w:r>
      <w:r w:rsidR="004335B7" w:rsidRPr="00A01463">
        <w:rPr>
          <w:color w:val="000000"/>
          <w:sz w:val="28"/>
          <w:szCs w:val="28"/>
        </w:rPr>
        <w:t xml:space="preserve"> желаемый текст</w:t>
      </w:r>
      <w:r w:rsidR="00D93A71" w:rsidRPr="00A01463">
        <w:rPr>
          <w:color w:val="000000"/>
          <w:sz w:val="28"/>
          <w:szCs w:val="28"/>
        </w:rPr>
        <w:t>ом</w:t>
      </w:r>
      <w:r w:rsidR="004335B7" w:rsidRPr="00A01463">
        <w:rPr>
          <w:color w:val="000000"/>
          <w:sz w:val="28"/>
          <w:szCs w:val="28"/>
        </w:rPr>
        <w:t xml:space="preserve"> для произнесения</w:t>
      </w:r>
      <w:r w:rsidR="00D93A71" w:rsidRPr="00A01463">
        <w:rPr>
          <w:color w:val="000000"/>
          <w:sz w:val="28"/>
          <w:szCs w:val="28"/>
        </w:rPr>
        <w:t xml:space="preserve"> программой</w:t>
      </w:r>
      <w:r w:rsidR="0053156D" w:rsidRPr="00A01463">
        <w:rPr>
          <w:color w:val="000000"/>
          <w:sz w:val="28"/>
          <w:szCs w:val="28"/>
        </w:rPr>
        <w:t xml:space="preserve"> при запуске и включении программы</w:t>
      </w:r>
      <w:r w:rsidR="00D93A71" w:rsidRPr="00A01463">
        <w:rPr>
          <w:color w:val="000000"/>
          <w:sz w:val="28"/>
          <w:szCs w:val="28"/>
        </w:rPr>
        <w:t>.</w:t>
      </w:r>
    </w:p>
    <w:p w14:paraId="2A5CDA00" w14:textId="6E901B6A" w:rsidR="004335B7" w:rsidRPr="00A01463" w:rsidRDefault="000B6B46" w:rsidP="006370E6">
      <w:pPr>
        <w:tabs>
          <w:tab w:val="left" w:pos="142"/>
        </w:tabs>
        <w:spacing w:line="360" w:lineRule="auto"/>
        <w:jc w:val="both"/>
        <w:rPr>
          <w:color w:val="000000"/>
          <w:sz w:val="28"/>
          <w:szCs w:val="28"/>
          <w:lang w:val="en-US"/>
        </w:rPr>
      </w:pPr>
      <w:r w:rsidRPr="00A01463">
        <w:rPr>
          <w:color w:val="000000"/>
          <w:sz w:val="28"/>
          <w:szCs w:val="28"/>
          <w:lang w:val="en-US"/>
        </w:rPr>
        <w:t>----------------------------------------------------------------------------------------------------------</w:t>
      </w:r>
    </w:p>
    <w:p w14:paraId="4723EF84" w14:textId="77777777" w:rsidR="004335B7" w:rsidRPr="00A01463" w:rsidRDefault="004335B7" w:rsidP="006370E6">
      <w:pPr>
        <w:tabs>
          <w:tab w:val="left" w:pos="142"/>
        </w:tabs>
        <w:spacing w:line="360" w:lineRule="auto"/>
        <w:ind w:firstLine="851"/>
        <w:jc w:val="both"/>
        <w:rPr>
          <w:color w:val="000000"/>
          <w:sz w:val="28"/>
          <w:szCs w:val="28"/>
          <w:lang w:val="en-US"/>
        </w:rPr>
      </w:pPr>
      <w:r w:rsidRPr="00A01463">
        <w:rPr>
          <w:color w:val="000000"/>
          <w:sz w:val="28"/>
          <w:szCs w:val="28"/>
          <w:lang w:val="en-US"/>
        </w:rPr>
        <w:t>text_to_speak = "</w:t>
      </w:r>
      <w:r w:rsidRPr="00A01463">
        <w:rPr>
          <w:color w:val="000000"/>
          <w:sz w:val="28"/>
          <w:szCs w:val="28"/>
        </w:rPr>
        <w:t>Запуск</w:t>
      </w:r>
      <w:r w:rsidRPr="00A01463">
        <w:rPr>
          <w:color w:val="000000"/>
          <w:sz w:val="28"/>
          <w:szCs w:val="28"/>
          <w:lang w:val="en-US"/>
        </w:rPr>
        <w:t xml:space="preserve"> </w:t>
      </w:r>
      <w:r w:rsidRPr="00A01463">
        <w:rPr>
          <w:color w:val="000000"/>
          <w:sz w:val="28"/>
          <w:szCs w:val="28"/>
        </w:rPr>
        <w:t>программы</w:t>
      </w:r>
      <w:r w:rsidRPr="00A01463">
        <w:rPr>
          <w:color w:val="000000"/>
          <w:sz w:val="28"/>
          <w:szCs w:val="28"/>
          <w:lang w:val="en-US"/>
        </w:rPr>
        <w:t>"</w:t>
      </w:r>
    </w:p>
    <w:p w14:paraId="0C691D10" w14:textId="48A879AA" w:rsidR="004335B7" w:rsidRPr="00A01463" w:rsidRDefault="004335B7" w:rsidP="006370E6">
      <w:pPr>
        <w:tabs>
          <w:tab w:val="left" w:pos="142"/>
        </w:tabs>
        <w:spacing w:line="360" w:lineRule="auto"/>
        <w:ind w:firstLine="851"/>
        <w:jc w:val="both"/>
        <w:rPr>
          <w:color w:val="000000"/>
          <w:sz w:val="28"/>
          <w:szCs w:val="28"/>
        </w:rPr>
      </w:pPr>
      <w:r w:rsidRPr="00A01463">
        <w:rPr>
          <w:color w:val="000000"/>
          <w:sz w:val="28"/>
          <w:szCs w:val="28"/>
        </w:rPr>
        <w:t>text_to_speak1 = "Выключение программы"</w:t>
      </w:r>
    </w:p>
    <w:p w14:paraId="1E4E570B" w14:textId="7CD4D7D6" w:rsidR="00993AD8" w:rsidRPr="00A01463" w:rsidRDefault="000B6B46" w:rsidP="006370E6">
      <w:pPr>
        <w:tabs>
          <w:tab w:val="left" w:pos="142"/>
        </w:tabs>
        <w:spacing w:line="360" w:lineRule="auto"/>
        <w:jc w:val="both"/>
      </w:pPr>
      <w:r w:rsidRPr="00A01463">
        <w:rPr>
          <w:color w:val="000000"/>
          <w:sz w:val="28"/>
          <w:szCs w:val="28"/>
        </w:rPr>
        <w:t>----------------------------------------------------------------------------------------------------------</w:t>
      </w:r>
    </w:p>
    <w:p w14:paraId="5E25A05D" w14:textId="77F62362" w:rsidR="00D93A71" w:rsidRPr="00A01463" w:rsidRDefault="00D02FED" w:rsidP="006370E6">
      <w:pPr>
        <w:tabs>
          <w:tab w:val="left" w:pos="142"/>
        </w:tabs>
        <w:spacing w:line="360" w:lineRule="auto"/>
        <w:ind w:firstLine="851"/>
        <w:jc w:val="both"/>
        <w:rPr>
          <w:color w:val="000000"/>
          <w:sz w:val="28"/>
          <w:szCs w:val="28"/>
        </w:rPr>
      </w:pPr>
      <w:r w:rsidRPr="00A01463">
        <w:rPr>
          <w:color w:val="000000"/>
          <w:sz w:val="28"/>
          <w:szCs w:val="28"/>
        </w:rPr>
        <w:t xml:space="preserve">- </w:t>
      </w:r>
      <w:r w:rsidR="00B05799" w:rsidRPr="00A01463">
        <w:rPr>
          <w:color w:val="000000"/>
          <w:sz w:val="28"/>
          <w:szCs w:val="28"/>
        </w:rPr>
        <w:t>Создание</w:t>
      </w:r>
      <w:r w:rsidR="00D93A71" w:rsidRPr="00A01463">
        <w:rPr>
          <w:color w:val="000000"/>
          <w:sz w:val="28"/>
          <w:szCs w:val="28"/>
        </w:rPr>
        <w:t xml:space="preserve"> класс</w:t>
      </w:r>
      <w:r w:rsidR="00B05799" w:rsidRPr="00A01463">
        <w:rPr>
          <w:color w:val="000000"/>
          <w:sz w:val="28"/>
          <w:szCs w:val="28"/>
        </w:rPr>
        <w:t>а</w:t>
      </w:r>
      <w:r w:rsidR="00D93A71" w:rsidRPr="00A01463">
        <w:rPr>
          <w:color w:val="000000"/>
          <w:sz w:val="28"/>
          <w:szCs w:val="28"/>
        </w:rPr>
        <w:t xml:space="preserve"> MainWindow, который наследуется от класса tk.Tk и представляет главное окно приложения. Конструктор класса __init__(self):</w:t>
      </w:r>
    </w:p>
    <w:p w14:paraId="6485EE58" w14:textId="7D8A1842" w:rsidR="00D93A71" w:rsidRPr="00A01463" w:rsidRDefault="00B05799" w:rsidP="006370E6">
      <w:pPr>
        <w:tabs>
          <w:tab w:val="left" w:pos="142"/>
        </w:tabs>
        <w:spacing w:line="360" w:lineRule="auto"/>
        <w:ind w:firstLine="851"/>
        <w:jc w:val="both"/>
        <w:rPr>
          <w:color w:val="000000"/>
          <w:sz w:val="28"/>
          <w:szCs w:val="28"/>
        </w:rPr>
      </w:pPr>
      <w:r w:rsidRPr="00A01463">
        <w:rPr>
          <w:color w:val="000000"/>
          <w:sz w:val="28"/>
          <w:szCs w:val="28"/>
        </w:rPr>
        <w:t>- в</w:t>
      </w:r>
      <w:r w:rsidR="00D93A71" w:rsidRPr="00A01463">
        <w:rPr>
          <w:color w:val="000000"/>
          <w:sz w:val="28"/>
          <w:szCs w:val="28"/>
        </w:rPr>
        <w:t>ызывает конструктор суперкласса tk.Tk с помощью super().__init__() для инициализации окна</w:t>
      </w:r>
      <w:r w:rsidRPr="00A01463">
        <w:rPr>
          <w:color w:val="000000"/>
          <w:sz w:val="28"/>
          <w:szCs w:val="28"/>
        </w:rPr>
        <w:t>;</w:t>
      </w:r>
    </w:p>
    <w:p w14:paraId="011588A7" w14:textId="46F99018" w:rsidR="00D93A71" w:rsidRPr="00A01463" w:rsidRDefault="00B05799" w:rsidP="006370E6">
      <w:pPr>
        <w:tabs>
          <w:tab w:val="left" w:pos="142"/>
        </w:tabs>
        <w:spacing w:line="360" w:lineRule="auto"/>
        <w:ind w:firstLine="851"/>
        <w:jc w:val="both"/>
        <w:rPr>
          <w:color w:val="000000"/>
          <w:sz w:val="28"/>
          <w:szCs w:val="28"/>
        </w:rPr>
      </w:pPr>
      <w:r w:rsidRPr="00A01463">
        <w:rPr>
          <w:color w:val="000000"/>
          <w:sz w:val="28"/>
          <w:szCs w:val="28"/>
        </w:rPr>
        <w:t>- у</w:t>
      </w:r>
      <w:r w:rsidR="00D93A71" w:rsidRPr="00A01463">
        <w:rPr>
          <w:color w:val="000000"/>
          <w:sz w:val="28"/>
          <w:szCs w:val="28"/>
        </w:rPr>
        <w:t>станавливает заголовок окна на "График функции y = ax^3" с помощью метода title()</w:t>
      </w:r>
      <w:r w:rsidRPr="00A01463">
        <w:rPr>
          <w:color w:val="000000"/>
          <w:sz w:val="28"/>
          <w:szCs w:val="28"/>
        </w:rPr>
        <w:t>;</w:t>
      </w:r>
    </w:p>
    <w:p w14:paraId="32282A9D" w14:textId="49CE1F2F" w:rsidR="00D93A71" w:rsidRPr="00A01463" w:rsidRDefault="00B05799" w:rsidP="006370E6">
      <w:pPr>
        <w:tabs>
          <w:tab w:val="left" w:pos="142"/>
        </w:tabs>
        <w:spacing w:line="360" w:lineRule="auto"/>
        <w:ind w:firstLine="851"/>
        <w:jc w:val="both"/>
        <w:rPr>
          <w:color w:val="000000"/>
          <w:sz w:val="28"/>
          <w:szCs w:val="28"/>
        </w:rPr>
      </w:pPr>
      <w:r w:rsidRPr="00A01463">
        <w:rPr>
          <w:color w:val="000000"/>
          <w:sz w:val="28"/>
          <w:szCs w:val="28"/>
        </w:rPr>
        <w:t>- у</w:t>
      </w:r>
      <w:r w:rsidR="00D93A71" w:rsidRPr="00A01463">
        <w:rPr>
          <w:color w:val="000000"/>
          <w:sz w:val="28"/>
          <w:szCs w:val="28"/>
        </w:rPr>
        <w:t>станавливает размеры окна на 663 пикселя по ширине и 610 пикселей по высоте с помощью метода geometry()</w:t>
      </w:r>
      <w:r w:rsidRPr="00A01463">
        <w:rPr>
          <w:color w:val="000000"/>
          <w:sz w:val="28"/>
          <w:szCs w:val="28"/>
        </w:rPr>
        <w:t>;</w:t>
      </w:r>
    </w:p>
    <w:p w14:paraId="49F78880" w14:textId="562A971A" w:rsidR="00D93A71" w:rsidRPr="00A01463" w:rsidRDefault="00B05799" w:rsidP="006370E6">
      <w:pPr>
        <w:tabs>
          <w:tab w:val="left" w:pos="142"/>
        </w:tabs>
        <w:spacing w:line="360" w:lineRule="auto"/>
        <w:ind w:firstLine="851"/>
        <w:jc w:val="both"/>
        <w:rPr>
          <w:color w:val="000000"/>
          <w:sz w:val="28"/>
          <w:szCs w:val="28"/>
        </w:rPr>
      </w:pPr>
      <w:r w:rsidRPr="00A01463">
        <w:rPr>
          <w:color w:val="000000"/>
          <w:sz w:val="28"/>
          <w:szCs w:val="28"/>
        </w:rPr>
        <w:t>- у</w:t>
      </w:r>
      <w:r w:rsidR="00D93A71" w:rsidRPr="00A01463">
        <w:rPr>
          <w:color w:val="000000"/>
          <w:sz w:val="28"/>
          <w:szCs w:val="28"/>
        </w:rPr>
        <w:t>станавливает иконку приложения</w:t>
      </w:r>
      <w:r w:rsidRPr="00A01463">
        <w:rPr>
          <w:color w:val="000000"/>
          <w:sz w:val="28"/>
          <w:szCs w:val="28"/>
        </w:rPr>
        <w:t>;</w:t>
      </w:r>
    </w:p>
    <w:p w14:paraId="383C7612" w14:textId="68D0ECFC" w:rsidR="00D93A71" w:rsidRPr="00A01463" w:rsidRDefault="00B05799" w:rsidP="006370E6">
      <w:pPr>
        <w:tabs>
          <w:tab w:val="left" w:pos="142"/>
        </w:tabs>
        <w:spacing w:line="360" w:lineRule="auto"/>
        <w:ind w:firstLine="851"/>
        <w:jc w:val="both"/>
        <w:rPr>
          <w:color w:val="000000"/>
          <w:sz w:val="28"/>
          <w:szCs w:val="28"/>
        </w:rPr>
      </w:pPr>
      <w:r w:rsidRPr="00A01463">
        <w:rPr>
          <w:color w:val="000000"/>
          <w:sz w:val="28"/>
          <w:szCs w:val="28"/>
        </w:rPr>
        <w:t>- у</w:t>
      </w:r>
      <w:r w:rsidR="00D93A71" w:rsidRPr="00A01463">
        <w:rPr>
          <w:color w:val="000000"/>
          <w:sz w:val="28"/>
          <w:szCs w:val="28"/>
        </w:rPr>
        <w:t>станавливает шрифт для всех виджетов приложен</w:t>
      </w:r>
      <w:r w:rsidRPr="00A01463">
        <w:rPr>
          <w:color w:val="000000"/>
          <w:sz w:val="28"/>
          <w:szCs w:val="28"/>
        </w:rPr>
        <w:t>ия;</w:t>
      </w:r>
    </w:p>
    <w:p w14:paraId="028A715A" w14:textId="01EFC5AE" w:rsidR="00D93A71" w:rsidRPr="00A01463" w:rsidRDefault="00B05799" w:rsidP="006370E6">
      <w:pPr>
        <w:tabs>
          <w:tab w:val="left" w:pos="142"/>
        </w:tabs>
        <w:spacing w:line="360" w:lineRule="auto"/>
        <w:ind w:firstLine="851"/>
        <w:jc w:val="both"/>
        <w:rPr>
          <w:color w:val="000000"/>
          <w:sz w:val="28"/>
          <w:szCs w:val="28"/>
        </w:rPr>
      </w:pPr>
      <w:r w:rsidRPr="00A01463">
        <w:rPr>
          <w:color w:val="000000"/>
          <w:sz w:val="28"/>
          <w:szCs w:val="28"/>
        </w:rPr>
        <w:t>- у</w:t>
      </w:r>
      <w:r w:rsidR="00D93A71" w:rsidRPr="00A01463">
        <w:rPr>
          <w:color w:val="000000"/>
          <w:sz w:val="28"/>
          <w:szCs w:val="28"/>
        </w:rPr>
        <w:t xml:space="preserve">станавливает цвет фона окна на </w:t>
      </w:r>
      <w:r w:rsidRPr="00A01463">
        <w:rPr>
          <w:color w:val="000000"/>
          <w:sz w:val="28"/>
          <w:szCs w:val="28"/>
        </w:rPr>
        <w:t>«</w:t>
      </w:r>
      <w:r w:rsidR="00D93A71" w:rsidRPr="00A01463">
        <w:rPr>
          <w:color w:val="000000"/>
          <w:sz w:val="28"/>
          <w:szCs w:val="28"/>
        </w:rPr>
        <w:t>gainsboro</w:t>
      </w:r>
      <w:r w:rsidRPr="00A01463">
        <w:rPr>
          <w:color w:val="000000"/>
          <w:sz w:val="28"/>
          <w:szCs w:val="28"/>
        </w:rPr>
        <w:t>».</w:t>
      </w:r>
    </w:p>
    <w:p w14:paraId="617871BB" w14:textId="77777777" w:rsidR="00E4588B" w:rsidRPr="00A01463" w:rsidRDefault="00E4588B" w:rsidP="006370E6">
      <w:pPr>
        <w:tabs>
          <w:tab w:val="left" w:pos="142"/>
        </w:tabs>
        <w:spacing w:line="360" w:lineRule="auto"/>
        <w:ind w:firstLine="851"/>
        <w:jc w:val="both"/>
        <w:rPr>
          <w:color w:val="000000"/>
          <w:sz w:val="28"/>
          <w:szCs w:val="28"/>
        </w:rPr>
      </w:pPr>
    </w:p>
    <w:p w14:paraId="51651CB0" w14:textId="77777777" w:rsidR="00E4588B" w:rsidRPr="00A01463" w:rsidRDefault="00E4588B" w:rsidP="006370E6">
      <w:pPr>
        <w:tabs>
          <w:tab w:val="left" w:pos="142"/>
        </w:tabs>
        <w:spacing w:line="360" w:lineRule="auto"/>
        <w:ind w:firstLine="851"/>
        <w:jc w:val="both"/>
        <w:rPr>
          <w:color w:val="000000"/>
          <w:sz w:val="28"/>
          <w:szCs w:val="28"/>
        </w:rPr>
      </w:pPr>
    </w:p>
    <w:p w14:paraId="325131A0" w14:textId="64B01010" w:rsidR="00B05799" w:rsidRPr="00A01463" w:rsidRDefault="00D93A71" w:rsidP="006370E6">
      <w:pPr>
        <w:tabs>
          <w:tab w:val="left" w:pos="142"/>
        </w:tabs>
        <w:spacing w:line="360" w:lineRule="auto"/>
        <w:ind w:firstLine="851"/>
        <w:jc w:val="both"/>
        <w:rPr>
          <w:color w:val="000000"/>
          <w:sz w:val="28"/>
          <w:szCs w:val="28"/>
        </w:rPr>
      </w:pPr>
      <w:r w:rsidRPr="00A01463">
        <w:rPr>
          <w:color w:val="000000"/>
          <w:sz w:val="28"/>
          <w:szCs w:val="28"/>
        </w:rPr>
        <w:t>Далее, в конструкторе:</w:t>
      </w:r>
    </w:p>
    <w:p w14:paraId="72A9515A" w14:textId="4DF06933" w:rsidR="00D93A71" w:rsidRPr="00A01463" w:rsidRDefault="00B05799" w:rsidP="006370E6">
      <w:pPr>
        <w:tabs>
          <w:tab w:val="left" w:pos="142"/>
        </w:tabs>
        <w:spacing w:line="360" w:lineRule="auto"/>
        <w:ind w:firstLine="851"/>
        <w:jc w:val="both"/>
        <w:rPr>
          <w:color w:val="000000"/>
          <w:sz w:val="28"/>
          <w:szCs w:val="28"/>
        </w:rPr>
      </w:pPr>
      <w:r w:rsidRPr="00A01463">
        <w:rPr>
          <w:color w:val="000000"/>
          <w:sz w:val="28"/>
          <w:szCs w:val="28"/>
        </w:rPr>
        <w:t>- с</w:t>
      </w:r>
      <w:r w:rsidR="00D93A71" w:rsidRPr="00A01463">
        <w:rPr>
          <w:color w:val="000000"/>
          <w:sz w:val="28"/>
          <w:szCs w:val="28"/>
        </w:rPr>
        <w:t>оздается экземпляр Figure и Axes из модуля matplotlib.pyplot для построения графиков.</w:t>
      </w:r>
    </w:p>
    <w:p w14:paraId="64A2E480" w14:textId="1E18D0A8" w:rsidR="00D93A71" w:rsidRPr="00A01463" w:rsidRDefault="00B05799" w:rsidP="006370E6">
      <w:pPr>
        <w:tabs>
          <w:tab w:val="left" w:pos="142"/>
        </w:tabs>
        <w:spacing w:line="360" w:lineRule="auto"/>
        <w:ind w:firstLine="851"/>
        <w:jc w:val="both"/>
        <w:rPr>
          <w:color w:val="000000"/>
          <w:sz w:val="28"/>
          <w:szCs w:val="28"/>
        </w:rPr>
      </w:pPr>
      <w:r w:rsidRPr="00A01463">
        <w:rPr>
          <w:color w:val="000000"/>
          <w:sz w:val="28"/>
          <w:szCs w:val="28"/>
        </w:rPr>
        <w:t>- с</w:t>
      </w:r>
      <w:r w:rsidR="00D93A71" w:rsidRPr="00A01463">
        <w:rPr>
          <w:color w:val="000000"/>
          <w:sz w:val="28"/>
          <w:szCs w:val="28"/>
        </w:rPr>
        <w:t>оздается экземпляр FigureCanvasTkAgg для встраивания графического холста Figure в окно приложения</w:t>
      </w:r>
      <w:r w:rsidRPr="00A01463">
        <w:rPr>
          <w:color w:val="000000"/>
          <w:sz w:val="28"/>
          <w:szCs w:val="28"/>
        </w:rPr>
        <w:t>;</w:t>
      </w:r>
    </w:p>
    <w:p w14:paraId="5824F79D" w14:textId="13E8376C" w:rsidR="00D93A71" w:rsidRPr="00A01463" w:rsidRDefault="00B05799" w:rsidP="006370E6">
      <w:pPr>
        <w:tabs>
          <w:tab w:val="left" w:pos="142"/>
        </w:tabs>
        <w:spacing w:line="360" w:lineRule="auto"/>
        <w:ind w:firstLine="851"/>
        <w:jc w:val="both"/>
        <w:rPr>
          <w:color w:val="000000"/>
          <w:sz w:val="28"/>
          <w:szCs w:val="28"/>
        </w:rPr>
      </w:pPr>
      <w:r w:rsidRPr="00A01463">
        <w:rPr>
          <w:color w:val="000000"/>
          <w:sz w:val="28"/>
          <w:szCs w:val="28"/>
        </w:rPr>
        <w:t>- с</w:t>
      </w:r>
      <w:r w:rsidR="00D93A71" w:rsidRPr="00A01463">
        <w:rPr>
          <w:color w:val="000000"/>
          <w:sz w:val="28"/>
          <w:szCs w:val="28"/>
        </w:rPr>
        <w:t>оздается меню приложения с помощью класса Menu</w:t>
      </w:r>
      <w:r w:rsidRPr="00A01463">
        <w:rPr>
          <w:color w:val="000000"/>
          <w:sz w:val="28"/>
          <w:szCs w:val="28"/>
        </w:rPr>
        <w:t>;</w:t>
      </w:r>
    </w:p>
    <w:p w14:paraId="1D3C1835" w14:textId="7AB31A17" w:rsidR="00D93A71" w:rsidRPr="00A01463" w:rsidRDefault="00B05799" w:rsidP="006370E6">
      <w:pPr>
        <w:tabs>
          <w:tab w:val="left" w:pos="142"/>
        </w:tabs>
        <w:spacing w:line="360" w:lineRule="auto"/>
        <w:ind w:firstLine="851"/>
        <w:jc w:val="both"/>
        <w:rPr>
          <w:color w:val="000000"/>
          <w:sz w:val="28"/>
          <w:szCs w:val="28"/>
        </w:rPr>
      </w:pPr>
      <w:r w:rsidRPr="00A01463">
        <w:rPr>
          <w:color w:val="000000"/>
          <w:sz w:val="28"/>
          <w:szCs w:val="28"/>
        </w:rPr>
        <w:t>- с</w:t>
      </w:r>
      <w:r w:rsidR="00D93A71" w:rsidRPr="00A01463">
        <w:rPr>
          <w:color w:val="000000"/>
          <w:sz w:val="28"/>
          <w:szCs w:val="28"/>
        </w:rPr>
        <w:t xml:space="preserve">оздаются подменю </w:t>
      </w:r>
      <w:r w:rsidRPr="00A01463">
        <w:rPr>
          <w:color w:val="000000"/>
          <w:sz w:val="28"/>
          <w:szCs w:val="28"/>
        </w:rPr>
        <w:t>«</w:t>
      </w:r>
      <w:r w:rsidR="00D93A71" w:rsidRPr="00A01463">
        <w:rPr>
          <w:color w:val="000000"/>
          <w:sz w:val="28"/>
          <w:szCs w:val="28"/>
        </w:rPr>
        <w:t>Файл</w:t>
      </w:r>
      <w:r w:rsidRPr="00A01463">
        <w:rPr>
          <w:color w:val="000000"/>
          <w:sz w:val="28"/>
          <w:szCs w:val="28"/>
        </w:rPr>
        <w:t>»</w:t>
      </w:r>
      <w:r w:rsidR="00D93A71" w:rsidRPr="00A01463">
        <w:rPr>
          <w:color w:val="000000"/>
          <w:sz w:val="28"/>
          <w:szCs w:val="28"/>
        </w:rPr>
        <w:t xml:space="preserve"> и </w:t>
      </w:r>
      <w:r w:rsidRPr="00A01463">
        <w:rPr>
          <w:color w:val="000000"/>
          <w:sz w:val="28"/>
          <w:szCs w:val="28"/>
        </w:rPr>
        <w:t>«</w:t>
      </w:r>
      <w:r w:rsidR="00D93A71" w:rsidRPr="00A01463">
        <w:rPr>
          <w:color w:val="000000"/>
          <w:sz w:val="28"/>
          <w:szCs w:val="28"/>
        </w:rPr>
        <w:t>Справка</w:t>
      </w:r>
      <w:r w:rsidRPr="00A01463">
        <w:rPr>
          <w:color w:val="000000"/>
          <w:sz w:val="28"/>
          <w:szCs w:val="28"/>
        </w:rPr>
        <w:t>»;</w:t>
      </w:r>
    </w:p>
    <w:p w14:paraId="25795863" w14:textId="5D348EC0" w:rsidR="00D93A71" w:rsidRPr="00A01463" w:rsidRDefault="00B05799" w:rsidP="006370E6">
      <w:pPr>
        <w:tabs>
          <w:tab w:val="left" w:pos="142"/>
        </w:tabs>
        <w:spacing w:line="360" w:lineRule="auto"/>
        <w:ind w:firstLine="851"/>
        <w:jc w:val="both"/>
        <w:rPr>
          <w:color w:val="000000"/>
          <w:sz w:val="28"/>
          <w:szCs w:val="28"/>
        </w:rPr>
      </w:pPr>
      <w:r w:rsidRPr="00A01463">
        <w:rPr>
          <w:color w:val="000000"/>
          <w:sz w:val="28"/>
          <w:szCs w:val="28"/>
        </w:rPr>
        <w:t>- у</w:t>
      </w:r>
      <w:r w:rsidR="00D93A71" w:rsidRPr="00A01463">
        <w:rPr>
          <w:color w:val="000000"/>
          <w:sz w:val="28"/>
          <w:szCs w:val="28"/>
        </w:rPr>
        <w:t>станавливается созданное меню в главном окне с помощью метода config(menu=self.menu_bar)</w:t>
      </w:r>
      <w:r w:rsidRPr="00A01463">
        <w:rPr>
          <w:color w:val="000000"/>
          <w:sz w:val="28"/>
          <w:szCs w:val="28"/>
        </w:rPr>
        <w:t>;</w:t>
      </w:r>
    </w:p>
    <w:p w14:paraId="3B408B1B" w14:textId="2586A2BC" w:rsidR="00D93A71" w:rsidRPr="00A01463" w:rsidRDefault="00B05799" w:rsidP="006370E6">
      <w:pPr>
        <w:tabs>
          <w:tab w:val="left" w:pos="142"/>
        </w:tabs>
        <w:spacing w:line="360" w:lineRule="auto"/>
        <w:ind w:firstLine="851"/>
        <w:jc w:val="both"/>
        <w:rPr>
          <w:color w:val="000000"/>
          <w:sz w:val="28"/>
          <w:szCs w:val="28"/>
        </w:rPr>
      </w:pPr>
      <w:r w:rsidRPr="00A01463">
        <w:rPr>
          <w:color w:val="000000"/>
          <w:sz w:val="28"/>
          <w:szCs w:val="28"/>
        </w:rPr>
        <w:t>- с</w:t>
      </w:r>
      <w:r w:rsidR="00D93A71" w:rsidRPr="00A01463">
        <w:rPr>
          <w:color w:val="000000"/>
          <w:sz w:val="28"/>
          <w:szCs w:val="28"/>
        </w:rPr>
        <w:t>оздается список self.plot_data для хранения данных графиков</w:t>
      </w:r>
      <w:r w:rsidRPr="00A01463">
        <w:rPr>
          <w:color w:val="000000"/>
          <w:sz w:val="28"/>
          <w:szCs w:val="28"/>
        </w:rPr>
        <w:t>;</w:t>
      </w:r>
    </w:p>
    <w:p w14:paraId="36256D0A" w14:textId="504B4E42" w:rsidR="00D93A71" w:rsidRPr="00A01463" w:rsidRDefault="00B05799" w:rsidP="006370E6">
      <w:pPr>
        <w:tabs>
          <w:tab w:val="left" w:pos="142"/>
        </w:tabs>
        <w:spacing w:line="360" w:lineRule="auto"/>
        <w:ind w:firstLine="851"/>
        <w:jc w:val="both"/>
        <w:rPr>
          <w:color w:val="000000"/>
          <w:sz w:val="28"/>
          <w:szCs w:val="28"/>
        </w:rPr>
      </w:pPr>
      <w:r w:rsidRPr="00A01463">
        <w:rPr>
          <w:color w:val="000000"/>
          <w:sz w:val="28"/>
          <w:szCs w:val="28"/>
        </w:rPr>
        <w:t>- создается</w:t>
      </w:r>
      <w:r w:rsidR="00D93A71" w:rsidRPr="00A01463">
        <w:rPr>
          <w:color w:val="000000"/>
          <w:sz w:val="28"/>
          <w:szCs w:val="28"/>
        </w:rPr>
        <w:t xml:space="preserve"> метка self.label_a с текстом </w:t>
      </w:r>
      <w:r w:rsidRPr="00A01463">
        <w:rPr>
          <w:color w:val="000000"/>
          <w:sz w:val="28"/>
          <w:szCs w:val="28"/>
        </w:rPr>
        <w:t>«З</w:t>
      </w:r>
      <w:r w:rsidR="00D93A71" w:rsidRPr="00A01463">
        <w:rPr>
          <w:color w:val="000000"/>
          <w:sz w:val="28"/>
          <w:szCs w:val="28"/>
        </w:rPr>
        <w:t>начение а=</w:t>
      </w:r>
      <w:r w:rsidRPr="00A01463">
        <w:rPr>
          <w:color w:val="000000"/>
          <w:sz w:val="28"/>
          <w:szCs w:val="28"/>
        </w:rPr>
        <w:t>»</w:t>
      </w:r>
      <w:r w:rsidR="00D93A71" w:rsidRPr="00A01463">
        <w:rPr>
          <w:color w:val="000000"/>
          <w:sz w:val="28"/>
          <w:szCs w:val="28"/>
        </w:rPr>
        <w:t xml:space="preserve"> и фоном </w:t>
      </w:r>
      <w:r w:rsidRPr="00A01463">
        <w:rPr>
          <w:color w:val="000000"/>
          <w:sz w:val="28"/>
          <w:szCs w:val="28"/>
        </w:rPr>
        <w:t>«</w:t>
      </w:r>
      <w:r w:rsidR="00D93A71" w:rsidRPr="00A01463">
        <w:rPr>
          <w:color w:val="000000"/>
          <w:sz w:val="28"/>
          <w:szCs w:val="28"/>
        </w:rPr>
        <w:t>gainsboro</w:t>
      </w:r>
      <w:r w:rsidRPr="00A01463">
        <w:rPr>
          <w:color w:val="000000"/>
          <w:sz w:val="28"/>
          <w:szCs w:val="28"/>
        </w:rPr>
        <w:t>»;</w:t>
      </w:r>
    </w:p>
    <w:p w14:paraId="54D4F77E" w14:textId="227C5C38" w:rsidR="00D93A71" w:rsidRPr="00A01463" w:rsidRDefault="00B05799" w:rsidP="006370E6">
      <w:pPr>
        <w:tabs>
          <w:tab w:val="left" w:pos="142"/>
        </w:tabs>
        <w:spacing w:line="360" w:lineRule="auto"/>
        <w:ind w:firstLine="851"/>
        <w:jc w:val="both"/>
        <w:rPr>
          <w:color w:val="000000"/>
          <w:sz w:val="28"/>
          <w:szCs w:val="28"/>
        </w:rPr>
      </w:pPr>
      <w:r w:rsidRPr="00A01463">
        <w:rPr>
          <w:color w:val="000000"/>
          <w:sz w:val="28"/>
          <w:szCs w:val="28"/>
        </w:rPr>
        <w:t>- создается</w:t>
      </w:r>
      <w:r w:rsidR="00D93A71" w:rsidRPr="00A01463">
        <w:rPr>
          <w:color w:val="000000"/>
          <w:sz w:val="28"/>
          <w:szCs w:val="28"/>
        </w:rPr>
        <w:t xml:space="preserve"> текстовое поле self.edit_a для ввода значения </w:t>
      </w:r>
      <w:r w:rsidRPr="00A01463">
        <w:rPr>
          <w:color w:val="000000"/>
          <w:sz w:val="28"/>
          <w:szCs w:val="28"/>
        </w:rPr>
        <w:t>«</w:t>
      </w:r>
      <w:r w:rsidR="00D93A71" w:rsidRPr="00A01463">
        <w:rPr>
          <w:color w:val="000000"/>
          <w:sz w:val="28"/>
          <w:szCs w:val="28"/>
        </w:rPr>
        <w:t>а</w:t>
      </w:r>
      <w:r w:rsidRPr="00A01463">
        <w:rPr>
          <w:color w:val="000000"/>
          <w:sz w:val="28"/>
          <w:szCs w:val="28"/>
        </w:rPr>
        <w:t>»;</w:t>
      </w:r>
    </w:p>
    <w:p w14:paraId="092774F8" w14:textId="1EF1ECF4" w:rsidR="00D93A71" w:rsidRPr="00A01463" w:rsidRDefault="00B05799" w:rsidP="006370E6">
      <w:pPr>
        <w:tabs>
          <w:tab w:val="left" w:pos="142"/>
        </w:tabs>
        <w:spacing w:line="360" w:lineRule="auto"/>
        <w:ind w:firstLine="851"/>
        <w:jc w:val="both"/>
        <w:rPr>
          <w:color w:val="000000"/>
          <w:sz w:val="28"/>
          <w:szCs w:val="28"/>
        </w:rPr>
      </w:pPr>
      <w:r w:rsidRPr="00A01463">
        <w:rPr>
          <w:color w:val="000000"/>
          <w:sz w:val="28"/>
          <w:szCs w:val="28"/>
        </w:rPr>
        <w:t>- создается</w:t>
      </w:r>
      <w:r w:rsidR="00D93A71" w:rsidRPr="00A01463">
        <w:rPr>
          <w:color w:val="000000"/>
          <w:sz w:val="28"/>
          <w:szCs w:val="28"/>
        </w:rPr>
        <w:t xml:space="preserve"> кнопка self.button_plot с текстом </w:t>
      </w:r>
      <w:r w:rsidRPr="00A01463">
        <w:rPr>
          <w:color w:val="000000"/>
          <w:sz w:val="28"/>
          <w:szCs w:val="28"/>
        </w:rPr>
        <w:t>«</w:t>
      </w:r>
      <w:r w:rsidR="00D93A71" w:rsidRPr="00A01463">
        <w:rPr>
          <w:color w:val="000000"/>
          <w:sz w:val="28"/>
          <w:szCs w:val="28"/>
        </w:rPr>
        <w:t>Нарисовать график</w:t>
      </w:r>
      <w:r w:rsidRPr="00A01463">
        <w:rPr>
          <w:color w:val="000000"/>
          <w:sz w:val="28"/>
          <w:szCs w:val="28"/>
        </w:rPr>
        <w:t>»</w:t>
      </w:r>
      <w:r w:rsidR="00D93A71" w:rsidRPr="00A01463">
        <w:rPr>
          <w:color w:val="000000"/>
          <w:sz w:val="28"/>
          <w:szCs w:val="28"/>
        </w:rPr>
        <w:t xml:space="preserve"> и цветом фона </w:t>
      </w:r>
      <w:r w:rsidRPr="00A01463">
        <w:rPr>
          <w:color w:val="000000"/>
          <w:sz w:val="28"/>
          <w:szCs w:val="28"/>
        </w:rPr>
        <w:t>«</w:t>
      </w:r>
      <w:r w:rsidR="00D93A71" w:rsidRPr="00A01463">
        <w:rPr>
          <w:color w:val="000000"/>
          <w:sz w:val="28"/>
          <w:szCs w:val="28"/>
        </w:rPr>
        <w:t>orange</w:t>
      </w:r>
      <w:r w:rsidRPr="00A01463">
        <w:rPr>
          <w:color w:val="000000"/>
          <w:sz w:val="28"/>
          <w:szCs w:val="28"/>
        </w:rPr>
        <w:t>»»</w:t>
      </w:r>
    </w:p>
    <w:p w14:paraId="49BEF98D" w14:textId="47CA2A3C" w:rsidR="00D93A71" w:rsidRPr="00A01463" w:rsidRDefault="00B05799" w:rsidP="006370E6">
      <w:pPr>
        <w:tabs>
          <w:tab w:val="left" w:pos="142"/>
        </w:tabs>
        <w:spacing w:line="360" w:lineRule="auto"/>
        <w:ind w:firstLine="851"/>
        <w:jc w:val="both"/>
        <w:rPr>
          <w:color w:val="000000"/>
          <w:sz w:val="28"/>
          <w:szCs w:val="28"/>
        </w:rPr>
      </w:pPr>
      <w:r w:rsidRPr="00A01463">
        <w:rPr>
          <w:color w:val="000000"/>
          <w:sz w:val="28"/>
          <w:szCs w:val="28"/>
        </w:rPr>
        <w:t>- р</w:t>
      </w:r>
      <w:r w:rsidR="00D93A71" w:rsidRPr="00A01463">
        <w:rPr>
          <w:color w:val="000000"/>
          <w:sz w:val="28"/>
          <w:szCs w:val="28"/>
        </w:rPr>
        <w:t>азмещаются метка, текстовое поле и кнопка на главном окне с помощью методов place() и relx, rely, anchor для задания относительных координат и выравнивания</w:t>
      </w:r>
      <w:r w:rsidRPr="00A01463">
        <w:rPr>
          <w:color w:val="000000"/>
          <w:sz w:val="28"/>
          <w:szCs w:val="28"/>
        </w:rPr>
        <w:t>;</w:t>
      </w:r>
    </w:p>
    <w:p w14:paraId="7D144D6E" w14:textId="25458B1A" w:rsidR="00993AD8" w:rsidRPr="00A01463" w:rsidRDefault="00B05799" w:rsidP="006370E6">
      <w:pPr>
        <w:tabs>
          <w:tab w:val="left" w:pos="142"/>
        </w:tabs>
        <w:spacing w:line="360" w:lineRule="auto"/>
        <w:ind w:firstLine="851"/>
        <w:jc w:val="both"/>
        <w:rPr>
          <w:color w:val="000000"/>
          <w:sz w:val="28"/>
          <w:szCs w:val="28"/>
        </w:rPr>
      </w:pPr>
      <w:r w:rsidRPr="00A01463">
        <w:rPr>
          <w:color w:val="000000"/>
          <w:sz w:val="28"/>
          <w:szCs w:val="28"/>
        </w:rPr>
        <w:t>- в</w:t>
      </w:r>
      <w:r w:rsidR="00D93A71" w:rsidRPr="00A01463">
        <w:rPr>
          <w:color w:val="000000"/>
          <w:sz w:val="28"/>
          <w:szCs w:val="28"/>
        </w:rPr>
        <w:t>ызывается метод center_window() для восстановления позиции окна и размещения его по центру экрана</w:t>
      </w:r>
      <w:r w:rsidRPr="00A01463">
        <w:rPr>
          <w:color w:val="000000"/>
          <w:sz w:val="28"/>
          <w:szCs w:val="28"/>
        </w:rPr>
        <w:t>;</w:t>
      </w:r>
    </w:p>
    <w:p w14:paraId="20429D67" w14:textId="341FEBE5" w:rsidR="00C729C7" w:rsidRPr="00A01463" w:rsidRDefault="00C729C7" w:rsidP="006370E6">
      <w:pPr>
        <w:tabs>
          <w:tab w:val="left" w:pos="142"/>
        </w:tabs>
        <w:spacing w:line="360" w:lineRule="auto"/>
        <w:jc w:val="both"/>
        <w:rPr>
          <w:color w:val="000000"/>
          <w:sz w:val="28"/>
          <w:szCs w:val="28"/>
          <w:lang w:val="en-US"/>
        </w:rPr>
      </w:pPr>
      <w:r w:rsidRPr="00A01463">
        <w:rPr>
          <w:color w:val="000000"/>
          <w:sz w:val="28"/>
          <w:szCs w:val="28"/>
          <w:lang w:val="en-US"/>
        </w:rPr>
        <w:t>----------------------------------------------------------------------------------------------------------</w:t>
      </w:r>
    </w:p>
    <w:p w14:paraId="39078DD0" w14:textId="77777777" w:rsidR="004335B7" w:rsidRPr="00A01463" w:rsidRDefault="004335B7" w:rsidP="006370E6">
      <w:pPr>
        <w:tabs>
          <w:tab w:val="left" w:pos="142"/>
        </w:tabs>
        <w:spacing w:line="360" w:lineRule="auto"/>
        <w:ind w:firstLine="851"/>
        <w:jc w:val="both"/>
        <w:rPr>
          <w:color w:val="000000"/>
          <w:sz w:val="28"/>
          <w:szCs w:val="28"/>
          <w:lang w:val="en-US"/>
        </w:rPr>
      </w:pPr>
      <w:r w:rsidRPr="00A01463">
        <w:rPr>
          <w:color w:val="000000"/>
          <w:sz w:val="28"/>
          <w:szCs w:val="28"/>
          <w:lang w:val="en-US"/>
        </w:rPr>
        <w:t>class MainWindow(tk.Tk):</w:t>
      </w:r>
    </w:p>
    <w:p w14:paraId="71D828D2" w14:textId="77777777" w:rsidR="004335B7" w:rsidRPr="00A01463" w:rsidRDefault="004335B7" w:rsidP="006370E6">
      <w:pPr>
        <w:tabs>
          <w:tab w:val="left" w:pos="142"/>
        </w:tabs>
        <w:spacing w:line="360" w:lineRule="auto"/>
        <w:ind w:firstLine="851"/>
        <w:jc w:val="both"/>
        <w:rPr>
          <w:color w:val="000000"/>
          <w:sz w:val="28"/>
          <w:szCs w:val="28"/>
          <w:lang w:val="en-US"/>
        </w:rPr>
      </w:pPr>
      <w:r w:rsidRPr="00A01463">
        <w:rPr>
          <w:color w:val="000000"/>
          <w:sz w:val="28"/>
          <w:szCs w:val="28"/>
          <w:lang w:val="en-US"/>
        </w:rPr>
        <w:t xml:space="preserve">    def __init__(self):</w:t>
      </w:r>
    </w:p>
    <w:p w14:paraId="0CA2EC57" w14:textId="77777777" w:rsidR="004335B7" w:rsidRPr="00A01463" w:rsidRDefault="004335B7" w:rsidP="006370E6">
      <w:pPr>
        <w:tabs>
          <w:tab w:val="left" w:pos="142"/>
        </w:tabs>
        <w:spacing w:line="360" w:lineRule="auto"/>
        <w:ind w:firstLine="851"/>
        <w:jc w:val="both"/>
        <w:rPr>
          <w:color w:val="000000"/>
          <w:sz w:val="28"/>
          <w:szCs w:val="28"/>
          <w:lang w:val="en-US"/>
        </w:rPr>
      </w:pPr>
      <w:r w:rsidRPr="00A01463">
        <w:rPr>
          <w:color w:val="000000"/>
          <w:sz w:val="28"/>
          <w:szCs w:val="28"/>
          <w:lang w:val="en-US"/>
        </w:rPr>
        <w:t xml:space="preserve">        super().__init__()</w:t>
      </w:r>
    </w:p>
    <w:p w14:paraId="61517662" w14:textId="77777777" w:rsidR="004335B7" w:rsidRPr="00A01463" w:rsidRDefault="004335B7" w:rsidP="006370E6">
      <w:pPr>
        <w:tabs>
          <w:tab w:val="left" w:pos="142"/>
        </w:tabs>
        <w:spacing w:line="360" w:lineRule="auto"/>
        <w:ind w:firstLine="851"/>
        <w:jc w:val="both"/>
        <w:rPr>
          <w:color w:val="000000"/>
          <w:sz w:val="28"/>
          <w:szCs w:val="28"/>
          <w:lang w:val="en-US"/>
        </w:rPr>
      </w:pPr>
      <w:r w:rsidRPr="00A01463">
        <w:rPr>
          <w:color w:val="000000"/>
          <w:sz w:val="28"/>
          <w:szCs w:val="28"/>
          <w:lang w:val="en-US"/>
        </w:rPr>
        <w:t xml:space="preserve">        self.title("</w:t>
      </w:r>
      <w:r w:rsidRPr="00A01463">
        <w:rPr>
          <w:color w:val="000000"/>
          <w:sz w:val="28"/>
          <w:szCs w:val="28"/>
        </w:rPr>
        <w:t>График</w:t>
      </w:r>
      <w:r w:rsidRPr="00A01463">
        <w:rPr>
          <w:color w:val="000000"/>
          <w:sz w:val="28"/>
          <w:szCs w:val="28"/>
          <w:lang w:val="en-US"/>
        </w:rPr>
        <w:t xml:space="preserve"> </w:t>
      </w:r>
      <w:r w:rsidRPr="00A01463">
        <w:rPr>
          <w:color w:val="000000"/>
          <w:sz w:val="28"/>
          <w:szCs w:val="28"/>
        </w:rPr>
        <w:t>функции</w:t>
      </w:r>
      <w:r w:rsidRPr="00A01463">
        <w:rPr>
          <w:color w:val="000000"/>
          <w:sz w:val="28"/>
          <w:szCs w:val="28"/>
          <w:lang w:val="en-US"/>
        </w:rPr>
        <w:t xml:space="preserve"> y = ax^3")</w:t>
      </w:r>
    </w:p>
    <w:p w14:paraId="0D3770F6" w14:textId="77777777" w:rsidR="004335B7" w:rsidRPr="00A01463" w:rsidRDefault="004335B7" w:rsidP="006370E6">
      <w:pPr>
        <w:tabs>
          <w:tab w:val="left" w:pos="142"/>
        </w:tabs>
        <w:spacing w:line="360" w:lineRule="auto"/>
        <w:ind w:firstLine="851"/>
        <w:jc w:val="both"/>
        <w:rPr>
          <w:color w:val="000000"/>
          <w:sz w:val="28"/>
          <w:szCs w:val="28"/>
        </w:rPr>
      </w:pPr>
      <w:r w:rsidRPr="00A01463">
        <w:rPr>
          <w:color w:val="000000"/>
          <w:sz w:val="28"/>
          <w:szCs w:val="28"/>
          <w:lang w:val="en-US"/>
        </w:rPr>
        <w:t xml:space="preserve">        </w:t>
      </w:r>
      <w:r w:rsidRPr="00A01463">
        <w:rPr>
          <w:color w:val="000000"/>
          <w:sz w:val="28"/>
          <w:szCs w:val="28"/>
        </w:rPr>
        <w:t>self.geometry("663x610")</w:t>
      </w:r>
    </w:p>
    <w:p w14:paraId="22F53B4D" w14:textId="77777777" w:rsidR="004335B7" w:rsidRPr="00A01463" w:rsidRDefault="004335B7" w:rsidP="006370E6">
      <w:pPr>
        <w:tabs>
          <w:tab w:val="left" w:pos="142"/>
        </w:tabs>
        <w:spacing w:line="360" w:lineRule="auto"/>
        <w:ind w:firstLine="851"/>
        <w:jc w:val="both"/>
        <w:rPr>
          <w:color w:val="000000"/>
          <w:sz w:val="28"/>
          <w:szCs w:val="28"/>
        </w:rPr>
      </w:pPr>
    </w:p>
    <w:p w14:paraId="34F0B9B6" w14:textId="77777777" w:rsidR="004335B7" w:rsidRPr="00A01463" w:rsidRDefault="004335B7" w:rsidP="006370E6">
      <w:pPr>
        <w:tabs>
          <w:tab w:val="left" w:pos="142"/>
        </w:tabs>
        <w:spacing w:line="360" w:lineRule="auto"/>
        <w:ind w:firstLine="851"/>
        <w:jc w:val="both"/>
        <w:rPr>
          <w:color w:val="000000"/>
          <w:sz w:val="28"/>
          <w:szCs w:val="28"/>
        </w:rPr>
      </w:pPr>
      <w:r w:rsidRPr="00A01463">
        <w:rPr>
          <w:color w:val="000000"/>
          <w:sz w:val="28"/>
          <w:szCs w:val="28"/>
        </w:rPr>
        <w:t xml:space="preserve">        # Установка иконки приложения</w:t>
      </w:r>
    </w:p>
    <w:p w14:paraId="12115290" w14:textId="77777777" w:rsidR="004335B7" w:rsidRPr="00A01463" w:rsidRDefault="004335B7" w:rsidP="006370E6">
      <w:pPr>
        <w:tabs>
          <w:tab w:val="left" w:pos="142"/>
        </w:tabs>
        <w:spacing w:line="360" w:lineRule="auto"/>
        <w:ind w:firstLine="851"/>
        <w:jc w:val="both"/>
        <w:rPr>
          <w:color w:val="000000"/>
          <w:sz w:val="28"/>
          <w:szCs w:val="28"/>
        </w:rPr>
      </w:pPr>
      <w:r w:rsidRPr="00A01463">
        <w:rPr>
          <w:color w:val="000000"/>
          <w:sz w:val="28"/>
          <w:szCs w:val="28"/>
        </w:rPr>
        <w:t xml:space="preserve">        self.iconbitmap("2.ico")</w:t>
      </w:r>
    </w:p>
    <w:p w14:paraId="3D9910D1" w14:textId="77777777" w:rsidR="004335B7" w:rsidRPr="00A01463" w:rsidRDefault="004335B7" w:rsidP="006370E6">
      <w:pPr>
        <w:tabs>
          <w:tab w:val="left" w:pos="142"/>
        </w:tabs>
        <w:spacing w:line="360" w:lineRule="auto"/>
        <w:jc w:val="both"/>
        <w:rPr>
          <w:color w:val="000000"/>
          <w:sz w:val="28"/>
          <w:szCs w:val="28"/>
        </w:rPr>
      </w:pPr>
    </w:p>
    <w:p w14:paraId="3426E5BD" w14:textId="77777777" w:rsidR="004335B7" w:rsidRPr="00A01463" w:rsidRDefault="004335B7" w:rsidP="006370E6">
      <w:pPr>
        <w:tabs>
          <w:tab w:val="left" w:pos="142"/>
        </w:tabs>
        <w:spacing w:line="360" w:lineRule="auto"/>
        <w:ind w:firstLine="851"/>
        <w:jc w:val="both"/>
        <w:rPr>
          <w:color w:val="000000"/>
          <w:sz w:val="28"/>
          <w:szCs w:val="28"/>
        </w:rPr>
      </w:pPr>
      <w:r w:rsidRPr="00A01463">
        <w:rPr>
          <w:color w:val="000000"/>
          <w:sz w:val="28"/>
          <w:szCs w:val="28"/>
        </w:rPr>
        <w:t xml:space="preserve">        # Установка шрифта</w:t>
      </w:r>
    </w:p>
    <w:p w14:paraId="16AE51EA" w14:textId="2F0A74D7" w:rsidR="004335B7" w:rsidRPr="00A01463" w:rsidRDefault="004335B7" w:rsidP="00E4588B">
      <w:pPr>
        <w:tabs>
          <w:tab w:val="left" w:pos="142"/>
        </w:tabs>
        <w:spacing w:line="360" w:lineRule="auto"/>
        <w:ind w:firstLine="851"/>
        <w:jc w:val="both"/>
        <w:rPr>
          <w:color w:val="000000"/>
          <w:sz w:val="28"/>
          <w:szCs w:val="28"/>
        </w:rPr>
      </w:pPr>
      <w:r w:rsidRPr="00A01463">
        <w:rPr>
          <w:color w:val="000000"/>
          <w:sz w:val="28"/>
          <w:szCs w:val="28"/>
        </w:rPr>
        <w:lastRenderedPageBreak/>
        <w:t xml:space="preserve">        self.option_add("*Font", "Calibri 12")</w:t>
      </w:r>
    </w:p>
    <w:p w14:paraId="38892AD1" w14:textId="77777777" w:rsidR="004335B7" w:rsidRPr="00A01463" w:rsidRDefault="004335B7" w:rsidP="006370E6">
      <w:pPr>
        <w:tabs>
          <w:tab w:val="left" w:pos="142"/>
        </w:tabs>
        <w:spacing w:line="360" w:lineRule="auto"/>
        <w:ind w:firstLine="851"/>
        <w:jc w:val="both"/>
        <w:rPr>
          <w:color w:val="000000"/>
          <w:sz w:val="28"/>
          <w:szCs w:val="28"/>
        </w:rPr>
      </w:pPr>
      <w:r w:rsidRPr="00A01463">
        <w:rPr>
          <w:color w:val="000000"/>
          <w:sz w:val="28"/>
          <w:szCs w:val="28"/>
        </w:rPr>
        <w:t xml:space="preserve">        # Установка цвета фона</w:t>
      </w:r>
    </w:p>
    <w:p w14:paraId="013C5F3C" w14:textId="77777777" w:rsidR="004335B7" w:rsidRPr="00A01463" w:rsidRDefault="004335B7" w:rsidP="006370E6">
      <w:pPr>
        <w:tabs>
          <w:tab w:val="left" w:pos="142"/>
        </w:tabs>
        <w:spacing w:line="360" w:lineRule="auto"/>
        <w:ind w:firstLine="851"/>
        <w:jc w:val="both"/>
        <w:rPr>
          <w:color w:val="000000"/>
          <w:sz w:val="28"/>
          <w:szCs w:val="28"/>
        </w:rPr>
      </w:pPr>
      <w:r w:rsidRPr="00A01463">
        <w:rPr>
          <w:color w:val="000000"/>
          <w:sz w:val="28"/>
          <w:szCs w:val="28"/>
        </w:rPr>
        <w:t xml:space="preserve">        self.configure(bg="gainsboro")</w:t>
      </w:r>
    </w:p>
    <w:p w14:paraId="041E22F8" w14:textId="77777777" w:rsidR="004335B7" w:rsidRPr="00A01463" w:rsidRDefault="004335B7" w:rsidP="006370E6">
      <w:pPr>
        <w:tabs>
          <w:tab w:val="left" w:pos="142"/>
        </w:tabs>
        <w:spacing w:line="360" w:lineRule="auto"/>
        <w:ind w:firstLine="851"/>
        <w:jc w:val="both"/>
        <w:rPr>
          <w:color w:val="000000"/>
          <w:sz w:val="28"/>
          <w:szCs w:val="28"/>
        </w:rPr>
      </w:pPr>
    </w:p>
    <w:p w14:paraId="133030FB" w14:textId="77777777" w:rsidR="004335B7" w:rsidRPr="00A01463" w:rsidRDefault="004335B7" w:rsidP="006370E6">
      <w:pPr>
        <w:tabs>
          <w:tab w:val="left" w:pos="142"/>
        </w:tabs>
        <w:spacing w:line="360" w:lineRule="auto"/>
        <w:ind w:firstLine="851"/>
        <w:jc w:val="both"/>
        <w:rPr>
          <w:color w:val="000000"/>
          <w:sz w:val="28"/>
          <w:szCs w:val="28"/>
        </w:rPr>
      </w:pPr>
      <w:r w:rsidRPr="00A01463">
        <w:rPr>
          <w:color w:val="000000"/>
          <w:sz w:val="28"/>
          <w:szCs w:val="28"/>
        </w:rPr>
        <w:t xml:space="preserve">        # Создание экземпляра Figure и Axes</w:t>
      </w:r>
    </w:p>
    <w:p w14:paraId="3AD3C497" w14:textId="77777777" w:rsidR="004335B7" w:rsidRPr="00A01463" w:rsidRDefault="004335B7" w:rsidP="006370E6">
      <w:pPr>
        <w:tabs>
          <w:tab w:val="left" w:pos="142"/>
        </w:tabs>
        <w:spacing w:line="360" w:lineRule="auto"/>
        <w:ind w:firstLine="851"/>
        <w:jc w:val="both"/>
        <w:rPr>
          <w:color w:val="000000"/>
          <w:sz w:val="28"/>
          <w:szCs w:val="28"/>
        </w:rPr>
      </w:pPr>
      <w:r w:rsidRPr="00A01463">
        <w:rPr>
          <w:color w:val="000000"/>
          <w:sz w:val="28"/>
          <w:szCs w:val="28"/>
        </w:rPr>
        <w:t xml:space="preserve">        self.figure, self.axes = plt.subplots()</w:t>
      </w:r>
    </w:p>
    <w:p w14:paraId="6929A04A" w14:textId="77777777" w:rsidR="004335B7" w:rsidRPr="00A01463" w:rsidRDefault="004335B7" w:rsidP="006370E6">
      <w:pPr>
        <w:tabs>
          <w:tab w:val="left" w:pos="142"/>
        </w:tabs>
        <w:spacing w:line="360" w:lineRule="auto"/>
        <w:ind w:firstLine="851"/>
        <w:jc w:val="both"/>
        <w:rPr>
          <w:color w:val="000000"/>
          <w:sz w:val="28"/>
          <w:szCs w:val="28"/>
          <w:lang w:val="en-US"/>
        </w:rPr>
      </w:pPr>
      <w:r w:rsidRPr="00A01463">
        <w:rPr>
          <w:color w:val="000000"/>
          <w:sz w:val="28"/>
          <w:szCs w:val="28"/>
        </w:rPr>
        <w:t xml:space="preserve">        </w:t>
      </w:r>
      <w:r w:rsidRPr="00A01463">
        <w:rPr>
          <w:color w:val="000000"/>
          <w:sz w:val="28"/>
          <w:szCs w:val="28"/>
          <w:lang w:val="en-US"/>
        </w:rPr>
        <w:t>self.figure_canvas = FigureCanvasTkAgg(self.figure, master=self)</w:t>
      </w:r>
    </w:p>
    <w:p w14:paraId="7CF71537" w14:textId="77777777" w:rsidR="004335B7" w:rsidRPr="00A01463" w:rsidRDefault="004335B7" w:rsidP="006370E6">
      <w:pPr>
        <w:tabs>
          <w:tab w:val="left" w:pos="142"/>
        </w:tabs>
        <w:spacing w:line="360" w:lineRule="auto"/>
        <w:ind w:firstLine="851"/>
        <w:jc w:val="both"/>
        <w:rPr>
          <w:color w:val="000000"/>
          <w:sz w:val="28"/>
          <w:szCs w:val="28"/>
          <w:lang w:val="en-US"/>
        </w:rPr>
      </w:pPr>
      <w:r w:rsidRPr="00A01463">
        <w:rPr>
          <w:color w:val="000000"/>
          <w:sz w:val="28"/>
          <w:szCs w:val="28"/>
          <w:lang w:val="en-US"/>
        </w:rPr>
        <w:t xml:space="preserve">        self.figure_canvas.get_tk_widget().place(relx=0.5, rely=0.57, anchor=tk.CENTER)</w:t>
      </w:r>
    </w:p>
    <w:p w14:paraId="2DF5D31F" w14:textId="77777777" w:rsidR="004335B7" w:rsidRPr="00A01463" w:rsidRDefault="004335B7" w:rsidP="006370E6">
      <w:pPr>
        <w:tabs>
          <w:tab w:val="left" w:pos="142"/>
        </w:tabs>
        <w:spacing w:line="360" w:lineRule="auto"/>
        <w:ind w:firstLine="851"/>
        <w:jc w:val="both"/>
        <w:rPr>
          <w:color w:val="000000"/>
          <w:sz w:val="28"/>
          <w:szCs w:val="28"/>
          <w:lang w:val="en-US"/>
        </w:rPr>
      </w:pPr>
    </w:p>
    <w:p w14:paraId="4AB114B8" w14:textId="77777777" w:rsidR="004335B7" w:rsidRPr="00A01463" w:rsidRDefault="004335B7" w:rsidP="006370E6">
      <w:pPr>
        <w:tabs>
          <w:tab w:val="left" w:pos="142"/>
        </w:tabs>
        <w:spacing w:line="360" w:lineRule="auto"/>
        <w:ind w:firstLine="851"/>
        <w:jc w:val="both"/>
        <w:rPr>
          <w:color w:val="000000"/>
          <w:sz w:val="28"/>
          <w:szCs w:val="28"/>
          <w:lang w:val="en-US"/>
        </w:rPr>
      </w:pPr>
      <w:r w:rsidRPr="00A01463">
        <w:rPr>
          <w:color w:val="000000"/>
          <w:sz w:val="28"/>
          <w:szCs w:val="28"/>
          <w:lang w:val="en-US"/>
        </w:rPr>
        <w:t xml:space="preserve">        # </w:t>
      </w:r>
      <w:r w:rsidRPr="00A01463">
        <w:rPr>
          <w:color w:val="000000"/>
          <w:sz w:val="28"/>
          <w:szCs w:val="28"/>
        </w:rPr>
        <w:t>Создание</w:t>
      </w:r>
      <w:r w:rsidRPr="00A01463">
        <w:rPr>
          <w:color w:val="000000"/>
          <w:sz w:val="28"/>
          <w:szCs w:val="28"/>
          <w:lang w:val="en-US"/>
        </w:rPr>
        <w:t xml:space="preserve"> </w:t>
      </w:r>
      <w:r w:rsidRPr="00A01463">
        <w:rPr>
          <w:color w:val="000000"/>
          <w:sz w:val="28"/>
          <w:szCs w:val="28"/>
        </w:rPr>
        <w:t>меню</w:t>
      </w:r>
    </w:p>
    <w:p w14:paraId="0674A320" w14:textId="77777777" w:rsidR="004335B7" w:rsidRPr="00A01463" w:rsidRDefault="004335B7" w:rsidP="006370E6">
      <w:pPr>
        <w:tabs>
          <w:tab w:val="left" w:pos="142"/>
        </w:tabs>
        <w:spacing w:line="360" w:lineRule="auto"/>
        <w:ind w:firstLine="851"/>
        <w:jc w:val="both"/>
        <w:rPr>
          <w:color w:val="000000"/>
          <w:sz w:val="28"/>
          <w:szCs w:val="28"/>
          <w:lang w:val="en-US"/>
        </w:rPr>
      </w:pPr>
      <w:r w:rsidRPr="00A01463">
        <w:rPr>
          <w:color w:val="000000"/>
          <w:sz w:val="28"/>
          <w:szCs w:val="28"/>
          <w:lang w:val="en-US"/>
        </w:rPr>
        <w:t xml:space="preserve">        self.menu_bar = tk.Menu(self)</w:t>
      </w:r>
    </w:p>
    <w:p w14:paraId="43A2B2A7" w14:textId="77777777" w:rsidR="004335B7" w:rsidRPr="00A01463" w:rsidRDefault="004335B7" w:rsidP="006370E6">
      <w:pPr>
        <w:tabs>
          <w:tab w:val="left" w:pos="142"/>
        </w:tabs>
        <w:spacing w:line="360" w:lineRule="auto"/>
        <w:ind w:firstLine="851"/>
        <w:jc w:val="both"/>
        <w:rPr>
          <w:color w:val="000000"/>
          <w:sz w:val="28"/>
          <w:szCs w:val="28"/>
          <w:lang w:val="en-US"/>
        </w:rPr>
      </w:pPr>
    </w:p>
    <w:p w14:paraId="53AC9B11" w14:textId="77777777" w:rsidR="004335B7" w:rsidRPr="00A01463" w:rsidRDefault="004335B7" w:rsidP="006370E6">
      <w:pPr>
        <w:tabs>
          <w:tab w:val="left" w:pos="142"/>
        </w:tabs>
        <w:spacing w:line="360" w:lineRule="auto"/>
        <w:ind w:firstLine="851"/>
        <w:jc w:val="both"/>
        <w:rPr>
          <w:color w:val="000000"/>
          <w:sz w:val="28"/>
          <w:szCs w:val="28"/>
          <w:lang w:val="en-US"/>
        </w:rPr>
      </w:pPr>
      <w:r w:rsidRPr="00A01463">
        <w:rPr>
          <w:color w:val="000000"/>
          <w:sz w:val="28"/>
          <w:szCs w:val="28"/>
          <w:lang w:val="en-US"/>
        </w:rPr>
        <w:t xml:space="preserve">        # </w:t>
      </w:r>
      <w:r w:rsidRPr="00A01463">
        <w:rPr>
          <w:color w:val="000000"/>
          <w:sz w:val="28"/>
          <w:szCs w:val="28"/>
        </w:rPr>
        <w:t>Меню</w:t>
      </w:r>
      <w:r w:rsidRPr="00A01463">
        <w:rPr>
          <w:color w:val="000000"/>
          <w:sz w:val="28"/>
          <w:szCs w:val="28"/>
          <w:lang w:val="en-US"/>
        </w:rPr>
        <w:t xml:space="preserve"> "</w:t>
      </w:r>
      <w:r w:rsidRPr="00A01463">
        <w:rPr>
          <w:color w:val="000000"/>
          <w:sz w:val="28"/>
          <w:szCs w:val="28"/>
        </w:rPr>
        <w:t>Файл</w:t>
      </w:r>
      <w:r w:rsidRPr="00A01463">
        <w:rPr>
          <w:color w:val="000000"/>
          <w:sz w:val="28"/>
          <w:szCs w:val="28"/>
          <w:lang w:val="en-US"/>
        </w:rPr>
        <w:t>"</w:t>
      </w:r>
    </w:p>
    <w:p w14:paraId="1FC5B252" w14:textId="77777777" w:rsidR="004335B7" w:rsidRPr="00A01463" w:rsidRDefault="004335B7" w:rsidP="006370E6">
      <w:pPr>
        <w:tabs>
          <w:tab w:val="left" w:pos="142"/>
        </w:tabs>
        <w:spacing w:line="360" w:lineRule="auto"/>
        <w:ind w:firstLine="851"/>
        <w:jc w:val="both"/>
        <w:rPr>
          <w:color w:val="000000"/>
          <w:sz w:val="28"/>
          <w:szCs w:val="28"/>
          <w:lang w:val="en-US"/>
        </w:rPr>
      </w:pPr>
      <w:r w:rsidRPr="00A01463">
        <w:rPr>
          <w:color w:val="000000"/>
          <w:sz w:val="28"/>
          <w:szCs w:val="28"/>
          <w:lang w:val="en-US"/>
        </w:rPr>
        <w:t xml:space="preserve">        self.file_menu = tk.Menu(self.menu_bar, tearoff=0)</w:t>
      </w:r>
    </w:p>
    <w:p w14:paraId="7E56B0C7" w14:textId="77777777" w:rsidR="004335B7" w:rsidRPr="00A01463" w:rsidRDefault="004335B7" w:rsidP="006370E6">
      <w:pPr>
        <w:tabs>
          <w:tab w:val="left" w:pos="142"/>
        </w:tabs>
        <w:spacing w:line="360" w:lineRule="auto"/>
        <w:ind w:firstLine="851"/>
        <w:jc w:val="both"/>
        <w:rPr>
          <w:color w:val="000000"/>
          <w:sz w:val="28"/>
          <w:szCs w:val="28"/>
          <w:lang w:val="en-US"/>
        </w:rPr>
      </w:pPr>
      <w:r w:rsidRPr="00A01463">
        <w:rPr>
          <w:color w:val="000000"/>
          <w:sz w:val="28"/>
          <w:szCs w:val="28"/>
          <w:lang w:val="en-US"/>
        </w:rPr>
        <w:t xml:space="preserve">        self.file_menu.add_command(label="</w:t>
      </w:r>
      <w:r w:rsidRPr="00A01463">
        <w:rPr>
          <w:color w:val="000000"/>
          <w:sz w:val="28"/>
          <w:szCs w:val="28"/>
        </w:rPr>
        <w:t>Сохранить</w:t>
      </w:r>
      <w:r w:rsidRPr="00A01463">
        <w:rPr>
          <w:color w:val="000000"/>
          <w:sz w:val="28"/>
          <w:szCs w:val="28"/>
          <w:lang w:val="en-US"/>
        </w:rPr>
        <w:t xml:space="preserve"> </w:t>
      </w:r>
      <w:r w:rsidRPr="00A01463">
        <w:rPr>
          <w:color w:val="000000"/>
          <w:sz w:val="28"/>
          <w:szCs w:val="28"/>
        </w:rPr>
        <w:t>графики</w:t>
      </w:r>
      <w:r w:rsidRPr="00A01463">
        <w:rPr>
          <w:color w:val="000000"/>
          <w:sz w:val="28"/>
          <w:szCs w:val="28"/>
          <w:lang w:val="en-US"/>
        </w:rPr>
        <w:t>", command=self.save_graphs)</w:t>
      </w:r>
    </w:p>
    <w:p w14:paraId="5EC8BCF3" w14:textId="77777777" w:rsidR="004335B7" w:rsidRPr="00A01463" w:rsidRDefault="004335B7" w:rsidP="006370E6">
      <w:pPr>
        <w:tabs>
          <w:tab w:val="left" w:pos="142"/>
        </w:tabs>
        <w:spacing w:line="360" w:lineRule="auto"/>
        <w:ind w:firstLine="851"/>
        <w:jc w:val="both"/>
        <w:rPr>
          <w:color w:val="000000"/>
          <w:sz w:val="28"/>
          <w:szCs w:val="28"/>
          <w:lang w:val="en-US"/>
        </w:rPr>
      </w:pPr>
      <w:r w:rsidRPr="00A01463">
        <w:rPr>
          <w:color w:val="000000"/>
          <w:sz w:val="28"/>
          <w:szCs w:val="28"/>
          <w:lang w:val="en-US"/>
        </w:rPr>
        <w:t xml:space="preserve">        self.file_menu.add_command(label="</w:t>
      </w:r>
      <w:r w:rsidRPr="00A01463">
        <w:rPr>
          <w:color w:val="000000"/>
          <w:sz w:val="28"/>
          <w:szCs w:val="28"/>
        </w:rPr>
        <w:t>Выход</w:t>
      </w:r>
      <w:r w:rsidRPr="00A01463">
        <w:rPr>
          <w:color w:val="000000"/>
          <w:sz w:val="28"/>
          <w:szCs w:val="28"/>
          <w:lang w:val="en-US"/>
        </w:rPr>
        <w:t>", command=self.quit)</w:t>
      </w:r>
    </w:p>
    <w:p w14:paraId="56059D74" w14:textId="77777777" w:rsidR="004335B7" w:rsidRPr="00A01463" w:rsidRDefault="004335B7" w:rsidP="006370E6">
      <w:pPr>
        <w:tabs>
          <w:tab w:val="left" w:pos="142"/>
        </w:tabs>
        <w:spacing w:line="360" w:lineRule="auto"/>
        <w:ind w:firstLine="851"/>
        <w:jc w:val="both"/>
        <w:rPr>
          <w:color w:val="000000"/>
          <w:sz w:val="28"/>
          <w:szCs w:val="28"/>
          <w:lang w:val="en-US"/>
        </w:rPr>
      </w:pPr>
      <w:r w:rsidRPr="00A01463">
        <w:rPr>
          <w:color w:val="000000"/>
          <w:sz w:val="28"/>
          <w:szCs w:val="28"/>
          <w:lang w:val="en-US"/>
        </w:rPr>
        <w:t xml:space="preserve">        self.menu_bar.add_cascade(label="</w:t>
      </w:r>
      <w:r w:rsidRPr="00A01463">
        <w:rPr>
          <w:color w:val="000000"/>
          <w:sz w:val="28"/>
          <w:szCs w:val="28"/>
        </w:rPr>
        <w:t>Файл</w:t>
      </w:r>
      <w:r w:rsidRPr="00A01463">
        <w:rPr>
          <w:color w:val="000000"/>
          <w:sz w:val="28"/>
          <w:szCs w:val="28"/>
          <w:lang w:val="en-US"/>
        </w:rPr>
        <w:t>", menu=self.file_menu)</w:t>
      </w:r>
    </w:p>
    <w:p w14:paraId="3076498D" w14:textId="77777777" w:rsidR="004335B7" w:rsidRPr="00A01463" w:rsidRDefault="004335B7" w:rsidP="006370E6">
      <w:pPr>
        <w:tabs>
          <w:tab w:val="left" w:pos="142"/>
        </w:tabs>
        <w:spacing w:line="360" w:lineRule="auto"/>
        <w:ind w:firstLine="851"/>
        <w:jc w:val="both"/>
        <w:rPr>
          <w:color w:val="000000"/>
          <w:sz w:val="28"/>
          <w:szCs w:val="28"/>
          <w:lang w:val="en-US"/>
        </w:rPr>
      </w:pPr>
    </w:p>
    <w:p w14:paraId="44F07AF7" w14:textId="77777777" w:rsidR="004335B7" w:rsidRPr="00A01463" w:rsidRDefault="004335B7" w:rsidP="006370E6">
      <w:pPr>
        <w:tabs>
          <w:tab w:val="left" w:pos="142"/>
        </w:tabs>
        <w:spacing w:line="360" w:lineRule="auto"/>
        <w:ind w:firstLine="851"/>
        <w:jc w:val="both"/>
        <w:rPr>
          <w:color w:val="000000"/>
          <w:sz w:val="28"/>
          <w:szCs w:val="28"/>
          <w:lang w:val="en-US"/>
        </w:rPr>
      </w:pPr>
      <w:r w:rsidRPr="00A01463">
        <w:rPr>
          <w:color w:val="000000"/>
          <w:sz w:val="28"/>
          <w:szCs w:val="28"/>
          <w:lang w:val="en-US"/>
        </w:rPr>
        <w:t xml:space="preserve">        # </w:t>
      </w:r>
      <w:r w:rsidRPr="00A01463">
        <w:rPr>
          <w:color w:val="000000"/>
          <w:sz w:val="28"/>
          <w:szCs w:val="28"/>
        </w:rPr>
        <w:t>Меню</w:t>
      </w:r>
      <w:r w:rsidRPr="00A01463">
        <w:rPr>
          <w:color w:val="000000"/>
          <w:sz w:val="28"/>
          <w:szCs w:val="28"/>
          <w:lang w:val="en-US"/>
        </w:rPr>
        <w:t xml:space="preserve"> "</w:t>
      </w:r>
      <w:r w:rsidRPr="00A01463">
        <w:rPr>
          <w:color w:val="000000"/>
          <w:sz w:val="28"/>
          <w:szCs w:val="28"/>
        </w:rPr>
        <w:t>Справка</w:t>
      </w:r>
      <w:r w:rsidRPr="00A01463">
        <w:rPr>
          <w:color w:val="000000"/>
          <w:sz w:val="28"/>
          <w:szCs w:val="28"/>
          <w:lang w:val="en-US"/>
        </w:rPr>
        <w:t>"</w:t>
      </w:r>
    </w:p>
    <w:p w14:paraId="58AA4047" w14:textId="77777777" w:rsidR="004335B7" w:rsidRPr="00A01463" w:rsidRDefault="004335B7" w:rsidP="006370E6">
      <w:pPr>
        <w:tabs>
          <w:tab w:val="left" w:pos="142"/>
        </w:tabs>
        <w:spacing w:line="360" w:lineRule="auto"/>
        <w:ind w:firstLine="851"/>
        <w:jc w:val="both"/>
        <w:rPr>
          <w:color w:val="000000"/>
          <w:sz w:val="28"/>
          <w:szCs w:val="28"/>
          <w:lang w:val="en-US"/>
        </w:rPr>
      </w:pPr>
      <w:r w:rsidRPr="00A01463">
        <w:rPr>
          <w:color w:val="000000"/>
          <w:sz w:val="28"/>
          <w:szCs w:val="28"/>
          <w:lang w:val="en-US"/>
        </w:rPr>
        <w:t xml:space="preserve">        self.help_menu = tk.Menu(self.menu_bar, tearoff=0)</w:t>
      </w:r>
    </w:p>
    <w:p w14:paraId="1670C8E0" w14:textId="77777777" w:rsidR="004335B7" w:rsidRPr="00A01463" w:rsidRDefault="004335B7" w:rsidP="006370E6">
      <w:pPr>
        <w:tabs>
          <w:tab w:val="left" w:pos="142"/>
        </w:tabs>
        <w:spacing w:line="360" w:lineRule="auto"/>
        <w:ind w:firstLine="851"/>
        <w:jc w:val="both"/>
        <w:rPr>
          <w:color w:val="000000"/>
          <w:sz w:val="28"/>
          <w:szCs w:val="28"/>
          <w:lang w:val="en-US"/>
        </w:rPr>
      </w:pPr>
      <w:r w:rsidRPr="00A01463">
        <w:rPr>
          <w:color w:val="000000"/>
          <w:sz w:val="28"/>
          <w:szCs w:val="28"/>
          <w:lang w:val="en-US"/>
        </w:rPr>
        <w:t xml:space="preserve">        self.help_menu.add_command(label="</w:t>
      </w:r>
      <w:r w:rsidRPr="00A01463">
        <w:rPr>
          <w:color w:val="000000"/>
          <w:sz w:val="28"/>
          <w:szCs w:val="28"/>
        </w:rPr>
        <w:t>О</w:t>
      </w:r>
      <w:r w:rsidRPr="00A01463">
        <w:rPr>
          <w:color w:val="000000"/>
          <w:sz w:val="28"/>
          <w:szCs w:val="28"/>
          <w:lang w:val="en-US"/>
        </w:rPr>
        <w:t xml:space="preserve"> </w:t>
      </w:r>
      <w:r w:rsidRPr="00A01463">
        <w:rPr>
          <w:color w:val="000000"/>
          <w:sz w:val="28"/>
          <w:szCs w:val="28"/>
        </w:rPr>
        <w:t>программе</w:t>
      </w:r>
      <w:r w:rsidRPr="00A01463">
        <w:rPr>
          <w:color w:val="000000"/>
          <w:sz w:val="28"/>
          <w:szCs w:val="28"/>
          <w:lang w:val="en-US"/>
        </w:rPr>
        <w:t>", command=self.show_about_dialog)</w:t>
      </w:r>
    </w:p>
    <w:p w14:paraId="7FD6EE1F" w14:textId="77777777" w:rsidR="004335B7" w:rsidRPr="00A01463" w:rsidRDefault="004335B7" w:rsidP="006370E6">
      <w:pPr>
        <w:tabs>
          <w:tab w:val="left" w:pos="142"/>
        </w:tabs>
        <w:spacing w:line="360" w:lineRule="auto"/>
        <w:ind w:firstLine="851"/>
        <w:jc w:val="both"/>
        <w:rPr>
          <w:color w:val="000000"/>
          <w:sz w:val="28"/>
          <w:szCs w:val="28"/>
          <w:lang w:val="en-US"/>
        </w:rPr>
      </w:pPr>
      <w:r w:rsidRPr="00A01463">
        <w:rPr>
          <w:color w:val="000000"/>
          <w:sz w:val="28"/>
          <w:szCs w:val="28"/>
          <w:lang w:val="en-US"/>
        </w:rPr>
        <w:t xml:space="preserve">        self.menu_bar.add_cascade(label="</w:t>
      </w:r>
      <w:r w:rsidRPr="00A01463">
        <w:rPr>
          <w:color w:val="000000"/>
          <w:sz w:val="28"/>
          <w:szCs w:val="28"/>
        </w:rPr>
        <w:t>Справка</w:t>
      </w:r>
      <w:r w:rsidRPr="00A01463">
        <w:rPr>
          <w:color w:val="000000"/>
          <w:sz w:val="28"/>
          <w:szCs w:val="28"/>
          <w:lang w:val="en-US"/>
        </w:rPr>
        <w:t>", menu=self.help_menu)</w:t>
      </w:r>
    </w:p>
    <w:p w14:paraId="737A16AA" w14:textId="77777777" w:rsidR="004335B7" w:rsidRPr="00A01463" w:rsidRDefault="004335B7" w:rsidP="006370E6">
      <w:pPr>
        <w:tabs>
          <w:tab w:val="left" w:pos="142"/>
        </w:tabs>
        <w:spacing w:line="360" w:lineRule="auto"/>
        <w:ind w:firstLine="851"/>
        <w:jc w:val="both"/>
        <w:rPr>
          <w:color w:val="000000"/>
          <w:sz w:val="28"/>
          <w:szCs w:val="28"/>
          <w:lang w:val="en-US"/>
        </w:rPr>
      </w:pPr>
    </w:p>
    <w:p w14:paraId="2DC47E41" w14:textId="77777777" w:rsidR="004335B7" w:rsidRPr="00A01463" w:rsidRDefault="004335B7" w:rsidP="006370E6">
      <w:pPr>
        <w:tabs>
          <w:tab w:val="left" w:pos="142"/>
        </w:tabs>
        <w:spacing w:line="360" w:lineRule="auto"/>
        <w:ind w:firstLine="851"/>
        <w:jc w:val="both"/>
        <w:rPr>
          <w:color w:val="000000"/>
          <w:sz w:val="28"/>
          <w:szCs w:val="28"/>
        </w:rPr>
      </w:pPr>
      <w:r w:rsidRPr="00A01463">
        <w:rPr>
          <w:color w:val="000000"/>
          <w:sz w:val="28"/>
          <w:szCs w:val="28"/>
          <w:lang w:val="en-US"/>
        </w:rPr>
        <w:t xml:space="preserve">        </w:t>
      </w:r>
      <w:r w:rsidRPr="00A01463">
        <w:rPr>
          <w:color w:val="000000"/>
          <w:sz w:val="28"/>
          <w:szCs w:val="28"/>
        </w:rPr>
        <w:t># Установка созданного меню</w:t>
      </w:r>
    </w:p>
    <w:p w14:paraId="662C5F40" w14:textId="77777777" w:rsidR="004335B7" w:rsidRPr="00A01463" w:rsidRDefault="004335B7" w:rsidP="006370E6">
      <w:pPr>
        <w:tabs>
          <w:tab w:val="left" w:pos="142"/>
        </w:tabs>
        <w:spacing w:line="360" w:lineRule="auto"/>
        <w:ind w:firstLine="851"/>
        <w:jc w:val="both"/>
        <w:rPr>
          <w:color w:val="000000"/>
          <w:sz w:val="28"/>
          <w:szCs w:val="28"/>
        </w:rPr>
      </w:pPr>
      <w:r w:rsidRPr="00A01463">
        <w:rPr>
          <w:color w:val="000000"/>
          <w:sz w:val="28"/>
          <w:szCs w:val="28"/>
        </w:rPr>
        <w:t xml:space="preserve">        self.config(menu=self.menu_bar)</w:t>
      </w:r>
    </w:p>
    <w:p w14:paraId="4F4EF9B5" w14:textId="77777777" w:rsidR="004335B7" w:rsidRPr="00A01463" w:rsidRDefault="004335B7" w:rsidP="006370E6">
      <w:pPr>
        <w:tabs>
          <w:tab w:val="left" w:pos="142"/>
        </w:tabs>
        <w:spacing w:line="360" w:lineRule="auto"/>
        <w:ind w:firstLine="851"/>
        <w:jc w:val="both"/>
        <w:rPr>
          <w:color w:val="000000"/>
          <w:sz w:val="28"/>
          <w:szCs w:val="28"/>
        </w:rPr>
      </w:pPr>
      <w:r w:rsidRPr="00A01463">
        <w:rPr>
          <w:color w:val="000000"/>
          <w:sz w:val="28"/>
          <w:szCs w:val="28"/>
        </w:rPr>
        <w:t xml:space="preserve">        # Список для хранения данных графиков</w:t>
      </w:r>
    </w:p>
    <w:p w14:paraId="23CE7E54" w14:textId="77777777" w:rsidR="004335B7" w:rsidRPr="00A01463" w:rsidRDefault="004335B7" w:rsidP="006370E6">
      <w:pPr>
        <w:tabs>
          <w:tab w:val="left" w:pos="142"/>
        </w:tabs>
        <w:spacing w:line="360" w:lineRule="auto"/>
        <w:ind w:firstLine="851"/>
        <w:jc w:val="both"/>
        <w:rPr>
          <w:color w:val="000000"/>
          <w:sz w:val="28"/>
          <w:szCs w:val="28"/>
        </w:rPr>
      </w:pPr>
      <w:r w:rsidRPr="00A01463">
        <w:rPr>
          <w:color w:val="000000"/>
          <w:sz w:val="28"/>
          <w:szCs w:val="28"/>
        </w:rPr>
        <w:t xml:space="preserve">        self.plot_data = []</w:t>
      </w:r>
    </w:p>
    <w:p w14:paraId="43D133BB" w14:textId="77777777" w:rsidR="004335B7" w:rsidRPr="00A01463" w:rsidRDefault="004335B7" w:rsidP="006370E6">
      <w:pPr>
        <w:tabs>
          <w:tab w:val="left" w:pos="142"/>
        </w:tabs>
        <w:spacing w:line="360" w:lineRule="auto"/>
        <w:ind w:firstLine="851"/>
        <w:jc w:val="both"/>
        <w:rPr>
          <w:color w:val="000000"/>
          <w:sz w:val="28"/>
          <w:szCs w:val="28"/>
        </w:rPr>
      </w:pPr>
    </w:p>
    <w:p w14:paraId="4BBA7742" w14:textId="77777777" w:rsidR="004335B7" w:rsidRPr="00A01463" w:rsidRDefault="004335B7" w:rsidP="006370E6">
      <w:pPr>
        <w:tabs>
          <w:tab w:val="left" w:pos="142"/>
        </w:tabs>
        <w:spacing w:line="360" w:lineRule="auto"/>
        <w:ind w:firstLine="851"/>
        <w:jc w:val="both"/>
        <w:rPr>
          <w:color w:val="000000"/>
          <w:sz w:val="28"/>
          <w:szCs w:val="28"/>
          <w:lang w:val="en-US"/>
        </w:rPr>
      </w:pPr>
      <w:r w:rsidRPr="00A01463">
        <w:rPr>
          <w:color w:val="000000"/>
          <w:sz w:val="28"/>
          <w:szCs w:val="28"/>
        </w:rPr>
        <w:lastRenderedPageBreak/>
        <w:t xml:space="preserve">        </w:t>
      </w:r>
      <w:r w:rsidRPr="00A01463">
        <w:rPr>
          <w:color w:val="000000"/>
          <w:sz w:val="28"/>
          <w:szCs w:val="28"/>
          <w:lang w:val="en-US"/>
        </w:rPr>
        <w:t>self.label_a = tk.Label(self, text="</w:t>
      </w:r>
      <w:r w:rsidRPr="00A01463">
        <w:rPr>
          <w:color w:val="000000"/>
          <w:sz w:val="28"/>
          <w:szCs w:val="28"/>
        </w:rPr>
        <w:t>Значение</w:t>
      </w:r>
      <w:r w:rsidRPr="00A01463">
        <w:rPr>
          <w:color w:val="000000"/>
          <w:sz w:val="28"/>
          <w:szCs w:val="28"/>
          <w:lang w:val="en-US"/>
        </w:rPr>
        <w:t xml:space="preserve"> </w:t>
      </w:r>
      <w:r w:rsidRPr="00A01463">
        <w:rPr>
          <w:color w:val="000000"/>
          <w:sz w:val="28"/>
          <w:szCs w:val="28"/>
        </w:rPr>
        <w:t>а</w:t>
      </w:r>
      <w:r w:rsidRPr="00A01463">
        <w:rPr>
          <w:color w:val="000000"/>
          <w:sz w:val="28"/>
          <w:szCs w:val="28"/>
          <w:lang w:val="en-US"/>
        </w:rPr>
        <w:t xml:space="preserve"> =", bg="gainsboro")</w:t>
      </w:r>
    </w:p>
    <w:p w14:paraId="4B7DEF26" w14:textId="77777777" w:rsidR="004335B7" w:rsidRPr="00A01463" w:rsidRDefault="004335B7" w:rsidP="006370E6">
      <w:pPr>
        <w:tabs>
          <w:tab w:val="left" w:pos="142"/>
        </w:tabs>
        <w:spacing w:line="360" w:lineRule="auto"/>
        <w:ind w:firstLine="851"/>
        <w:jc w:val="both"/>
        <w:rPr>
          <w:color w:val="000000"/>
          <w:sz w:val="28"/>
          <w:szCs w:val="28"/>
          <w:lang w:val="en-US"/>
        </w:rPr>
      </w:pPr>
      <w:r w:rsidRPr="00A01463">
        <w:rPr>
          <w:color w:val="000000"/>
          <w:sz w:val="28"/>
          <w:szCs w:val="28"/>
          <w:lang w:val="en-US"/>
        </w:rPr>
        <w:t xml:space="preserve">        self.edit_a = tk.Entry(self)</w:t>
      </w:r>
    </w:p>
    <w:p w14:paraId="394C6C48" w14:textId="77777777" w:rsidR="004335B7" w:rsidRPr="00A01463" w:rsidRDefault="004335B7" w:rsidP="006370E6">
      <w:pPr>
        <w:tabs>
          <w:tab w:val="left" w:pos="142"/>
        </w:tabs>
        <w:spacing w:line="360" w:lineRule="auto"/>
        <w:ind w:firstLine="851"/>
        <w:jc w:val="both"/>
        <w:rPr>
          <w:color w:val="000000"/>
          <w:sz w:val="28"/>
          <w:szCs w:val="28"/>
          <w:lang w:val="en-US"/>
        </w:rPr>
      </w:pPr>
    </w:p>
    <w:p w14:paraId="43E2DA13" w14:textId="77777777" w:rsidR="004335B7" w:rsidRPr="00A01463" w:rsidRDefault="004335B7" w:rsidP="006370E6">
      <w:pPr>
        <w:tabs>
          <w:tab w:val="left" w:pos="142"/>
        </w:tabs>
        <w:spacing w:line="360" w:lineRule="auto"/>
        <w:ind w:firstLine="851"/>
        <w:jc w:val="both"/>
        <w:rPr>
          <w:color w:val="000000"/>
          <w:sz w:val="28"/>
          <w:szCs w:val="28"/>
          <w:lang w:val="en-US"/>
        </w:rPr>
      </w:pPr>
      <w:r w:rsidRPr="00A01463">
        <w:rPr>
          <w:color w:val="000000"/>
          <w:sz w:val="28"/>
          <w:szCs w:val="28"/>
          <w:lang w:val="en-US"/>
        </w:rPr>
        <w:t xml:space="preserve">        self.button_plot = tk.Button(self, text="</w:t>
      </w:r>
      <w:r w:rsidRPr="00A01463">
        <w:rPr>
          <w:color w:val="000000"/>
          <w:sz w:val="28"/>
          <w:szCs w:val="28"/>
        </w:rPr>
        <w:t>Нарисовать</w:t>
      </w:r>
      <w:r w:rsidRPr="00A01463">
        <w:rPr>
          <w:color w:val="000000"/>
          <w:sz w:val="28"/>
          <w:szCs w:val="28"/>
          <w:lang w:val="en-US"/>
        </w:rPr>
        <w:t xml:space="preserve"> </w:t>
      </w:r>
      <w:r w:rsidRPr="00A01463">
        <w:rPr>
          <w:color w:val="000000"/>
          <w:sz w:val="28"/>
          <w:szCs w:val="28"/>
        </w:rPr>
        <w:t>график</w:t>
      </w:r>
      <w:r w:rsidRPr="00A01463">
        <w:rPr>
          <w:color w:val="000000"/>
          <w:sz w:val="28"/>
          <w:szCs w:val="28"/>
          <w:lang w:val="en-US"/>
        </w:rPr>
        <w:t>", command=self.plot_graph, bg="orange")</w:t>
      </w:r>
    </w:p>
    <w:p w14:paraId="70D4F586" w14:textId="77777777" w:rsidR="004335B7" w:rsidRPr="00A01463" w:rsidRDefault="004335B7" w:rsidP="006370E6">
      <w:pPr>
        <w:tabs>
          <w:tab w:val="left" w:pos="142"/>
        </w:tabs>
        <w:spacing w:line="360" w:lineRule="auto"/>
        <w:ind w:firstLine="851"/>
        <w:jc w:val="both"/>
        <w:rPr>
          <w:color w:val="000000"/>
          <w:sz w:val="28"/>
          <w:szCs w:val="28"/>
          <w:lang w:val="en-US"/>
        </w:rPr>
      </w:pPr>
    </w:p>
    <w:p w14:paraId="34DC01BA" w14:textId="77777777" w:rsidR="004335B7" w:rsidRPr="00A01463" w:rsidRDefault="004335B7" w:rsidP="006370E6">
      <w:pPr>
        <w:tabs>
          <w:tab w:val="left" w:pos="142"/>
        </w:tabs>
        <w:spacing w:line="360" w:lineRule="auto"/>
        <w:ind w:firstLine="851"/>
        <w:jc w:val="both"/>
        <w:rPr>
          <w:color w:val="000000"/>
          <w:sz w:val="28"/>
          <w:szCs w:val="28"/>
          <w:lang w:val="en-US"/>
        </w:rPr>
      </w:pPr>
      <w:r w:rsidRPr="00A01463">
        <w:rPr>
          <w:color w:val="000000"/>
          <w:sz w:val="28"/>
          <w:szCs w:val="28"/>
          <w:lang w:val="en-US"/>
        </w:rPr>
        <w:t xml:space="preserve">        self.label_a.place(relx=0.3, rely=0.04, anchor=tk.CENTER)</w:t>
      </w:r>
    </w:p>
    <w:p w14:paraId="773B13B5" w14:textId="77777777" w:rsidR="004335B7" w:rsidRPr="00A01463" w:rsidRDefault="004335B7" w:rsidP="006370E6">
      <w:pPr>
        <w:tabs>
          <w:tab w:val="left" w:pos="142"/>
        </w:tabs>
        <w:spacing w:line="360" w:lineRule="auto"/>
        <w:ind w:firstLine="851"/>
        <w:jc w:val="both"/>
        <w:rPr>
          <w:color w:val="000000"/>
          <w:sz w:val="28"/>
          <w:szCs w:val="28"/>
          <w:lang w:val="en-US"/>
        </w:rPr>
      </w:pPr>
      <w:r w:rsidRPr="00A01463">
        <w:rPr>
          <w:color w:val="000000"/>
          <w:sz w:val="28"/>
          <w:szCs w:val="28"/>
          <w:lang w:val="en-US"/>
        </w:rPr>
        <w:t xml:space="preserve">        self.edit_a.place(relx=0.5, rely=0.04, anchor=tk.CENTER)</w:t>
      </w:r>
    </w:p>
    <w:p w14:paraId="30701079" w14:textId="77777777" w:rsidR="004335B7" w:rsidRPr="00A01463" w:rsidRDefault="004335B7" w:rsidP="006370E6">
      <w:pPr>
        <w:tabs>
          <w:tab w:val="left" w:pos="142"/>
        </w:tabs>
        <w:spacing w:line="360" w:lineRule="auto"/>
        <w:ind w:firstLine="851"/>
        <w:jc w:val="both"/>
        <w:rPr>
          <w:color w:val="000000"/>
          <w:sz w:val="28"/>
          <w:szCs w:val="28"/>
          <w:lang w:val="en-US"/>
        </w:rPr>
      </w:pPr>
    </w:p>
    <w:p w14:paraId="5634C666" w14:textId="77777777" w:rsidR="004335B7" w:rsidRPr="00A01463" w:rsidRDefault="004335B7" w:rsidP="006370E6">
      <w:pPr>
        <w:tabs>
          <w:tab w:val="left" w:pos="142"/>
        </w:tabs>
        <w:spacing w:line="360" w:lineRule="auto"/>
        <w:ind w:firstLine="851"/>
        <w:jc w:val="both"/>
        <w:rPr>
          <w:color w:val="000000"/>
          <w:sz w:val="28"/>
          <w:szCs w:val="28"/>
          <w:lang w:val="en-US"/>
        </w:rPr>
      </w:pPr>
      <w:r w:rsidRPr="00A01463">
        <w:rPr>
          <w:color w:val="000000"/>
          <w:sz w:val="28"/>
          <w:szCs w:val="28"/>
          <w:lang w:val="en-US"/>
        </w:rPr>
        <w:t xml:space="preserve">        self.button_plot.place(relx=0.5, rely=0.11, anchor=tk.CENTER)</w:t>
      </w:r>
    </w:p>
    <w:p w14:paraId="41AC2C18" w14:textId="77777777" w:rsidR="004335B7" w:rsidRPr="00A01463" w:rsidRDefault="004335B7" w:rsidP="006370E6">
      <w:pPr>
        <w:tabs>
          <w:tab w:val="left" w:pos="142"/>
        </w:tabs>
        <w:spacing w:line="360" w:lineRule="auto"/>
        <w:ind w:firstLine="851"/>
        <w:jc w:val="both"/>
        <w:rPr>
          <w:color w:val="000000"/>
          <w:sz w:val="28"/>
          <w:szCs w:val="28"/>
          <w:lang w:val="en-US"/>
        </w:rPr>
      </w:pPr>
    </w:p>
    <w:p w14:paraId="052463EC" w14:textId="77777777" w:rsidR="004335B7" w:rsidRPr="00A01463" w:rsidRDefault="004335B7" w:rsidP="006370E6">
      <w:pPr>
        <w:tabs>
          <w:tab w:val="left" w:pos="142"/>
        </w:tabs>
        <w:spacing w:line="360" w:lineRule="auto"/>
        <w:ind w:firstLine="851"/>
        <w:jc w:val="both"/>
        <w:rPr>
          <w:color w:val="000000"/>
          <w:sz w:val="28"/>
          <w:szCs w:val="28"/>
        </w:rPr>
      </w:pPr>
      <w:r w:rsidRPr="00A01463">
        <w:rPr>
          <w:color w:val="000000"/>
          <w:sz w:val="28"/>
          <w:szCs w:val="28"/>
          <w:lang w:val="en-US"/>
        </w:rPr>
        <w:t xml:space="preserve">        </w:t>
      </w:r>
      <w:r w:rsidRPr="00A01463">
        <w:rPr>
          <w:color w:val="000000"/>
          <w:sz w:val="28"/>
          <w:szCs w:val="28"/>
        </w:rPr>
        <w:t># Восстановление позиции окна и размещение по центру экрана</w:t>
      </w:r>
    </w:p>
    <w:p w14:paraId="2AD8AFEF" w14:textId="601A07FC" w:rsidR="004335B7" w:rsidRPr="00A01463" w:rsidRDefault="004335B7" w:rsidP="006370E6">
      <w:pPr>
        <w:tabs>
          <w:tab w:val="left" w:pos="142"/>
        </w:tabs>
        <w:spacing w:line="360" w:lineRule="auto"/>
        <w:ind w:firstLine="851"/>
        <w:jc w:val="both"/>
        <w:rPr>
          <w:color w:val="000000"/>
          <w:sz w:val="28"/>
          <w:szCs w:val="28"/>
        </w:rPr>
      </w:pPr>
      <w:r w:rsidRPr="00A01463">
        <w:rPr>
          <w:color w:val="000000"/>
          <w:sz w:val="28"/>
          <w:szCs w:val="28"/>
        </w:rPr>
        <w:t xml:space="preserve">        self.center_window()</w:t>
      </w:r>
    </w:p>
    <w:p w14:paraId="0FB36D85" w14:textId="378CAD14" w:rsidR="00C729C7" w:rsidRPr="00A01463" w:rsidRDefault="00C729C7" w:rsidP="006370E6">
      <w:pPr>
        <w:tabs>
          <w:tab w:val="left" w:pos="142"/>
        </w:tabs>
        <w:spacing w:line="360" w:lineRule="auto"/>
        <w:jc w:val="both"/>
        <w:rPr>
          <w:color w:val="000000"/>
          <w:sz w:val="28"/>
          <w:szCs w:val="28"/>
        </w:rPr>
      </w:pPr>
      <w:r w:rsidRPr="00A01463">
        <w:rPr>
          <w:color w:val="000000"/>
          <w:sz w:val="28"/>
          <w:szCs w:val="28"/>
        </w:rPr>
        <w:t>----------------------------------------------------------------------------------------------------------</w:t>
      </w:r>
    </w:p>
    <w:p w14:paraId="63B4B84C" w14:textId="59E48524" w:rsidR="00C729C7" w:rsidRPr="00A01463" w:rsidRDefault="0071524C" w:rsidP="006370E6">
      <w:pPr>
        <w:tabs>
          <w:tab w:val="left" w:pos="142"/>
        </w:tabs>
        <w:spacing w:line="360" w:lineRule="auto"/>
        <w:ind w:firstLine="851"/>
        <w:jc w:val="both"/>
        <w:rPr>
          <w:sz w:val="28"/>
          <w:szCs w:val="28"/>
        </w:rPr>
      </w:pPr>
      <w:r w:rsidRPr="00A01463">
        <w:rPr>
          <w:sz w:val="28"/>
          <w:szCs w:val="28"/>
        </w:rPr>
        <w:t>Ввод ф</w:t>
      </w:r>
      <w:r w:rsidR="00D93A71" w:rsidRPr="00A01463">
        <w:rPr>
          <w:sz w:val="28"/>
          <w:szCs w:val="28"/>
        </w:rPr>
        <w:t>ункци</w:t>
      </w:r>
      <w:r w:rsidRPr="00A01463">
        <w:rPr>
          <w:sz w:val="28"/>
          <w:szCs w:val="28"/>
        </w:rPr>
        <w:t>и</w:t>
      </w:r>
      <w:r w:rsidR="00D93A71" w:rsidRPr="00A01463">
        <w:rPr>
          <w:sz w:val="28"/>
          <w:szCs w:val="28"/>
        </w:rPr>
        <w:t xml:space="preserve"> show_about_dialog(self) </w:t>
      </w:r>
      <w:r w:rsidRPr="00A01463">
        <w:rPr>
          <w:sz w:val="28"/>
          <w:szCs w:val="28"/>
        </w:rPr>
        <w:t xml:space="preserve">для </w:t>
      </w:r>
      <w:r w:rsidR="00D93A71" w:rsidRPr="00A01463">
        <w:rPr>
          <w:sz w:val="28"/>
          <w:szCs w:val="28"/>
        </w:rPr>
        <w:t>созда</w:t>
      </w:r>
      <w:r w:rsidRPr="00A01463">
        <w:rPr>
          <w:sz w:val="28"/>
          <w:szCs w:val="28"/>
        </w:rPr>
        <w:t>ния</w:t>
      </w:r>
      <w:r w:rsidR="00D93A71" w:rsidRPr="00A01463">
        <w:rPr>
          <w:sz w:val="28"/>
          <w:szCs w:val="28"/>
        </w:rPr>
        <w:t xml:space="preserve"> справк</w:t>
      </w:r>
      <w:r w:rsidRPr="00A01463">
        <w:rPr>
          <w:sz w:val="28"/>
          <w:szCs w:val="28"/>
        </w:rPr>
        <w:t>и</w:t>
      </w:r>
      <w:r w:rsidR="00D93A71" w:rsidRPr="00A01463">
        <w:rPr>
          <w:sz w:val="28"/>
          <w:szCs w:val="28"/>
        </w:rPr>
        <w:t xml:space="preserve"> о программе и отображ</w:t>
      </w:r>
      <w:r w:rsidRPr="00A01463">
        <w:rPr>
          <w:sz w:val="28"/>
          <w:szCs w:val="28"/>
        </w:rPr>
        <w:t>ения</w:t>
      </w:r>
      <w:r w:rsidR="00D93A71" w:rsidRPr="00A01463">
        <w:rPr>
          <w:sz w:val="28"/>
          <w:szCs w:val="28"/>
        </w:rPr>
        <w:t xml:space="preserve"> информационно</w:t>
      </w:r>
      <w:r w:rsidRPr="00A01463">
        <w:rPr>
          <w:sz w:val="28"/>
          <w:szCs w:val="28"/>
        </w:rPr>
        <w:t>го</w:t>
      </w:r>
      <w:r w:rsidR="00D93A71" w:rsidRPr="00A01463">
        <w:rPr>
          <w:sz w:val="28"/>
          <w:szCs w:val="28"/>
        </w:rPr>
        <w:t xml:space="preserve"> диалогово</w:t>
      </w:r>
      <w:r w:rsidRPr="00A01463">
        <w:rPr>
          <w:sz w:val="28"/>
          <w:szCs w:val="28"/>
        </w:rPr>
        <w:t>го</w:t>
      </w:r>
      <w:r w:rsidR="00D93A71" w:rsidRPr="00A01463">
        <w:rPr>
          <w:sz w:val="28"/>
          <w:szCs w:val="28"/>
        </w:rPr>
        <w:t xml:space="preserve"> окн</w:t>
      </w:r>
      <w:r w:rsidRPr="00A01463">
        <w:rPr>
          <w:sz w:val="28"/>
          <w:szCs w:val="28"/>
        </w:rPr>
        <w:t>а</w:t>
      </w:r>
      <w:r w:rsidR="00D93A71" w:rsidRPr="00A01463">
        <w:rPr>
          <w:sz w:val="28"/>
          <w:szCs w:val="28"/>
        </w:rPr>
        <w:t xml:space="preserve"> с помощью функции showinfo() из модуля messagebox.</w:t>
      </w:r>
    </w:p>
    <w:p w14:paraId="23FC0F8D" w14:textId="71235E1C" w:rsidR="00C729C7" w:rsidRPr="00A01463" w:rsidRDefault="00C729C7" w:rsidP="006370E6">
      <w:pPr>
        <w:tabs>
          <w:tab w:val="left" w:pos="142"/>
        </w:tabs>
        <w:spacing w:line="360" w:lineRule="auto"/>
        <w:jc w:val="both"/>
        <w:rPr>
          <w:color w:val="000000"/>
          <w:sz w:val="28"/>
          <w:szCs w:val="28"/>
          <w:lang w:val="en-US"/>
        </w:rPr>
      </w:pPr>
      <w:r w:rsidRPr="00A01463">
        <w:rPr>
          <w:color w:val="000000"/>
          <w:sz w:val="28"/>
          <w:szCs w:val="28"/>
          <w:lang w:val="en-US"/>
        </w:rPr>
        <w:t>----------------------------------------------------------------------------------------------------------</w:t>
      </w:r>
    </w:p>
    <w:p w14:paraId="4EF340AB" w14:textId="77777777" w:rsidR="004335B7" w:rsidRPr="00A01463" w:rsidRDefault="004335B7" w:rsidP="006370E6">
      <w:pPr>
        <w:tabs>
          <w:tab w:val="left" w:pos="1286"/>
        </w:tabs>
        <w:spacing w:line="360" w:lineRule="auto"/>
        <w:ind w:firstLine="851"/>
        <w:jc w:val="both"/>
        <w:rPr>
          <w:color w:val="000000"/>
          <w:sz w:val="28"/>
          <w:szCs w:val="28"/>
          <w:lang w:val="en-US"/>
        </w:rPr>
      </w:pPr>
      <w:r w:rsidRPr="00A01463">
        <w:rPr>
          <w:color w:val="000000"/>
          <w:sz w:val="28"/>
          <w:szCs w:val="28"/>
          <w:lang w:val="en-US"/>
        </w:rPr>
        <w:t>def show_about_dialog(self):</w:t>
      </w:r>
    </w:p>
    <w:p w14:paraId="6504BE4E" w14:textId="77777777" w:rsidR="004335B7" w:rsidRPr="00A01463" w:rsidRDefault="004335B7" w:rsidP="006370E6">
      <w:pPr>
        <w:tabs>
          <w:tab w:val="left" w:pos="1286"/>
        </w:tabs>
        <w:spacing w:line="360" w:lineRule="auto"/>
        <w:ind w:firstLine="851"/>
        <w:jc w:val="both"/>
        <w:rPr>
          <w:color w:val="000000"/>
          <w:sz w:val="28"/>
          <w:szCs w:val="28"/>
          <w:lang w:val="en-US"/>
        </w:rPr>
      </w:pPr>
      <w:r w:rsidRPr="00A01463">
        <w:rPr>
          <w:color w:val="000000"/>
          <w:sz w:val="28"/>
          <w:szCs w:val="28"/>
          <w:lang w:val="en-US"/>
        </w:rPr>
        <w:t xml:space="preserve">        messagebox.showinfo("</w:t>
      </w:r>
      <w:r w:rsidRPr="00A01463">
        <w:rPr>
          <w:color w:val="000000"/>
          <w:sz w:val="28"/>
          <w:szCs w:val="28"/>
        </w:rPr>
        <w:t>О</w:t>
      </w:r>
      <w:r w:rsidRPr="00A01463">
        <w:rPr>
          <w:color w:val="000000"/>
          <w:sz w:val="28"/>
          <w:szCs w:val="28"/>
          <w:lang w:val="en-US"/>
        </w:rPr>
        <w:t xml:space="preserve"> </w:t>
      </w:r>
      <w:r w:rsidRPr="00A01463">
        <w:rPr>
          <w:color w:val="000000"/>
          <w:sz w:val="28"/>
          <w:szCs w:val="28"/>
        </w:rPr>
        <w:t>программе</w:t>
      </w:r>
      <w:r w:rsidRPr="00A01463">
        <w:rPr>
          <w:color w:val="000000"/>
          <w:sz w:val="28"/>
          <w:szCs w:val="28"/>
          <w:lang w:val="en-US"/>
        </w:rPr>
        <w:t>",</w:t>
      </w:r>
    </w:p>
    <w:p w14:paraId="60A1543E" w14:textId="02059C8B" w:rsidR="004335B7" w:rsidRPr="00A01463" w:rsidRDefault="004335B7" w:rsidP="006370E6">
      <w:pPr>
        <w:tabs>
          <w:tab w:val="left" w:pos="1286"/>
        </w:tabs>
        <w:spacing w:line="360" w:lineRule="auto"/>
        <w:ind w:firstLine="851"/>
        <w:jc w:val="both"/>
        <w:rPr>
          <w:color w:val="000000"/>
          <w:sz w:val="28"/>
          <w:szCs w:val="28"/>
          <w:lang w:val="en-US"/>
        </w:rPr>
      </w:pPr>
      <w:r w:rsidRPr="00A01463">
        <w:rPr>
          <w:color w:val="000000"/>
          <w:sz w:val="28"/>
          <w:szCs w:val="28"/>
          <w:lang w:val="en-US"/>
        </w:rPr>
        <w:t xml:space="preserve">                            "</w:t>
      </w:r>
      <w:r w:rsidRPr="00A01463">
        <w:rPr>
          <w:color w:val="000000"/>
          <w:sz w:val="28"/>
          <w:szCs w:val="28"/>
        </w:rPr>
        <w:t>График</w:t>
      </w:r>
      <w:r w:rsidRPr="00A01463">
        <w:rPr>
          <w:color w:val="000000"/>
          <w:sz w:val="28"/>
          <w:szCs w:val="28"/>
          <w:lang w:val="en-US"/>
        </w:rPr>
        <w:t xml:space="preserve"> </w:t>
      </w:r>
      <w:r w:rsidRPr="00A01463">
        <w:rPr>
          <w:color w:val="000000"/>
          <w:sz w:val="28"/>
          <w:szCs w:val="28"/>
        </w:rPr>
        <w:t>функции</w:t>
      </w:r>
      <w:r w:rsidRPr="00A01463">
        <w:rPr>
          <w:color w:val="000000"/>
          <w:sz w:val="28"/>
          <w:szCs w:val="28"/>
          <w:lang w:val="en-US"/>
        </w:rPr>
        <w:t xml:space="preserve"> y = ax^3\n</w:t>
      </w:r>
      <w:r w:rsidRPr="00A01463">
        <w:rPr>
          <w:color w:val="000000"/>
          <w:sz w:val="28"/>
          <w:szCs w:val="28"/>
        </w:rPr>
        <w:t>Версия</w:t>
      </w:r>
      <w:r w:rsidRPr="00A01463">
        <w:rPr>
          <w:color w:val="000000"/>
          <w:sz w:val="28"/>
          <w:szCs w:val="28"/>
          <w:lang w:val="en-US"/>
        </w:rPr>
        <w:t>: 1.0.0\n</w:t>
      </w:r>
      <w:r w:rsidRPr="00A01463">
        <w:rPr>
          <w:color w:val="000000"/>
          <w:sz w:val="28"/>
          <w:szCs w:val="28"/>
        </w:rPr>
        <w:t>Автор</w:t>
      </w:r>
      <w:r w:rsidRPr="00A01463">
        <w:rPr>
          <w:color w:val="000000"/>
          <w:sz w:val="28"/>
          <w:szCs w:val="28"/>
          <w:lang w:val="en-US"/>
        </w:rPr>
        <w:t xml:space="preserve">: </w:t>
      </w:r>
      <w:r w:rsidRPr="00A01463">
        <w:rPr>
          <w:color w:val="000000"/>
          <w:sz w:val="28"/>
          <w:szCs w:val="28"/>
        </w:rPr>
        <w:t>Илья</w:t>
      </w:r>
      <w:r w:rsidRPr="00A01463">
        <w:rPr>
          <w:color w:val="000000"/>
          <w:sz w:val="28"/>
          <w:szCs w:val="28"/>
          <w:lang w:val="en-US"/>
        </w:rPr>
        <w:t>\n</w:t>
      </w:r>
      <w:r w:rsidRPr="00A01463">
        <w:rPr>
          <w:color w:val="000000"/>
          <w:sz w:val="28"/>
          <w:szCs w:val="28"/>
        </w:rPr>
        <w:t>Компания</w:t>
      </w:r>
      <w:r w:rsidRPr="00A01463">
        <w:rPr>
          <w:color w:val="000000"/>
          <w:sz w:val="28"/>
          <w:szCs w:val="28"/>
          <w:lang w:val="en-US"/>
        </w:rPr>
        <w:t>: ILYA Company")</w:t>
      </w:r>
      <w:r w:rsidRPr="00A01463">
        <w:rPr>
          <w:color w:val="000000"/>
          <w:sz w:val="28"/>
          <w:szCs w:val="28"/>
          <w:lang w:val="en-US"/>
        </w:rPr>
        <w:tab/>
      </w:r>
    </w:p>
    <w:p w14:paraId="1B421B06" w14:textId="77777777" w:rsidR="00BB6EF2" w:rsidRPr="00A01463" w:rsidRDefault="00C729C7" w:rsidP="006370E6">
      <w:pPr>
        <w:tabs>
          <w:tab w:val="left" w:pos="142"/>
        </w:tabs>
        <w:spacing w:line="360" w:lineRule="auto"/>
        <w:jc w:val="both"/>
        <w:rPr>
          <w:color w:val="000000"/>
          <w:sz w:val="28"/>
          <w:szCs w:val="28"/>
        </w:rPr>
      </w:pPr>
      <w:r w:rsidRPr="00A01463">
        <w:rPr>
          <w:color w:val="000000"/>
          <w:sz w:val="28"/>
          <w:szCs w:val="28"/>
        </w:rPr>
        <w:t>----------------------------------------------------------------------------------------------------------</w:t>
      </w:r>
    </w:p>
    <w:p w14:paraId="14875BC8" w14:textId="0743417F" w:rsidR="00735B41" w:rsidRPr="00A01463" w:rsidRDefault="0071524C" w:rsidP="006370E6">
      <w:pPr>
        <w:tabs>
          <w:tab w:val="left" w:pos="142"/>
        </w:tabs>
        <w:spacing w:line="360" w:lineRule="auto"/>
        <w:ind w:firstLine="851"/>
        <w:jc w:val="both"/>
        <w:rPr>
          <w:color w:val="000000"/>
          <w:sz w:val="28"/>
          <w:szCs w:val="28"/>
        </w:rPr>
      </w:pPr>
      <w:r w:rsidRPr="00A01463">
        <w:rPr>
          <w:sz w:val="28"/>
          <w:szCs w:val="28"/>
        </w:rPr>
        <w:t>Ввод ф</w:t>
      </w:r>
      <w:r w:rsidR="00D93A71" w:rsidRPr="00A01463">
        <w:rPr>
          <w:sz w:val="28"/>
          <w:szCs w:val="28"/>
        </w:rPr>
        <w:t>ункци</w:t>
      </w:r>
      <w:r w:rsidRPr="00A01463">
        <w:rPr>
          <w:sz w:val="28"/>
          <w:szCs w:val="28"/>
        </w:rPr>
        <w:t>и</w:t>
      </w:r>
      <w:r w:rsidR="00D93A71" w:rsidRPr="00A01463">
        <w:rPr>
          <w:sz w:val="28"/>
          <w:szCs w:val="28"/>
        </w:rPr>
        <w:t xml:space="preserve"> quit(self) </w:t>
      </w:r>
      <w:r w:rsidRPr="00A01463">
        <w:rPr>
          <w:sz w:val="28"/>
          <w:szCs w:val="28"/>
        </w:rPr>
        <w:t xml:space="preserve">для </w:t>
      </w:r>
      <w:r w:rsidR="00D93A71" w:rsidRPr="00A01463">
        <w:rPr>
          <w:sz w:val="28"/>
          <w:szCs w:val="28"/>
        </w:rPr>
        <w:t>выз</w:t>
      </w:r>
      <w:r w:rsidRPr="00A01463">
        <w:rPr>
          <w:sz w:val="28"/>
          <w:szCs w:val="28"/>
        </w:rPr>
        <w:t>ова</w:t>
      </w:r>
      <w:r w:rsidR="00D93A71" w:rsidRPr="00A01463">
        <w:rPr>
          <w:sz w:val="28"/>
          <w:szCs w:val="28"/>
        </w:rPr>
        <w:t xml:space="preserve"> метод</w:t>
      </w:r>
      <w:r w:rsidRPr="00A01463">
        <w:rPr>
          <w:sz w:val="28"/>
          <w:szCs w:val="28"/>
        </w:rPr>
        <w:t>а</w:t>
      </w:r>
      <w:r w:rsidR="00D93A71" w:rsidRPr="00A01463">
        <w:rPr>
          <w:sz w:val="28"/>
          <w:szCs w:val="28"/>
        </w:rPr>
        <w:t xml:space="preserve"> save_window_position() для сохранения позиции окна перед его закрытием </w:t>
      </w:r>
      <w:r w:rsidRPr="00A01463">
        <w:rPr>
          <w:sz w:val="28"/>
          <w:szCs w:val="28"/>
        </w:rPr>
        <w:t xml:space="preserve">и </w:t>
      </w:r>
      <w:r w:rsidR="00D93A71" w:rsidRPr="00A01463">
        <w:rPr>
          <w:sz w:val="28"/>
          <w:szCs w:val="28"/>
        </w:rPr>
        <w:t>выз</w:t>
      </w:r>
      <w:r w:rsidRPr="00A01463">
        <w:rPr>
          <w:sz w:val="28"/>
          <w:szCs w:val="28"/>
        </w:rPr>
        <w:t>ова</w:t>
      </w:r>
      <w:r w:rsidR="00D93A71" w:rsidRPr="00A01463">
        <w:rPr>
          <w:sz w:val="28"/>
          <w:szCs w:val="28"/>
        </w:rPr>
        <w:t xml:space="preserve"> метод</w:t>
      </w:r>
      <w:r w:rsidRPr="00A01463">
        <w:rPr>
          <w:sz w:val="28"/>
          <w:szCs w:val="28"/>
        </w:rPr>
        <w:t>а</w:t>
      </w:r>
      <w:r w:rsidR="00D93A71" w:rsidRPr="00A01463">
        <w:rPr>
          <w:sz w:val="28"/>
          <w:szCs w:val="28"/>
        </w:rPr>
        <w:t xml:space="preserve"> destroy(), который уничтожает главное окно приложения.</w:t>
      </w:r>
    </w:p>
    <w:p w14:paraId="2CB1CBD2" w14:textId="5A8B4DF8" w:rsidR="00C729C7" w:rsidRPr="00A01463" w:rsidRDefault="00C729C7" w:rsidP="006370E6">
      <w:pPr>
        <w:tabs>
          <w:tab w:val="left" w:pos="142"/>
        </w:tabs>
        <w:spacing w:line="360" w:lineRule="auto"/>
        <w:jc w:val="both"/>
        <w:rPr>
          <w:color w:val="000000"/>
          <w:sz w:val="28"/>
          <w:szCs w:val="28"/>
        </w:rPr>
      </w:pPr>
      <w:r w:rsidRPr="00A01463">
        <w:rPr>
          <w:color w:val="000000"/>
          <w:sz w:val="28"/>
          <w:szCs w:val="28"/>
        </w:rPr>
        <w:t>----------------------------------------------------------------------------------------------------------</w:t>
      </w:r>
    </w:p>
    <w:p w14:paraId="609A9532" w14:textId="77777777" w:rsidR="004335B7" w:rsidRPr="00A01463" w:rsidRDefault="004335B7" w:rsidP="006370E6">
      <w:pPr>
        <w:tabs>
          <w:tab w:val="left" w:pos="142"/>
        </w:tabs>
        <w:spacing w:line="360" w:lineRule="auto"/>
        <w:ind w:firstLine="851"/>
        <w:jc w:val="both"/>
        <w:rPr>
          <w:color w:val="000000"/>
          <w:sz w:val="28"/>
          <w:szCs w:val="28"/>
        </w:rPr>
      </w:pPr>
      <w:r w:rsidRPr="00A01463">
        <w:rPr>
          <w:color w:val="000000"/>
          <w:sz w:val="28"/>
          <w:szCs w:val="28"/>
        </w:rPr>
        <w:t>def quit(self):</w:t>
      </w:r>
    </w:p>
    <w:p w14:paraId="255A922E" w14:textId="77777777" w:rsidR="004335B7" w:rsidRPr="00A01463" w:rsidRDefault="004335B7" w:rsidP="006370E6">
      <w:pPr>
        <w:tabs>
          <w:tab w:val="left" w:pos="142"/>
        </w:tabs>
        <w:spacing w:line="360" w:lineRule="auto"/>
        <w:ind w:firstLine="851"/>
        <w:jc w:val="both"/>
        <w:rPr>
          <w:color w:val="000000"/>
          <w:sz w:val="28"/>
          <w:szCs w:val="28"/>
        </w:rPr>
      </w:pPr>
      <w:r w:rsidRPr="00A01463">
        <w:rPr>
          <w:color w:val="000000"/>
          <w:sz w:val="28"/>
          <w:szCs w:val="28"/>
        </w:rPr>
        <w:t xml:space="preserve">        # Сохранение позиции окна перед закрытием</w:t>
      </w:r>
    </w:p>
    <w:p w14:paraId="1EA6C196" w14:textId="77777777" w:rsidR="004335B7" w:rsidRPr="00A01463" w:rsidRDefault="004335B7" w:rsidP="006370E6">
      <w:pPr>
        <w:tabs>
          <w:tab w:val="left" w:pos="142"/>
        </w:tabs>
        <w:spacing w:line="360" w:lineRule="auto"/>
        <w:ind w:firstLine="851"/>
        <w:jc w:val="both"/>
        <w:rPr>
          <w:color w:val="000000"/>
          <w:sz w:val="28"/>
          <w:szCs w:val="28"/>
          <w:lang w:val="en-US"/>
        </w:rPr>
      </w:pPr>
      <w:r w:rsidRPr="00A01463">
        <w:rPr>
          <w:color w:val="000000"/>
          <w:sz w:val="28"/>
          <w:szCs w:val="28"/>
        </w:rPr>
        <w:t xml:space="preserve">        </w:t>
      </w:r>
      <w:r w:rsidRPr="00A01463">
        <w:rPr>
          <w:color w:val="000000"/>
          <w:sz w:val="28"/>
          <w:szCs w:val="28"/>
          <w:lang w:val="en-US"/>
        </w:rPr>
        <w:t>self.save_window_position()</w:t>
      </w:r>
    </w:p>
    <w:p w14:paraId="638E2E0A" w14:textId="7E5D46EB" w:rsidR="004335B7" w:rsidRPr="00A01463" w:rsidRDefault="004335B7" w:rsidP="006370E6">
      <w:pPr>
        <w:tabs>
          <w:tab w:val="left" w:pos="142"/>
        </w:tabs>
        <w:spacing w:line="360" w:lineRule="auto"/>
        <w:ind w:firstLine="851"/>
        <w:jc w:val="both"/>
        <w:rPr>
          <w:color w:val="000000"/>
          <w:sz w:val="28"/>
          <w:szCs w:val="28"/>
          <w:lang w:val="en-US"/>
        </w:rPr>
      </w:pPr>
      <w:r w:rsidRPr="00A01463">
        <w:rPr>
          <w:color w:val="000000"/>
          <w:sz w:val="28"/>
          <w:szCs w:val="28"/>
          <w:lang w:val="en-US"/>
        </w:rPr>
        <w:t xml:space="preserve">        self.destroy()</w:t>
      </w:r>
    </w:p>
    <w:p w14:paraId="09A7CBB0" w14:textId="2829B840" w:rsidR="00AE6AA7" w:rsidRPr="00A01463" w:rsidRDefault="00C729C7" w:rsidP="006370E6">
      <w:pPr>
        <w:tabs>
          <w:tab w:val="left" w:pos="142"/>
        </w:tabs>
        <w:spacing w:line="360" w:lineRule="auto"/>
        <w:jc w:val="both"/>
        <w:rPr>
          <w:color w:val="000000"/>
          <w:sz w:val="28"/>
          <w:szCs w:val="28"/>
        </w:rPr>
      </w:pPr>
      <w:r w:rsidRPr="00A01463">
        <w:rPr>
          <w:color w:val="000000"/>
          <w:sz w:val="28"/>
          <w:szCs w:val="28"/>
        </w:rPr>
        <w:lastRenderedPageBreak/>
        <w:t>----------------------------------------------------------------------------------------------------------</w:t>
      </w:r>
    </w:p>
    <w:p w14:paraId="6D2350CE" w14:textId="041BBD84" w:rsidR="00C729C7" w:rsidRPr="00A01463" w:rsidRDefault="0071524C" w:rsidP="006370E6">
      <w:pPr>
        <w:tabs>
          <w:tab w:val="left" w:pos="142"/>
        </w:tabs>
        <w:spacing w:line="360" w:lineRule="auto"/>
        <w:ind w:firstLine="851"/>
        <w:jc w:val="both"/>
        <w:rPr>
          <w:color w:val="000000"/>
          <w:sz w:val="28"/>
          <w:szCs w:val="28"/>
        </w:rPr>
      </w:pPr>
      <w:r w:rsidRPr="00A01463">
        <w:rPr>
          <w:color w:val="000000"/>
          <w:sz w:val="28"/>
          <w:szCs w:val="28"/>
        </w:rPr>
        <w:t>Ввод ф</w:t>
      </w:r>
      <w:r w:rsidR="00D93A71" w:rsidRPr="00A01463">
        <w:rPr>
          <w:color w:val="000000"/>
          <w:sz w:val="28"/>
          <w:szCs w:val="28"/>
        </w:rPr>
        <w:t xml:space="preserve">ункция </w:t>
      </w:r>
      <w:r w:rsidR="00D93A71" w:rsidRPr="00A01463">
        <w:rPr>
          <w:color w:val="000000"/>
          <w:sz w:val="28"/>
          <w:szCs w:val="28"/>
          <w:lang w:val="en-US"/>
        </w:rPr>
        <w:t>plot</w:t>
      </w:r>
      <w:r w:rsidR="00D93A71" w:rsidRPr="00A01463">
        <w:rPr>
          <w:color w:val="000000"/>
          <w:sz w:val="28"/>
          <w:szCs w:val="28"/>
        </w:rPr>
        <w:t>_</w:t>
      </w:r>
      <w:r w:rsidR="00D93A71" w:rsidRPr="00A01463">
        <w:rPr>
          <w:color w:val="000000"/>
          <w:sz w:val="28"/>
          <w:szCs w:val="28"/>
          <w:lang w:val="en-US"/>
        </w:rPr>
        <w:t>graph</w:t>
      </w:r>
      <w:r w:rsidR="00D93A71" w:rsidRPr="00A01463">
        <w:rPr>
          <w:color w:val="000000"/>
          <w:sz w:val="28"/>
          <w:szCs w:val="28"/>
        </w:rPr>
        <w:t>(</w:t>
      </w:r>
      <w:r w:rsidR="00D93A71" w:rsidRPr="00A01463">
        <w:rPr>
          <w:color w:val="000000"/>
          <w:sz w:val="28"/>
          <w:szCs w:val="28"/>
          <w:lang w:val="en-US"/>
        </w:rPr>
        <w:t>self</w:t>
      </w:r>
      <w:r w:rsidR="00D93A71" w:rsidRPr="00A01463">
        <w:rPr>
          <w:color w:val="000000"/>
          <w:sz w:val="28"/>
          <w:szCs w:val="28"/>
        </w:rPr>
        <w:t xml:space="preserve">) </w:t>
      </w:r>
      <w:r w:rsidRPr="00A01463">
        <w:rPr>
          <w:color w:val="000000"/>
          <w:sz w:val="28"/>
          <w:szCs w:val="28"/>
        </w:rPr>
        <w:t>для по</w:t>
      </w:r>
      <w:r w:rsidR="00D93A71" w:rsidRPr="00A01463">
        <w:rPr>
          <w:color w:val="000000"/>
          <w:sz w:val="28"/>
          <w:szCs w:val="28"/>
        </w:rPr>
        <w:t>луч</w:t>
      </w:r>
      <w:r w:rsidRPr="00A01463">
        <w:rPr>
          <w:color w:val="000000"/>
          <w:sz w:val="28"/>
          <w:szCs w:val="28"/>
        </w:rPr>
        <w:t xml:space="preserve">ения </w:t>
      </w:r>
      <w:r w:rsidR="00D93A71" w:rsidRPr="00A01463">
        <w:rPr>
          <w:color w:val="000000"/>
          <w:sz w:val="28"/>
          <w:szCs w:val="28"/>
        </w:rPr>
        <w:t>значени</w:t>
      </w:r>
      <w:r w:rsidRPr="00A01463">
        <w:rPr>
          <w:color w:val="000000"/>
          <w:sz w:val="28"/>
          <w:szCs w:val="28"/>
        </w:rPr>
        <w:t xml:space="preserve">й </w:t>
      </w:r>
      <w:r w:rsidR="00D93A71" w:rsidRPr="00A01463">
        <w:rPr>
          <w:color w:val="000000"/>
          <w:sz w:val="28"/>
          <w:szCs w:val="28"/>
        </w:rPr>
        <w:t>переменн</w:t>
      </w:r>
      <w:r w:rsidRPr="00A01463">
        <w:rPr>
          <w:color w:val="000000"/>
          <w:sz w:val="28"/>
          <w:szCs w:val="28"/>
        </w:rPr>
        <w:t>ых</w:t>
      </w:r>
      <w:r w:rsidR="00D93A71" w:rsidRPr="00A01463">
        <w:rPr>
          <w:color w:val="000000"/>
          <w:sz w:val="28"/>
          <w:szCs w:val="28"/>
        </w:rPr>
        <w:t xml:space="preserve"> «</w:t>
      </w:r>
      <w:r w:rsidR="00D93A71" w:rsidRPr="00A01463">
        <w:rPr>
          <w:color w:val="000000"/>
          <w:sz w:val="28"/>
          <w:szCs w:val="28"/>
          <w:lang w:val="en-US"/>
        </w:rPr>
        <w:t>a</w:t>
      </w:r>
      <w:r w:rsidR="00D93A71" w:rsidRPr="00A01463">
        <w:rPr>
          <w:color w:val="000000"/>
          <w:sz w:val="28"/>
          <w:szCs w:val="28"/>
        </w:rPr>
        <w:t xml:space="preserve">» из текстового поля </w:t>
      </w:r>
      <w:r w:rsidR="00D93A71" w:rsidRPr="00A01463">
        <w:rPr>
          <w:color w:val="000000"/>
          <w:sz w:val="28"/>
          <w:szCs w:val="28"/>
          <w:lang w:val="en-US"/>
        </w:rPr>
        <w:t>self</w:t>
      </w:r>
      <w:r w:rsidR="00D93A71" w:rsidRPr="00A01463">
        <w:rPr>
          <w:color w:val="000000"/>
          <w:sz w:val="28"/>
          <w:szCs w:val="28"/>
        </w:rPr>
        <w:t>.</w:t>
      </w:r>
      <w:r w:rsidR="00D93A71" w:rsidRPr="00A01463">
        <w:rPr>
          <w:color w:val="000000"/>
          <w:sz w:val="28"/>
          <w:szCs w:val="28"/>
          <w:lang w:val="en-US"/>
        </w:rPr>
        <w:t>edit</w:t>
      </w:r>
      <w:r w:rsidR="00D93A71" w:rsidRPr="00A01463">
        <w:rPr>
          <w:color w:val="000000"/>
          <w:sz w:val="28"/>
          <w:szCs w:val="28"/>
        </w:rPr>
        <w:t>_</w:t>
      </w:r>
      <w:r w:rsidR="00D93A71" w:rsidRPr="00A01463">
        <w:rPr>
          <w:color w:val="000000"/>
          <w:sz w:val="28"/>
          <w:szCs w:val="28"/>
          <w:lang w:val="en-US"/>
        </w:rPr>
        <w:t>a</w:t>
      </w:r>
      <w:r w:rsidR="00D93A71" w:rsidRPr="00A01463">
        <w:rPr>
          <w:color w:val="000000"/>
          <w:sz w:val="28"/>
          <w:szCs w:val="28"/>
        </w:rPr>
        <w:t xml:space="preserve"> и преобраз</w:t>
      </w:r>
      <w:r w:rsidRPr="00A01463">
        <w:rPr>
          <w:color w:val="000000"/>
          <w:sz w:val="28"/>
          <w:szCs w:val="28"/>
        </w:rPr>
        <w:t>ования</w:t>
      </w:r>
      <w:r w:rsidR="00D93A71" w:rsidRPr="00A01463">
        <w:rPr>
          <w:color w:val="000000"/>
          <w:sz w:val="28"/>
          <w:szCs w:val="28"/>
        </w:rPr>
        <w:t xml:space="preserve"> его в тип </w:t>
      </w:r>
      <w:r w:rsidR="00D93A71" w:rsidRPr="00A01463">
        <w:rPr>
          <w:color w:val="000000"/>
          <w:sz w:val="28"/>
          <w:szCs w:val="28"/>
          <w:lang w:val="en-US"/>
        </w:rPr>
        <w:t>float</w:t>
      </w:r>
      <w:r w:rsidR="00D93A71" w:rsidRPr="00A01463">
        <w:rPr>
          <w:color w:val="000000"/>
          <w:sz w:val="28"/>
          <w:szCs w:val="28"/>
        </w:rPr>
        <w:t>, с</w:t>
      </w:r>
      <w:r w:rsidRPr="00A01463">
        <w:rPr>
          <w:color w:val="000000"/>
          <w:sz w:val="28"/>
          <w:szCs w:val="28"/>
        </w:rPr>
        <w:t xml:space="preserve">оздания </w:t>
      </w:r>
      <w:r w:rsidR="00D93A71" w:rsidRPr="00A01463">
        <w:rPr>
          <w:color w:val="000000"/>
          <w:sz w:val="28"/>
          <w:szCs w:val="28"/>
        </w:rPr>
        <w:t>одномерн</w:t>
      </w:r>
      <w:r w:rsidRPr="00A01463">
        <w:rPr>
          <w:color w:val="000000"/>
          <w:sz w:val="28"/>
          <w:szCs w:val="28"/>
        </w:rPr>
        <w:t>ого</w:t>
      </w:r>
      <w:r w:rsidR="00D93A71" w:rsidRPr="00A01463">
        <w:rPr>
          <w:color w:val="000000"/>
          <w:sz w:val="28"/>
          <w:szCs w:val="28"/>
        </w:rPr>
        <w:t xml:space="preserve"> массив</w:t>
      </w:r>
      <w:r w:rsidRPr="00A01463">
        <w:rPr>
          <w:color w:val="000000"/>
          <w:sz w:val="28"/>
          <w:szCs w:val="28"/>
        </w:rPr>
        <w:t>а</w:t>
      </w:r>
      <w:r w:rsidR="00D93A71" w:rsidRPr="00A01463">
        <w:rPr>
          <w:color w:val="000000"/>
          <w:sz w:val="28"/>
          <w:szCs w:val="28"/>
        </w:rPr>
        <w:t xml:space="preserve"> </w:t>
      </w:r>
      <w:r w:rsidRPr="00A01463">
        <w:rPr>
          <w:color w:val="000000"/>
          <w:sz w:val="28"/>
          <w:szCs w:val="28"/>
        </w:rPr>
        <w:t>«</w:t>
      </w:r>
      <w:r w:rsidR="00D93A71" w:rsidRPr="00A01463">
        <w:rPr>
          <w:color w:val="000000"/>
          <w:sz w:val="28"/>
          <w:szCs w:val="28"/>
          <w:lang w:val="en-US"/>
        </w:rPr>
        <w:t>x</w:t>
      </w:r>
      <w:r w:rsidRPr="00A01463">
        <w:rPr>
          <w:color w:val="000000"/>
          <w:sz w:val="28"/>
          <w:szCs w:val="28"/>
        </w:rPr>
        <w:t>»</w:t>
      </w:r>
      <w:r w:rsidR="00D93A71" w:rsidRPr="00A01463">
        <w:rPr>
          <w:color w:val="000000"/>
          <w:sz w:val="28"/>
          <w:szCs w:val="28"/>
        </w:rPr>
        <w:t xml:space="preserve"> с</w:t>
      </w:r>
      <w:r w:rsidRPr="00A01463">
        <w:rPr>
          <w:color w:val="000000"/>
          <w:sz w:val="28"/>
          <w:szCs w:val="28"/>
        </w:rPr>
        <w:t>о</w:t>
      </w:r>
      <w:r w:rsidR="00D93A71" w:rsidRPr="00A01463">
        <w:rPr>
          <w:color w:val="000000"/>
          <w:sz w:val="28"/>
          <w:szCs w:val="28"/>
        </w:rPr>
        <w:t xml:space="preserve"> 100 равномерно распределенными значениями от -10 до 10, вычисл</w:t>
      </w:r>
      <w:r w:rsidRPr="00A01463">
        <w:rPr>
          <w:color w:val="000000"/>
          <w:sz w:val="28"/>
          <w:szCs w:val="28"/>
        </w:rPr>
        <w:t>ения</w:t>
      </w:r>
      <w:r w:rsidR="00D93A71" w:rsidRPr="00A01463">
        <w:rPr>
          <w:color w:val="000000"/>
          <w:sz w:val="28"/>
          <w:szCs w:val="28"/>
        </w:rPr>
        <w:t xml:space="preserve"> массив</w:t>
      </w:r>
      <w:r w:rsidRPr="00A01463">
        <w:rPr>
          <w:color w:val="000000"/>
          <w:sz w:val="28"/>
          <w:szCs w:val="28"/>
        </w:rPr>
        <w:t>а</w:t>
      </w:r>
      <w:r w:rsidR="00D93A71" w:rsidRPr="00A01463">
        <w:rPr>
          <w:color w:val="000000"/>
          <w:sz w:val="28"/>
          <w:szCs w:val="28"/>
        </w:rPr>
        <w:t xml:space="preserve"> </w:t>
      </w:r>
      <w:r w:rsidRPr="00A01463">
        <w:rPr>
          <w:color w:val="000000"/>
          <w:sz w:val="28"/>
          <w:szCs w:val="28"/>
        </w:rPr>
        <w:t>«</w:t>
      </w:r>
      <w:r w:rsidR="00D93A71" w:rsidRPr="00A01463">
        <w:rPr>
          <w:color w:val="000000"/>
          <w:sz w:val="28"/>
          <w:szCs w:val="28"/>
          <w:lang w:val="en-US"/>
        </w:rPr>
        <w:t>y</w:t>
      </w:r>
      <w:r w:rsidRPr="00A01463">
        <w:rPr>
          <w:color w:val="000000"/>
          <w:sz w:val="28"/>
          <w:szCs w:val="28"/>
        </w:rPr>
        <w:t>»</w:t>
      </w:r>
      <w:r w:rsidR="00D93A71" w:rsidRPr="00A01463">
        <w:rPr>
          <w:color w:val="000000"/>
          <w:sz w:val="28"/>
          <w:szCs w:val="28"/>
        </w:rPr>
        <w:t xml:space="preserve"> путем возведения </w:t>
      </w:r>
      <w:r w:rsidR="00D93A71" w:rsidRPr="00A01463">
        <w:rPr>
          <w:color w:val="000000"/>
          <w:sz w:val="28"/>
          <w:szCs w:val="28"/>
          <w:lang w:val="en-US"/>
        </w:rPr>
        <w:t>x</w:t>
      </w:r>
      <w:r w:rsidR="00D93A71" w:rsidRPr="00A01463">
        <w:rPr>
          <w:color w:val="000000"/>
          <w:sz w:val="28"/>
          <w:szCs w:val="28"/>
        </w:rPr>
        <w:t xml:space="preserve"> в куб и умножения на значение «</w:t>
      </w:r>
      <w:r w:rsidR="00D93A71" w:rsidRPr="00A01463">
        <w:rPr>
          <w:color w:val="000000"/>
          <w:sz w:val="28"/>
          <w:szCs w:val="28"/>
          <w:lang w:val="en-US"/>
        </w:rPr>
        <w:t>a</w:t>
      </w:r>
      <w:r w:rsidR="00D93A71" w:rsidRPr="00A01463">
        <w:rPr>
          <w:color w:val="000000"/>
          <w:sz w:val="28"/>
          <w:szCs w:val="28"/>
        </w:rPr>
        <w:t>», добавл</w:t>
      </w:r>
      <w:r w:rsidRPr="00A01463">
        <w:rPr>
          <w:color w:val="000000"/>
          <w:sz w:val="28"/>
          <w:szCs w:val="28"/>
        </w:rPr>
        <w:t>ения</w:t>
      </w:r>
      <w:r w:rsidR="00D93A71" w:rsidRPr="00A01463">
        <w:rPr>
          <w:color w:val="000000"/>
          <w:sz w:val="28"/>
          <w:szCs w:val="28"/>
        </w:rPr>
        <w:t xml:space="preserve"> данные графика (</w:t>
      </w:r>
      <w:r w:rsidR="00D93A71" w:rsidRPr="00A01463">
        <w:rPr>
          <w:color w:val="000000"/>
          <w:sz w:val="28"/>
          <w:szCs w:val="28"/>
          <w:lang w:val="en-US"/>
        </w:rPr>
        <w:t>x</w:t>
      </w:r>
      <w:r w:rsidR="00D93A71" w:rsidRPr="00A01463">
        <w:rPr>
          <w:color w:val="000000"/>
          <w:sz w:val="28"/>
          <w:szCs w:val="28"/>
        </w:rPr>
        <w:t xml:space="preserve">, </w:t>
      </w:r>
      <w:r w:rsidR="00D93A71" w:rsidRPr="00A01463">
        <w:rPr>
          <w:color w:val="000000"/>
          <w:sz w:val="28"/>
          <w:szCs w:val="28"/>
          <w:lang w:val="en-US"/>
        </w:rPr>
        <w:t>y</w:t>
      </w:r>
      <w:r w:rsidR="00D93A71" w:rsidRPr="00A01463">
        <w:rPr>
          <w:color w:val="000000"/>
          <w:sz w:val="28"/>
          <w:szCs w:val="28"/>
        </w:rPr>
        <w:t xml:space="preserve">, </w:t>
      </w:r>
      <w:r w:rsidR="00D93A71" w:rsidRPr="00A01463">
        <w:rPr>
          <w:color w:val="000000"/>
          <w:sz w:val="28"/>
          <w:szCs w:val="28"/>
          <w:lang w:val="en-US"/>
        </w:rPr>
        <w:t>f</w:t>
      </w:r>
      <w:r w:rsidR="00D93A71" w:rsidRPr="00A01463">
        <w:rPr>
          <w:color w:val="000000"/>
          <w:sz w:val="28"/>
          <w:szCs w:val="28"/>
        </w:rPr>
        <w:t>"</w:t>
      </w:r>
      <w:r w:rsidR="00D93A71" w:rsidRPr="00A01463">
        <w:rPr>
          <w:color w:val="000000"/>
          <w:sz w:val="28"/>
          <w:szCs w:val="28"/>
          <w:lang w:val="en-US"/>
        </w:rPr>
        <w:t>y</w:t>
      </w:r>
      <w:r w:rsidR="00D93A71" w:rsidRPr="00A01463">
        <w:rPr>
          <w:color w:val="000000"/>
          <w:sz w:val="28"/>
          <w:szCs w:val="28"/>
        </w:rPr>
        <w:t xml:space="preserve"> = {</w:t>
      </w:r>
      <w:r w:rsidR="00D93A71" w:rsidRPr="00A01463">
        <w:rPr>
          <w:color w:val="000000"/>
          <w:sz w:val="28"/>
          <w:szCs w:val="28"/>
          <w:lang w:val="en-US"/>
        </w:rPr>
        <w:t>a</w:t>
      </w:r>
      <w:r w:rsidR="00D93A71" w:rsidRPr="00A01463">
        <w:rPr>
          <w:color w:val="000000"/>
          <w:sz w:val="28"/>
          <w:szCs w:val="28"/>
        </w:rPr>
        <w:t>}</w:t>
      </w:r>
      <w:r w:rsidR="00D93A71" w:rsidRPr="00A01463">
        <w:rPr>
          <w:color w:val="000000"/>
          <w:sz w:val="28"/>
          <w:szCs w:val="28"/>
          <w:lang w:val="en-US"/>
        </w:rPr>
        <w:t>x</w:t>
      </w:r>
      <w:r w:rsidR="00D93A71" w:rsidRPr="00A01463">
        <w:rPr>
          <w:color w:val="000000"/>
          <w:sz w:val="28"/>
          <w:szCs w:val="28"/>
        </w:rPr>
        <w:t xml:space="preserve">^3") в список </w:t>
      </w:r>
      <w:r w:rsidR="00D93A71" w:rsidRPr="00A01463">
        <w:rPr>
          <w:color w:val="000000"/>
          <w:sz w:val="28"/>
          <w:szCs w:val="28"/>
          <w:lang w:val="en-US"/>
        </w:rPr>
        <w:t>self</w:t>
      </w:r>
      <w:r w:rsidR="00D93A71" w:rsidRPr="00A01463">
        <w:rPr>
          <w:color w:val="000000"/>
          <w:sz w:val="28"/>
          <w:szCs w:val="28"/>
        </w:rPr>
        <w:t>.</w:t>
      </w:r>
      <w:r w:rsidR="00D93A71" w:rsidRPr="00A01463">
        <w:rPr>
          <w:color w:val="000000"/>
          <w:sz w:val="28"/>
          <w:szCs w:val="28"/>
          <w:lang w:val="en-US"/>
        </w:rPr>
        <w:t>plot</w:t>
      </w:r>
      <w:r w:rsidR="00D93A71" w:rsidRPr="00A01463">
        <w:rPr>
          <w:color w:val="000000"/>
          <w:sz w:val="28"/>
          <w:szCs w:val="28"/>
        </w:rPr>
        <w:t>_</w:t>
      </w:r>
      <w:r w:rsidR="00D93A71" w:rsidRPr="00A01463">
        <w:rPr>
          <w:color w:val="000000"/>
          <w:sz w:val="28"/>
          <w:szCs w:val="28"/>
          <w:lang w:val="en-US"/>
        </w:rPr>
        <w:t>data</w:t>
      </w:r>
      <w:r w:rsidR="00D93A71" w:rsidRPr="00A01463">
        <w:rPr>
          <w:color w:val="000000"/>
          <w:sz w:val="28"/>
          <w:szCs w:val="28"/>
        </w:rPr>
        <w:t>, очищ</w:t>
      </w:r>
      <w:r w:rsidRPr="00A01463">
        <w:rPr>
          <w:color w:val="000000"/>
          <w:sz w:val="28"/>
          <w:szCs w:val="28"/>
        </w:rPr>
        <w:t>ения</w:t>
      </w:r>
      <w:r w:rsidR="00D93A71" w:rsidRPr="00A01463">
        <w:rPr>
          <w:color w:val="000000"/>
          <w:sz w:val="28"/>
          <w:szCs w:val="28"/>
        </w:rPr>
        <w:t xml:space="preserve"> предыдущ</w:t>
      </w:r>
      <w:r w:rsidRPr="00A01463">
        <w:rPr>
          <w:color w:val="000000"/>
          <w:sz w:val="28"/>
          <w:szCs w:val="28"/>
        </w:rPr>
        <w:t xml:space="preserve">его </w:t>
      </w:r>
      <w:r w:rsidR="00D93A71" w:rsidRPr="00A01463">
        <w:rPr>
          <w:color w:val="000000"/>
          <w:sz w:val="28"/>
          <w:szCs w:val="28"/>
        </w:rPr>
        <w:t>график</w:t>
      </w:r>
      <w:r w:rsidRPr="00A01463">
        <w:rPr>
          <w:color w:val="000000"/>
          <w:sz w:val="28"/>
          <w:szCs w:val="28"/>
        </w:rPr>
        <w:t xml:space="preserve">а с </w:t>
      </w:r>
      <w:r w:rsidR="00D93A71" w:rsidRPr="00A01463">
        <w:rPr>
          <w:color w:val="000000"/>
          <w:sz w:val="28"/>
          <w:szCs w:val="28"/>
        </w:rPr>
        <w:t xml:space="preserve">помощью метода </w:t>
      </w:r>
      <w:r w:rsidR="00D93A71" w:rsidRPr="00A01463">
        <w:rPr>
          <w:color w:val="000000"/>
          <w:sz w:val="28"/>
          <w:szCs w:val="28"/>
          <w:lang w:val="en-US"/>
        </w:rPr>
        <w:t>clear</w:t>
      </w:r>
      <w:r w:rsidR="00D93A71" w:rsidRPr="00A01463">
        <w:rPr>
          <w:color w:val="000000"/>
          <w:sz w:val="28"/>
          <w:szCs w:val="28"/>
        </w:rPr>
        <w:t xml:space="preserve">(), </w:t>
      </w:r>
      <w:r w:rsidRPr="00A01463">
        <w:rPr>
          <w:color w:val="000000"/>
          <w:sz w:val="28"/>
          <w:szCs w:val="28"/>
        </w:rPr>
        <w:t>отображения</w:t>
      </w:r>
      <w:r w:rsidR="00D93A71" w:rsidRPr="00A01463">
        <w:rPr>
          <w:color w:val="000000"/>
          <w:sz w:val="28"/>
          <w:szCs w:val="28"/>
        </w:rPr>
        <w:t xml:space="preserve"> все</w:t>
      </w:r>
      <w:r w:rsidRPr="00A01463">
        <w:rPr>
          <w:color w:val="000000"/>
          <w:sz w:val="28"/>
          <w:szCs w:val="28"/>
        </w:rPr>
        <w:t>х</w:t>
      </w:r>
      <w:r w:rsidR="00D93A71" w:rsidRPr="00A01463">
        <w:rPr>
          <w:color w:val="000000"/>
          <w:sz w:val="28"/>
          <w:szCs w:val="28"/>
        </w:rPr>
        <w:t xml:space="preserve"> график</w:t>
      </w:r>
      <w:r w:rsidRPr="00A01463">
        <w:rPr>
          <w:color w:val="000000"/>
          <w:sz w:val="28"/>
          <w:szCs w:val="28"/>
        </w:rPr>
        <w:t>ов</w:t>
      </w:r>
      <w:r w:rsidR="00D93A71" w:rsidRPr="00A01463">
        <w:rPr>
          <w:color w:val="000000"/>
          <w:sz w:val="28"/>
          <w:szCs w:val="28"/>
        </w:rPr>
        <w:t xml:space="preserve"> из </w:t>
      </w:r>
      <w:r w:rsidR="00D93A71" w:rsidRPr="00A01463">
        <w:rPr>
          <w:color w:val="000000"/>
          <w:sz w:val="28"/>
          <w:szCs w:val="28"/>
          <w:lang w:val="en-US"/>
        </w:rPr>
        <w:t>self</w:t>
      </w:r>
      <w:r w:rsidR="00D93A71" w:rsidRPr="00A01463">
        <w:rPr>
          <w:color w:val="000000"/>
          <w:sz w:val="28"/>
          <w:szCs w:val="28"/>
        </w:rPr>
        <w:t>.</w:t>
      </w:r>
      <w:r w:rsidR="00D93A71" w:rsidRPr="00A01463">
        <w:rPr>
          <w:color w:val="000000"/>
          <w:sz w:val="28"/>
          <w:szCs w:val="28"/>
          <w:lang w:val="en-US"/>
        </w:rPr>
        <w:t>plot</w:t>
      </w:r>
      <w:r w:rsidR="00D93A71" w:rsidRPr="00A01463">
        <w:rPr>
          <w:color w:val="000000"/>
          <w:sz w:val="28"/>
          <w:szCs w:val="28"/>
        </w:rPr>
        <w:t>_</w:t>
      </w:r>
      <w:r w:rsidR="00D93A71" w:rsidRPr="00A01463">
        <w:rPr>
          <w:color w:val="000000"/>
          <w:sz w:val="28"/>
          <w:szCs w:val="28"/>
          <w:lang w:val="en-US"/>
        </w:rPr>
        <w:t>data</w:t>
      </w:r>
      <w:r w:rsidR="00D93A71" w:rsidRPr="00A01463">
        <w:rPr>
          <w:color w:val="000000"/>
          <w:sz w:val="28"/>
          <w:szCs w:val="28"/>
        </w:rPr>
        <w:t xml:space="preserve"> на одном графическом холсте</w:t>
      </w:r>
      <w:r w:rsidRPr="00A01463">
        <w:rPr>
          <w:color w:val="000000"/>
          <w:sz w:val="28"/>
          <w:szCs w:val="28"/>
        </w:rPr>
        <w:t>, для у</w:t>
      </w:r>
      <w:r w:rsidR="00D93A71" w:rsidRPr="00A01463">
        <w:rPr>
          <w:color w:val="000000"/>
          <w:sz w:val="28"/>
          <w:szCs w:val="28"/>
        </w:rPr>
        <w:t>стан</w:t>
      </w:r>
      <w:r w:rsidRPr="00A01463">
        <w:rPr>
          <w:color w:val="000000"/>
          <w:sz w:val="28"/>
          <w:szCs w:val="28"/>
        </w:rPr>
        <w:t>овки</w:t>
      </w:r>
      <w:r w:rsidR="00D93A71" w:rsidRPr="00A01463">
        <w:rPr>
          <w:color w:val="000000"/>
          <w:sz w:val="28"/>
          <w:szCs w:val="28"/>
        </w:rPr>
        <w:t xml:space="preserve"> мет</w:t>
      </w:r>
      <w:r w:rsidRPr="00A01463">
        <w:rPr>
          <w:color w:val="000000"/>
          <w:sz w:val="28"/>
          <w:szCs w:val="28"/>
        </w:rPr>
        <w:t>ок</w:t>
      </w:r>
      <w:r w:rsidR="00D93A71" w:rsidRPr="00A01463">
        <w:rPr>
          <w:color w:val="000000"/>
          <w:sz w:val="28"/>
          <w:szCs w:val="28"/>
        </w:rPr>
        <w:t xml:space="preserve"> осей с помощью методов </w:t>
      </w:r>
      <w:r w:rsidR="00D93A71" w:rsidRPr="00A01463">
        <w:rPr>
          <w:color w:val="000000"/>
          <w:sz w:val="28"/>
          <w:szCs w:val="28"/>
          <w:lang w:val="en-US"/>
        </w:rPr>
        <w:t>set</w:t>
      </w:r>
      <w:r w:rsidR="00D93A71" w:rsidRPr="00A01463">
        <w:rPr>
          <w:color w:val="000000"/>
          <w:sz w:val="28"/>
          <w:szCs w:val="28"/>
        </w:rPr>
        <w:t>_</w:t>
      </w:r>
      <w:r w:rsidR="00D93A71" w:rsidRPr="00A01463">
        <w:rPr>
          <w:color w:val="000000"/>
          <w:sz w:val="28"/>
          <w:szCs w:val="28"/>
          <w:lang w:val="en-US"/>
        </w:rPr>
        <w:t>xlabel</w:t>
      </w:r>
      <w:r w:rsidR="00D93A71" w:rsidRPr="00A01463">
        <w:rPr>
          <w:color w:val="000000"/>
          <w:sz w:val="28"/>
          <w:szCs w:val="28"/>
        </w:rPr>
        <w:t xml:space="preserve">() и </w:t>
      </w:r>
      <w:r w:rsidR="00D93A71" w:rsidRPr="00A01463">
        <w:rPr>
          <w:color w:val="000000"/>
          <w:sz w:val="28"/>
          <w:szCs w:val="28"/>
          <w:lang w:val="en-US"/>
        </w:rPr>
        <w:t>set</w:t>
      </w:r>
      <w:r w:rsidR="00D93A71" w:rsidRPr="00A01463">
        <w:rPr>
          <w:color w:val="000000"/>
          <w:sz w:val="28"/>
          <w:szCs w:val="28"/>
        </w:rPr>
        <w:t>_</w:t>
      </w:r>
      <w:r w:rsidR="00D93A71" w:rsidRPr="00A01463">
        <w:rPr>
          <w:color w:val="000000"/>
          <w:sz w:val="28"/>
          <w:szCs w:val="28"/>
          <w:lang w:val="en-US"/>
        </w:rPr>
        <w:t>ylabel</w:t>
      </w:r>
      <w:r w:rsidR="00D93A71" w:rsidRPr="00A01463">
        <w:rPr>
          <w:color w:val="000000"/>
          <w:sz w:val="28"/>
          <w:szCs w:val="28"/>
        </w:rPr>
        <w:t>()</w:t>
      </w:r>
      <w:r w:rsidRPr="00A01463">
        <w:rPr>
          <w:color w:val="000000"/>
          <w:sz w:val="28"/>
          <w:szCs w:val="28"/>
        </w:rPr>
        <w:t xml:space="preserve"> и</w:t>
      </w:r>
      <w:r w:rsidR="00D93A71" w:rsidRPr="00A01463">
        <w:rPr>
          <w:color w:val="000000"/>
          <w:sz w:val="28"/>
          <w:szCs w:val="28"/>
        </w:rPr>
        <w:t xml:space="preserve"> </w:t>
      </w:r>
      <w:r w:rsidRPr="00A01463">
        <w:rPr>
          <w:color w:val="000000"/>
          <w:sz w:val="28"/>
          <w:szCs w:val="28"/>
        </w:rPr>
        <w:t>д</w:t>
      </w:r>
      <w:r w:rsidR="00D93A71" w:rsidRPr="00A01463">
        <w:rPr>
          <w:color w:val="000000"/>
          <w:sz w:val="28"/>
          <w:szCs w:val="28"/>
        </w:rPr>
        <w:t>обавл</w:t>
      </w:r>
      <w:r w:rsidRPr="00A01463">
        <w:rPr>
          <w:color w:val="000000"/>
          <w:sz w:val="28"/>
          <w:szCs w:val="28"/>
        </w:rPr>
        <w:t>ения</w:t>
      </w:r>
      <w:r w:rsidR="00D93A71" w:rsidRPr="00A01463">
        <w:rPr>
          <w:color w:val="000000"/>
          <w:sz w:val="28"/>
          <w:szCs w:val="28"/>
        </w:rPr>
        <w:t xml:space="preserve"> легенд к графику с помощью метода </w:t>
      </w:r>
      <w:r w:rsidR="00D93A71" w:rsidRPr="00A01463">
        <w:rPr>
          <w:color w:val="000000"/>
          <w:sz w:val="28"/>
          <w:szCs w:val="28"/>
          <w:lang w:val="en-US"/>
        </w:rPr>
        <w:t>legend</w:t>
      </w:r>
      <w:r w:rsidR="00D93A71" w:rsidRPr="00A01463">
        <w:rPr>
          <w:color w:val="000000"/>
          <w:sz w:val="28"/>
          <w:szCs w:val="28"/>
        </w:rPr>
        <w:t>()</w:t>
      </w:r>
      <w:r w:rsidRPr="00A01463">
        <w:rPr>
          <w:color w:val="000000"/>
          <w:sz w:val="28"/>
          <w:szCs w:val="28"/>
        </w:rPr>
        <w:t xml:space="preserve"> и для о</w:t>
      </w:r>
      <w:r w:rsidR="00D93A71" w:rsidRPr="00A01463">
        <w:rPr>
          <w:color w:val="000000"/>
          <w:sz w:val="28"/>
          <w:szCs w:val="28"/>
        </w:rPr>
        <w:t>тображ</w:t>
      </w:r>
      <w:r w:rsidRPr="00A01463">
        <w:rPr>
          <w:color w:val="000000"/>
          <w:sz w:val="28"/>
          <w:szCs w:val="28"/>
        </w:rPr>
        <w:t xml:space="preserve">ения </w:t>
      </w:r>
      <w:r w:rsidR="00D93A71" w:rsidRPr="00A01463">
        <w:rPr>
          <w:color w:val="000000"/>
          <w:sz w:val="28"/>
          <w:szCs w:val="28"/>
        </w:rPr>
        <w:t>график</w:t>
      </w:r>
      <w:r w:rsidRPr="00A01463">
        <w:rPr>
          <w:color w:val="000000"/>
          <w:sz w:val="28"/>
          <w:szCs w:val="28"/>
        </w:rPr>
        <w:t>ов</w:t>
      </w:r>
      <w:r w:rsidR="00D93A71" w:rsidRPr="00A01463">
        <w:rPr>
          <w:color w:val="000000"/>
          <w:sz w:val="28"/>
          <w:szCs w:val="28"/>
        </w:rPr>
        <w:t xml:space="preserve"> на графическом холсте с помощью метода </w:t>
      </w:r>
      <w:r w:rsidR="00D93A71" w:rsidRPr="00A01463">
        <w:rPr>
          <w:color w:val="000000"/>
          <w:sz w:val="28"/>
          <w:szCs w:val="28"/>
          <w:lang w:val="en-US"/>
        </w:rPr>
        <w:t>draw</w:t>
      </w:r>
      <w:r w:rsidR="00D93A71" w:rsidRPr="00A01463">
        <w:rPr>
          <w:color w:val="000000"/>
          <w:sz w:val="28"/>
          <w:szCs w:val="28"/>
        </w:rPr>
        <w:t>().</w:t>
      </w:r>
    </w:p>
    <w:p w14:paraId="4FA86488" w14:textId="467A67BF" w:rsidR="00C729C7" w:rsidRPr="00A01463" w:rsidRDefault="00C729C7" w:rsidP="006370E6">
      <w:pPr>
        <w:tabs>
          <w:tab w:val="left" w:pos="142"/>
        </w:tabs>
        <w:spacing w:line="360" w:lineRule="auto"/>
        <w:jc w:val="both"/>
        <w:rPr>
          <w:color w:val="000000"/>
          <w:sz w:val="28"/>
          <w:szCs w:val="28"/>
          <w:lang w:val="en-US"/>
        </w:rPr>
      </w:pPr>
      <w:r w:rsidRPr="00A01463">
        <w:rPr>
          <w:color w:val="000000"/>
          <w:sz w:val="28"/>
          <w:szCs w:val="28"/>
          <w:lang w:val="en-US"/>
        </w:rPr>
        <w:t>----------------------------------------------------------------------------------------------------------</w:t>
      </w:r>
    </w:p>
    <w:p w14:paraId="69C1CA2A" w14:textId="782EBEB4" w:rsidR="004335B7" w:rsidRPr="00A01463" w:rsidRDefault="004335B7" w:rsidP="006370E6">
      <w:pPr>
        <w:tabs>
          <w:tab w:val="left" w:pos="142"/>
        </w:tabs>
        <w:spacing w:line="360" w:lineRule="auto"/>
        <w:ind w:firstLine="851"/>
        <w:jc w:val="both"/>
        <w:rPr>
          <w:color w:val="000000"/>
          <w:sz w:val="28"/>
          <w:szCs w:val="28"/>
          <w:lang w:val="en-US"/>
        </w:rPr>
      </w:pPr>
      <w:r w:rsidRPr="00A01463">
        <w:rPr>
          <w:color w:val="000000"/>
          <w:sz w:val="28"/>
          <w:szCs w:val="28"/>
          <w:lang w:val="en-US"/>
        </w:rPr>
        <w:t>def plot_graph(self):</w:t>
      </w:r>
    </w:p>
    <w:p w14:paraId="4A75999B" w14:textId="77777777" w:rsidR="004335B7" w:rsidRPr="00A01463" w:rsidRDefault="004335B7" w:rsidP="006370E6">
      <w:pPr>
        <w:tabs>
          <w:tab w:val="left" w:pos="142"/>
        </w:tabs>
        <w:spacing w:line="360" w:lineRule="auto"/>
        <w:ind w:firstLine="851"/>
        <w:jc w:val="both"/>
        <w:rPr>
          <w:color w:val="000000"/>
          <w:sz w:val="28"/>
          <w:szCs w:val="28"/>
          <w:lang w:val="en-US"/>
        </w:rPr>
      </w:pPr>
      <w:r w:rsidRPr="00A01463">
        <w:rPr>
          <w:color w:val="000000"/>
          <w:sz w:val="28"/>
          <w:szCs w:val="28"/>
          <w:lang w:val="en-US"/>
        </w:rPr>
        <w:t xml:space="preserve">        a = float(self.edit_a.get())</w:t>
      </w:r>
    </w:p>
    <w:p w14:paraId="1C929BD0" w14:textId="77777777" w:rsidR="004335B7" w:rsidRPr="00A01463" w:rsidRDefault="004335B7" w:rsidP="006370E6">
      <w:pPr>
        <w:tabs>
          <w:tab w:val="left" w:pos="142"/>
        </w:tabs>
        <w:spacing w:line="360" w:lineRule="auto"/>
        <w:ind w:firstLine="851"/>
        <w:jc w:val="both"/>
        <w:rPr>
          <w:color w:val="000000"/>
          <w:sz w:val="28"/>
          <w:szCs w:val="28"/>
          <w:lang w:val="en-US"/>
        </w:rPr>
      </w:pPr>
    </w:p>
    <w:p w14:paraId="3F703F7F" w14:textId="77777777" w:rsidR="004335B7" w:rsidRPr="00A01463" w:rsidRDefault="004335B7" w:rsidP="006370E6">
      <w:pPr>
        <w:tabs>
          <w:tab w:val="left" w:pos="142"/>
        </w:tabs>
        <w:spacing w:line="360" w:lineRule="auto"/>
        <w:ind w:firstLine="851"/>
        <w:jc w:val="both"/>
        <w:rPr>
          <w:color w:val="000000"/>
          <w:sz w:val="28"/>
          <w:szCs w:val="28"/>
          <w:lang w:val="en-US"/>
        </w:rPr>
      </w:pPr>
      <w:r w:rsidRPr="00A01463">
        <w:rPr>
          <w:color w:val="000000"/>
          <w:sz w:val="28"/>
          <w:szCs w:val="28"/>
          <w:lang w:val="en-US"/>
        </w:rPr>
        <w:t xml:space="preserve">        x = np.linspace(-10, 10, 100)</w:t>
      </w:r>
    </w:p>
    <w:p w14:paraId="5040C92C" w14:textId="77777777" w:rsidR="004335B7" w:rsidRPr="00A01463" w:rsidRDefault="004335B7" w:rsidP="006370E6">
      <w:pPr>
        <w:tabs>
          <w:tab w:val="left" w:pos="142"/>
        </w:tabs>
        <w:spacing w:line="360" w:lineRule="auto"/>
        <w:ind w:firstLine="851"/>
        <w:jc w:val="both"/>
        <w:rPr>
          <w:color w:val="000000"/>
          <w:sz w:val="28"/>
          <w:szCs w:val="28"/>
          <w:lang w:val="en-US"/>
        </w:rPr>
      </w:pPr>
      <w:r w:rsidRPr="00A01463">
        <w:rPr>
          <w:color w:val="000000"/>
          <w:sz w:val="28"/>
          <w:szCs w:val="28"/>
          <w:lang w:val="en-US"/>
        </w:rPr>
        <w:t xml:space="preserve">        y = a * x ** 3</w:t>
      </w:r>
    </w:p>
    <w:p w14:paraId="60727540" w14:textId="77777777" w:rsidR="004335B7" w:rsidRPr="00A01463" w:rsidRDefault="004335B7" w:rsidP="006370E6">
      <w:pPr>
        <w:tabs>
          <w:tab w:val="left" w:pos="142"/>
        </w:tabs>
        <w:spacing w:line="360" w:lineRule="auto"/>
        <w:ind w:firstLine="851"/>
        <w:jc w:val="both"/>
        <w:rPr>
          <w:color w:val="000000"/>
          <w:sz w:val="28"/>
          <w:szCs w:val="28"/>
          <w:lang w:val="en-US"/>
        </w:rPr>
      </w:pPr>
    </w:p>
    <w:p w14:paraId="2208F10B" w14:textId="77777777" w:rsidR="004335B7" w:rsidRPr="00A01463" w:rsidRDefault="004335B7" w:rsidP="006370E6">
      <w:pPr>
        <w:tabs>
          <w:tab w:val="left" w:pos="142"/>
        </w:tabs>
        <w:spacing w:line="360" w:lineRule="auto"/>
        <w:ind w:firstLine="851"/>
        <w:jc w:val="both"/>
        <w:rPr>
          <w:color w:val="000000"/>
          <w:sz w:val="28"/>
          <w:szCs w:val="28"/>
          <w:lang w:val="en-US"/>
        </w:rPr>
      </w:pPr>
      <w:r w:rsidRPr="00A01463">
        <w:rPr>
          <w:color w:val="000000"/>
          <w:sz w:val="28"/>
          <w:szCs w:val="28"/>
          <w:lang w:val="en-US"/>
        </w:rPr>
        <w:t xml:space="preserve">        # Устанавливаем данные графика</w:t>
      </w:r>
    </w:p>
    <w:p w14:paraId="4C13EFD6" w14:textId="77777777" w:rsidR="004335B7" w:rsidRPr="00A01463" w:rsidRDefault="004335B7" w:rsidP="006370E6">
      <w:pPr>
        <w:tabs>
          <w:tab w:val="left" w:pos="142"/>
        </w:tabs>
        <w:spacing w:line="360" w:lineRule="auto"/>
        <w:ind w:firstLine="851"/>
        <w:jc w:val="both"/>
        <w:rPr>
          <w:color w:val="000000"/>
          <w:sz w:val="28"/>
          <w:szCs w:val="28"/>
          <w:lang w:val="en-US"/>
        </w:rPr>
      </w:pPr>
      <w:r w:rsidRPr="00A01463">
        <w:rPr>
          <w:color w:val="000000"/>
          <w:sz w:val="28"/>
          <w:szCs w:val="28"/>
          <w:lang w:val="en-US"/>
        </w:rPr>
        <w:t xml:space="preserve">        self.plot_data.append((x, y, f"y = {a}x^3"))</w:t>
      </w:r>
    </w:p>
    <w:p w14:paraId="33E4D177" w14:textId="77777777" w:rsidR="004335B7" w:rsidRPr="00A01463" w:rsidRDefault="004335B7" w:rsidP="006370E6">
      <w:pPr>
        <w:tabs>
          <w:tab w:val="left" w:pos="142"/>
        </w:tabs>
        <w:spacing w:line="360" w:lineRule="auto"/>
        <w:ind w:firstLine="851"/>
        <w:jc w:val="both"/>
        <w:rPr>
          <w:color w:val="000000"/>
          <w:sz w:val="28"/>
          <w:szCs w:val="28"/>
          <w:lang w:val="en-US"/>
        </w:rPr>
      </w:pPr>
    </w:p>
    <w:p w14:paraId="6C448B35" w14:textId="77777777" w:rsidR="004335B7" w:rsidRPr="00A01463" w:rsidRDefault="004335B7" w:rsidP="006370E6">
      <w:pPr>
        <w:tabs>
          <w:tab w:val="left" w:pos="142"/>
        </w:tabs>
        <w:spacing w:line="360" w:lineRule="auto"/>
        <w:ind w:firstLine="851"/>
        <w:jc w:val="both"/>
        <w:rPr>
          <w:color w:val="000000"/>
          <w:sz w:val="28"/>
          <w:szCs w:val="28"/>
        </w:rPr>
      </w:pPr>
      <w:r w:rsidRPr="00A01463">
        <w:rPr>
          <w:color w:val="000000"/>
          <w:sz w:val="28"/>
          <w:szCs w:val="28"/>
          <w:lang w:val="en-US"/>
        </w:rPr>
        <w:t xml:space="preserve">        </w:t>
      </w:r>
      <w:r w:rsidRPr="00A01463">
        <w:rPr>
          <w:color w:val="000000"/>
          <w:sz w:val="28"/>
          <w:szCs w:val="28"/>
        </w:rPr>
        <w:t># Очищаем предыдущий график</w:t>
      </w:r>
    </w:p>
    <w:p w14:paraId="1C9D6D50" w14:textId="77777777" w:rsidR="004335B7" w:rsidRPr="00A01463" w:rsidRDefault="004335B7" w:rsidP="006370E6">
      <w:pPr>
        <w:tabs>
          <w:tab w:val="left" w:pos="142"/>
        </w:tabs>
        <w:spacing w:line="360" w:lineRule="auto"/>
        <w:ind w:firstLine="851"/>
        <w:jc w:val="both"/>
        <w:rPr>
          <w:color w:val="000000"/>
          <w:sz w:val="28"/>
          <w:szCs w:val="28"/>
        </w:rPr>
      </w:pPr>
      <w:r w:rsidRPr="00A01463">
        <w:rPr>
          <w:color w:val="000000"/>
          <w:sz w:val="28"/>
          <w:szCs w:val="28"/>
        </w:rPr>
        <w:t xml:space="preserve">        </w:t>
      </w:r>
      <w:r w:rsidRPr="00A01463">
        <w:rPr>
          <w:color w:val="000000"/>
          <w:sz w:val="28"/>
          <w:szCs w:val="28"/>
          <w:lang w:val="en-US"/>
        </w:rPr>
        <w:t>self</w:t>
      </w:r>
      <w:r w:rsidRPr="00A01463">
        <w:rPr>
          <w:color w:val="000000"/>
          <w:sz w:val="28"/>
          <w:szCs w:val="28"/>
        </w:rPr>
        <w:t>.</w:t>
      </w:r>
      <w:r w:rsidRPr="00A01463">
        <w:rPr>
          <w:color w:val="000000"/>
          <w:sz w:val="28"/>
          <w:szCs w:val="28"/>
          <w:lang w:val="en-US"/>
        </w:rPr>
        <w:t>axes</w:t>
      </w:r>
      <w:r w:rsidRPr="00A01463">
        <w:rPr>
          <w:color w:val="000000"/>
          <w:sz w:val="28"/>
          <w:szCs w:val="28"/>
        </w:rPr>
        <w:t>.</w:t>
      </w:r>
      <w:r w:rsidRPr="00A01463">
        <w:rPr>
          <w:color w:val="000000"/>
          <w:sz w:val="28"/>
          <w:szCs w:val="28"/>
          <w:lang w:val="en-US"/>
        </w:rPr>
        <w:t>clear</w:t>
      </w:r>
      <w:r w:rsidRPr="00A01463">
        <w:rPr>
          <w:color w:val="000000"/>
          <w:sz w:val="28"/>
          <w:szCs w:val="28"/>
        </w:rPr>
        <w:t>()</w:t>
      </w:r>
    </w:p>
    <w:p w14:paraId="5E774FAE" w14:textId="77777777" w:rsidR="004335B7" w:rsidRPr="00A01463" w:rsidRDefault="004335B7" w:rsidP="006370E6">
      <w:pPr>
        <w:tabs>
          <w:tab w:val="left" w:pos="142"/>
        </w:tabs>
        <w:spacing w:line="360" w:lineRule="auto"/>
        <w:ind w:firstLine="851"/>
        <w:jc w:val="both"/>
        <w:rPr>
          <w:color w:val="000000"/>
          <w:sz w:val="28"/>
          <w:szCs w:val="28"/>
        </w:rPr>
      </w:pPr>
    </w:p>
    <w:p w14:paraId="2238BA34" w14:textId="77777777" w:rsidR="004335B7" w:rsidRPr="00A01463" w:rsidRDefault="004335B7" w:rsidP="006370E6">
      <w:pPr>
        <w:tabs>
          <w:tab w:val="left" w:pos="142"/>
        </w:tabs>
        <w:spacing w:line="360" w:lineRule="auto"/>
        <w:ind w:firstLine="851"/>
        <w:jc w:val="both"/>
        <w:rPr>
          <w:color w:val="000000"/>
          <w:sz w:val="28"/>
          <w:szCs w:val="28"/>
        </w:rPr>
      </w:pPr>
      <w:r w:rsidRPr="00A01463">
        <w:rPr>
          <w:color w:val="000000"/>
          <w:sz w:val="28"/>
          <w:szCs w:val="28"/>
        </w:rPr>
        <w:t xml:space="preserve">        # Показываем все графики на одной плоскости</w:t>
      </w:r>
    </w:p>
    <w:p w14:paraId="754C1742" w14:textId="77777777" w:rsidR="004335B7" w:rsidRPr="00A01463" w:rsidRDefault="004335B7" w:rsidP="006370E6">
      <w:pPr>
        <w:tabs>
          <w:tab w:val="left" w:pos="142"/>
        </w:tabs>
        <w:spacing w:line="360" w:lineRule="auto"/>
        <w:ind w:firstLine="851"/>
        <w:jc w:val="both"/>
        <w:rPr>
          <w:color w:val="000000"/>
          <w:sz w:val="28"/>
          <w:szCs w:val="28"/>
          <w:lang w:val="en-US"/>
        </w:rPr>
      </w:pPr>
      <w:r w:rsidRPr="00A01463">
        <w:rPr>
          <w:color w:val="000000"/>
          <w:sz w:val="28"/>
          <w:szCs w:val="28"/>
        </w:rPr>
        <w:t xml:space="preserve">        </w:t>
      </w:r>
      <w:r w:rsidRPr="00A01463">
        <w:rPr>
          <w:color w:val="000000"/>
          <w:sz w:val="28"/>
          <w:szCs w:val="28"/>
          <w:lang w:val="en-US"/>
        </w:rPr>
        <w:t>for i, data in enumerate(self.plot_data):</w:t>
      </w:r>
    </w:p>
    <w:p w14:paraId="03252BED" w14:textId="77777777" w:rsidR="004335B7" w:rsidRPr="00A01463" w:rsidRDefault="004335B7" w:rsidP="006370E6">
      <w:pPr>
        <w:tabs>
          <w:tab w:val="left" w:pos="142"/>
        </w:tabs>
        <w:spacing w:line="360" w:lineRule="auto"/>
        <w:ind w:firstLine="851"/>
        <w:jc w:val="both"/>
        <w:rPr>
          <w:color w:val="000000"/>
          <w:sz w:val="28"/>
          <w:szCs w:val="28"/>
          <w:lang w:val="en-US"/>
        </w:rPr>
      </w:pPr>
      <w:r w:rsidRPr="00A01463">
        <w:rPr>
          <w:color w:val="000000"/>
          <w:sz w:val="28"/>
          <w:szCs w:val="28"/>
          <w:lang w:val="en-US"/>
        </w:rPr>
        <w:t xml:space="preserve">            self.axes.plot(data[0], data[1], label=data[2])</w:t>
      </w:r>
    </w:p>
    <w:p w14:paraId="4412DAC5" w14:textId="77777777" w:rsidR="004335B7" w:rsidRPr="00A01463" w:rsidRDefault="004335B7" w:rsidP="006370E6">
      <w:pPr>
        <w:tabs>
          <w:tab w:val="left" w:pos="142"/>
        </w:tabs>
        <w:spacing w:line="360" w:lineRule="auto"/>
        <w:ind w:firstLine="851"/>
        <w:jc w:val="both"/>
        <w:rPr>
          <w:color w:val="000000"/>
          <w:sz w:val="28"/>
          <w:szCs w:val="28"/>
          <w:lang w:val="en-US"/>
        </w:rPr>
      </w:pPr>
    </w:p>
    <w:p w14:paraId="225F8FD6" w14:textId="77777777" w:rsidR="004335B7" w:rsidRPr="00A01463" w:rsidRDefault="004335B7" w:rsidP="006370E6">
      <w:pPr>
        <w:tabs>
          <w:tab w:val="left" w:pos="142"/>
        </w:tabs>
        <w:spacing w:line="360" w:lineRule="auto"/>
        <w:ind w:firstLine="851"/>
        <w:jc w:val="both"/>
        <w:rPr>
          <w:color w:val="000000"/>
          <w:sz w:val="28"/>
          <w:szCs w:val="28"/>
        </w:rPr>
      </w:pPr>
      <w:r w:rsidRPr="00A01463">
        <w:rPr>
          <w:color w:val="000000"/>
          <w:sz w:val="28"/>
          <w:szCs w:val="28"/>
          <w:lang w:val="en-US"/>
        </w:rPr>
        <w:t xml:space="preserve">        </w:t>
      </w:r>
      <w:r w:rsidRPr="00A01463">
        <w:rPr>
          <w:color w:val="000000"/>
          <w:sz w:val="28"/>
          <w:szCs w:val="28"/>
        </w:rPr>
        <w:t># Устанавливаем метки осей</w:t>
      </w:r>
    </w:p>
    <w:p w14:paraId="471DCE2C" w14:textId="77777777" w:rsidR="004335B7" w:rsidRPr="00A01463" w:rsidRDefault="004335B7" w:rsidP="006370E6">
      <w:pPr>
        <w:tabs>
          <w:tab w:val="left" w:pos="142"/>
        </w:tabs>
        <w:spacing w:line="360" w:lineRule="auto"/>
        <w:ind w:firstLine="851"/>
        <w:jc w:val="both"/>
        <w:rPr>
          <w:color w:val="000000"/>
          <w:sz w:val="28"/>
          <w:szCs w:val="28"/>
        </w:rPr>
      </w:pPr>
      <w:r w:rsidRPr="00A01463">
        <w:rPr>
          <w:color w:val="000000"/>
          <w:sz w:val="28"/>
          <w:szCs w:val="28"/>
        </w:rPr>
        <w:t xml:space="preserve">        </w:t>
      </w:r>
      <w:r w:rsidRPr="00A01463">
        <w:rPr>
          <w:color w:val="000000"/>
          <w:sz w:val="28"/>
          <w:szCs w:val="28"/>
          <w:lang w:val="en-US"/>
        </w:rPr>
        <w:t>self</w:t>
      </w:r>
      <w:r w:rsidRPr="00A01463">
        <w:rPr>
          <w:color w:val="000000"/>
          <w:sz w:val="28"/>
          <w:szCs w:val="28"/>
        </w:rPr>
        <w:t>.</w:t>
      </w:r>
      <w:r w:rsidRPr="00A01463">
        <w:rPr>
          <w:color w:val="000000"/>
          <w:sz w:val="28"/>
          <w:szCs w:val="28"/>
          <w:lang w:val="en-US"/>
        </w:rPr>
        <w:t>axes</w:t>
      </w:r>
      <w:r w:rsidRPr="00A01463">
        <w:rPr>
          <w:color w:val="000000"/>
          <w:sz w:val="28"/>
          <w:szCs w:val="28"/>
        </w:rPr>
        <w:t>.</w:t>
      </w:r>
      <w:r w:rsidRPr="00A01463">
        <w:rPr>
          <w:color w:val="000000"/>
          <w:sz w:val="28"/>
          <w:szCs w:val="28"/>
          <w:lang w:val="en-US"/>
        </w:rPr>
        <w:t>set</w:t>
      </w:r>
      <w:r w:rsidRPr="00A01463">
        <w:rPr>
          <w:color w:val="000000"/>
          <w:sz w:val="28"/>
          <w:szCs w:val="28"/>
        </w:rPr>
        <w:t>_</w:t>
      </w:r>
      <w:r w:rsidRPr="00A01463">
        <w:rPr>
          <w:color w:val="000000"/>
          <w:sz w:val="28"/>
          <w:szCs w:val="28"/>
          <w:lang w:val="en-US"/>
        </w:rPr>
        <w:t>xlabel</w:t>
      </w:r>
      <w:r w:rsidRPr="00A01463">
        <w:rPr>
          <w:color w:val="000000"/>
          <w:sz w:val="28"/>
          <w:szCs w:val="28"/>
        </w:rPr>
        <w:t>('</w:t>
      </w:r>
      <w:r w:rsidRPr="00A01463">
        <w:rPr>
          <w:color w:val="000000"/>
          <w:sz w:val="28"/>
          <w:szCs w:val="28"/>
          <w:lang w:val="en-US"/>
        </w:rPr>
        <w:t>x</w:t>
      </w:r>
      <w:r w:rsidRPr="00A01463">
        <w:rPr>
          <w:color w:val="000000"/>
          <w:sz w:val="28"/>
          <w:szCs w:val="28"/>
        </w:rPr>
        <w:t>')</w:t>
      </w:r>
    </w:p>
    <w:p w14:paraId="5D7B481F" w14:textId="77777777" w:rsidR="004335B7" w:rsidRPr="00A01463" w:rsidRDefault="004335B7" w:rsidP="006370E6">
      <w:pPr>
        <w:tabs>
          <w:tab w:val="left" w:pos="142"/>
        </w:tabs>
        <w:spacing w:line="360" w:lineRule="auto"/>
        <w:ind w:firstLine="851"/>
        <w:jc w:val="both"/>
        <w:rPr>
          <w:color w:val="000000"/>
          <w:sz w:val="28"/>
          <w:szCs w:val="28"/>
          <w:lang w:val="en-US"/>
        </w:rPr>
      </w:pPr>
      <w:r w:rsidRPr="00A01463">
        <w:rPr>
          <w:color w:val="000000"/>
          <w:sz w:val="28"/>
          <w:szCs w:val="28"/>
        </w:rPr>
        <w:t xml:space="preserve">        </w:t>
      </w:r>
      <w:r w:rsidRPr="00A01463">
        <w:rPr>
          <w:color w:val="000000"/>
          <w:sz w:val="28"/>
          <w:szCs w:val="28"/>
          <w:lang w:val="en-US"/>
        </w:rPr>
        <w:t>self.axes.set_ylabel('y')</w:t>
      </w:r>
    </w:p>
    <w:p w14:paraId="5D8ABACE" w14:textId="77777777" w:rsidR="004335B7" w:rsidRPr="00A01463" w:rsidRDefault="004335B7" w:rsidP="006370E6">
      <w:pPr>
        <w:tabs>
          <w:tab w:val="left" w:pos="142"/>
        </w:tabs>
        <w:spacing w:line="360" w:lineRule="auto"/>
        <w:ind w:firstLine="851"/>
        <w:jc w:val="both"/>
        <w:rPr>
          <w:color w:val="000000"/>
          <w:sz w:val="28"/>
          <w:szCs w:val="28"/>
          <w:lang w:val="en-US"/>
        </w:rPr>
      </w:pPr>
    </w:p>
    <w:p w14:paraId="2E2D601B" w14:textId="77777777" w:rsidR="004335B7" w:rsidRPr="00A01463" w:rsidRDefault="004335B7" w:rsidP="006370E6">
      <w:pPr>
        <w:tabs>
          <w:tab w:val="left" w:pos="142"/>
        </w:tabs>
        <w:spacing w:line="360" w:lineRule="auto"/>
        <w:ind w:firstLine="851"/>
        <w:jc w:val="both"/>
        <w:rPr>
          <w:color w:val="000000"/>
          <w:sz w:val="28"/>
          <w:szCs w:val="28"/>
          <w:lang w:val="en-US"/>
        </w:rPr>
      </w:pPr>
      <w:r w:rsidRPr="00A01463">
        <w:rPr>
          <w:color w:val="000000"/>
          <w:sz w:val="28"/>
          <w:szCs w:val="28"/>
          <w:lang w:val="en-US"/>
        </w:rPr>
        <w:t xml:space="preserve">        # </w:t>
      </w:r>
      <w:r w:rsidRPr="00A01463">
        <w:rPr>
          <w:color w:val="000000"/>
          <w:sz w:val="28"/>
          <w:szCs w:val="28"/>
        </w:rPr>
        <w:t>Добавляем</w:t>
      </w:r>
      <w:r w:rsidRPr="00A01463">
        <w:rPr>
          <w:color w:val="000000"/>
          <w:sz w:val="28"/>
          <w:szCs w:val="28"/>
          <w:lang w:val="en-US"/>
        </w:rPr>
        <w:t xml:space="preserve"> </w:t>
      </w:r>
      <w:r w:rsidRPr="00A01463">
        <w:rPr>
          <w:color w:val="000000"/>
          <w:sz w:val="28"/>
          <w:szCs w:val="28"/>
        </w:rPr>
        <w:t>легенду</w:t>
      </w:r>
    </w:p>
    <w:p w14:paraId="1DCCBB89" w14:textId="77777777" w:rsidR="004335B7" w:rsidRPr="00A01463" w:rsidRDefault="004335B7" w:rsidP="006370E6">
      <w:pPr>
        <w:tabs>
          <w:tab w:val="left" w:pos="142"/>
        </w:tabs>
        <w:spacing w:line="360" w:lineRule="auto"/>
        <w:ind w:firstLine="851"/>
        <w:jc w:val="both"/>
        <w:rPr>
          <w:color w:val="000000"/>
          <w:sz w:val="28"/>
          <w:szCs w:val="28"/>
          <w:lang w:val="en-US"/>
        </w:rPr>
      </w:pPr>
      <w:r w:rsidRPr="00A01463">
        <w:rPr>
          <w:color w:val="000000"/>
          <w:sz w:val="28"/>
          <w:szCs w:val="28"/>
          <w:lang w:val="en-US"/>
        </w:rPr>
        <w:t xml:space="preserve">        self.axes.legend()</w:t>
      </w:r>
    </w:p>
    <w:p w14:paraId="5243346F" w14:textId="77777777" w:rsidR="004335B7" w:rsidRPr="00A01463" w:rsidRDefault="004335B7" w:rsidP="006370E6">
      <w:pPr>
        <w:tabs>
          <w:tab w:val="left" w:pos="142"/>
        </w:tabs>
        <w:spacing w:line="360" w:lineRule="auto"/>
        <w:ind w:firstLine="851"/>
        <w:jc w:val="both"/>
        <w:rPr>
          <w:color w:val="000000"/>
          <w:sz w:val="28"/>
          <w:szCs w:val="28"/>
          <w:lang w:val="en-US"/>
        </w:rPr>
      </w:pPr>
    </w:p>
    <w:p w14:paraId="773F72F8" w14:textId="77777777" w:rsidR="004335B7" w:rsidRPr="00A01463" w:rsidRDefault="004335B7" w:rsidP="006370E6">
      <w:pPr>
        <w:tabs>
          <w:tab w:val="left" w:pos="142"/>
        </w:tabs>
        <w:spacing w:line="360" w:lineRule="auto"/>
        <w:ind w:firstLine="851"/>
        <w:jc w:val="both"/>
        <w:rPr>
          <w:color w:val="000000"/>
          <w:sz w:val="28"/>
          <w:szCs w:val="28"/>
          <w:lang w:val="en-US"/>
        </w:rPr>
      </w:pPr>
      <w:r w:rsidRPr="00A01463">
        <w:rPr>
          <w:color w:val="000000"/>
          <w:sz w:val="28"/>
          <w:szCs w:val="28"/>
          <w:lang w:val="en-US"/>
        </w:rPr>
        <w:t xml:space="preserve">        # </w:t>
      </w:r>
      <w:r w:rsidRPr="00A01463">
        <w:rPr>
          <w:color w:val="000000"/>
          <w:sz w:val="28"/>
          <w:szCs w:val="28"/>
        </w:rPr>
        <w:t>Показовываем</w:t>
      </w:r>
      <w:r w:rsidRPr="00A01463">
        <w:rPr>
          <w:color w:val="000000"/>
          <w:sz w:val="28"/>
          <w:szCs w:val="28"/>
          <w:lang w:val="en-US"/>
        </w:rPr>
        <w:t xml:space="preserve"> </w:t>
      </w:r>
      <w:r w:rsidRPr="00A01463">
        <w:rPr>
          <w:color w:val="000000"/>
          <w:sz w:val="28"/>
          <w:szCs w:val="28"/>
        </w:rPr>
        <w:t>график</w:t>
      </w:r>
    </w:p>
    <w:p w14:paraId="065F9868" w14:textId="582A7C78" w:rsidR="004335B7" w:rsidRPr="00A01463" w:rsidRDefault="004335B7" w:rsidP="006370E6">
      <w:pPr>
        <w:tabs>
          <w:tab w:val="left" w:pos="142"/>
        </w:tabs>
        <w:spacing w:line="360" w:lineRule="auto"/>
        <w:ind w:firstLine="851"/>
        <w:jc w:val="both"/>
        <w:rPr>
          <w:color w:val="000000"/>
          <w:sz w:val="28"/>
          <w:szCs w:val="28"/>
          <w:lang w:val="en-US"/>
        </w:rPr>
      </w:pPr>
      <w:r w:rsidRPr="00A01463">
        <w:rPr>
          <w:color w:val="000000"/>
          <w:sz w:val="28"/>
          <w:szCs w:val="28"/>
          <w:lang w:val="en-US"/>
        </w:rPr>
        <w:t xml:space="preserve">        self.figure_canvas.draw()</w:t>
      </w:r>
    </w:p>
    <w:p w14:paraId="0A2583C9" w14:textId="608917B6" w:rsidR="00C729C7" w:rsidRPr="00A01463" w:rsidRDefault="00C729C7" w:rsidP="006370E6">
      <w:pPr>
        <w:tabs>
          <w:tab w:val="left" w:pos="142"/>
        </w:tabs>
        <w:spacing w:line="360" w:lineRule="auto"/>
        <w:jc w:val="both"/>
        <w:rPr>
          <w:color w:val="000000"/>
          <w:sz w:val="28"/>
          <w:szCs w:val="28"/>
          <w:lang w:val="en-US"/>
        </w:rPr>
      </w:pPr>
      <w:r w:rsidRPr="00A01463">
        <w:rPr>
          <w:color w:val="000000"/>
          <w:sz w:val="28"/>
          <w:szCs w:val="28"/>
          <w:lang w:val="en-US"/>
        </w:rPr>
        <w:t>----------------------------------------------------------------------------------------------------------</w:t>
      </w:r>
    </w:p>
    <w:p w14:paraId="7CEAB910" w14:textId="7D519A97" w:rsidR="00C729C7" w:rsidRPr="00A01463" w:rsidRDefault="0071524C" w:rsidP="006370E6">
      <w:pPr>
        <w:tabs>
          <w:tab w:val="left" w:pos="142"/>
        </w:tabs>
        <w:spacing w:line="360" w:lineRule="auto"/>
        <w:ind w:firstLine="851"/>
        <w:jc w:val="both"/>
        <w:rPr>
          <w:color w:val="000000"/>
          <w:sz w:val="28"/>
          <w:szCs w:val="28"/>
        </w:rPr>
      </w:pPr>
      <w:r w:rsidRPr="00A01463">
        <w:rPr>
          <w:color w:val="000000"/>
          <w:sz w:val="28"/>
          <w:szCs w:val="28"/>
        </w:rPr>
        <w:t>Ввод</w:t>
      </w:r>
      <w:r w:rsidRPr="00A01463">
        <w:rPr>
          <w:color w:val="000000"/>
          <w:sz w:val="28"/>
          <w:szCs w:val="28"/>
          <w:lang w:val="en-US"/>
        </w:rPr>
        <w:t xml:space="preserve"> </w:t>
      </w:r>
      <w:r w:rsidRPr="00A01463">
        <w:rPr>
          <w:color w:val="000000"/>
          <w:sz w:val="28"/>
          <w:szCs w:val="28"/>
        </w:rPr>
        <w:t>функции</w:t>
      </w:r>
      <w:r w:rsidR="008F351C" w:rsidRPr="00A01463">
        <w:rPr>
          <w:color w:val="000000"/>
          <w:sz w:val="28"/>
          <w:szCs w:val="28"/>
          <w:lang w:val="en-US"/>
        </w:rPr>
        <w:t xml:space="preserve"> center_window(self) </w:t>
      </w:r>
      <w:r w:rsidRPr="00A01463">
        <w:rPr>
          <w:color w:val="000000"/>
          <w:sz w:val="28"/>
          <w:szCs w:val="28"/>
        </w:rPr>
        <w:t>для</w:t>
      </w:r>
      <w:r w:rsidRPr="00A01463">
        <w:rPr>
          <w:color w:val="000000"/>
          <w:sz w:val="28"/>
          <w:szCs w:val="28"/>
          <w:lang w:val="en-US"/>
        </w:rPr>
        <w:t xml:space="preserve"> </w:t>
      </w:r>
      <w:r w:rsidR="008F351C" w:rsidRPr="00A01463">
        <w:rPr>
          <w:color w:val="000000"/>
          <w:sz w:val="28"/>
          <w:szCs w:val="28"/>
        </w:rPr>
        <w:t>получ</w:t>
      </w:r>
      <w:r w:rsidRPr="00A01463">
        <w:rPr>
          <w:color w:val="000000"/>
          <w:sz w:val="28"/>
          <w:szCs w:val="28"/>
        </w:rPr>
        <w:t>ения</w:t>
      </w:r>
      <w:r w:rsidRPr="00A01463">
        <w:rPr>
          <w:color w:val="000000"/>
          <w:sz w:val="28"/>
          <w:szCs w:val="28"/>
          <w:lang w:val="en-US"/>
        </w:rPr>
        <w:t xml:space="preserve"> </w:t>
      </w:r>
      <w:r w:rsidR="008F351C" w:rsidRPr="00A01463">
        <w:rPr>
          <w:color w:val="000000"/>
          <w:sz w:val="28"/>
          <w:szCs w:val="28"/>
        </w:rPr>
        <w:t>размер</w:t>
      </w:r>
      <w:r w:rsidRPr="00A01463">
        <w:rPr>
          <w:color w:val="000000"/>
          <w:sz w:val="28"/>
          <w:szCs w:val="28"/>
        </w:rPr>
        <w:t>ов</w:t>
      </w:r>
      <w:r w:rsidR="008F351C" w:rsidRPr="00A01463">
        <w:rPr>
          <w:color w:val="000000"/>
          <w:sz w:val="28"/>
          <w:szCs w:val="28"/>
          <w:lang w:val="en-US"/>
        </w:rPr>
        <w:t xml:space="preserve"> </w:t>
      </w:r>
      <w:r w:rsidR="008F351C" w:rsidRPr="00A01463">
        <w:rPr>
          <w:color w:val="000000"/>
          <w:sz w:val="28"/>
          <w:szCs w:val="28"/>
        </w:rPr>
        <w:t>экрана</w:t>
      </w:r>
      <w:r w:rsidR="008F351C" w:rsidRPr="00A01463">
        <w:rPr>
          <w:color w:val="000000"/>
          <w:sz w:val="28"/>
          <w:szCs w:val="28"/>
          <w:lang w:val="en-US"/>
        </w:rPr>
        <w:t xml:space="preserve"> </w:t>
      </w:r>
      <w:r w:rsidR="008F351C" w:rsidRPr="00A01463">
        <w:rPr>
          <w:color w:val="000000"/>
          <w:sz w:val="28"/>
          <w:szCs w:val="28"/>
        </w:rPr>
        <w:t>с</w:t>
      </w:r>
      <w:r w:rsidR="008F351C" w:rsidRPr="00A01463">
        <w:rPr>
          <w:color w:val="000000"/>
          <w:sz w:val="28"/>
          <w:szCs w:val="28"/>
          <w:lang w:val="en-US"/>
        </w:rPr>
        <w:t xml:space="preserve"> </w:t>
      </w:r>
      <w:r w:rsidR="008F351C" w:rsidRPr="00A01463">
        <w:rPr>
          <w:color w:val="000000"/>
          <w:sz w:val="28"/>
          <w:szCs w:val="28"/>
        </w:rPr>
        <w:t>помощью</w:t>
      </w:r>
      <w:r w:rsidR="008F351C" w:rsidRPr="00A01463">
        <w:rPr>
          <w:color w:val="000000"/>
          <w:sz w:val="28"/>
          <w:szCs w:val="28"/>
          <w:lang w:val="en-US"/>
        </w:rPr>
        <w:t xml:space="preserve"> </w:t>
      </w:r>
      <w:r w:rsidR="008F351C" w:rsidRPr="00A01463">
        <w:rPr>
          <w:color w:val="000000"/>
          <w:sz w:val="28"/>
          <w:szCs w:val="28"/>
        </w:rPr>
        <w:t>функций</w:t>
      </w:r>
      <w:r w:rsidR="008F351C" w:rsidRPr="00A01463">
        <w:rPr>
          <w:color w:val="000000"/>
          <w:sz w:val="28"/>
          <w:szCs w:val="28"/>
          <w:lang w:val="en-US"/>
        </w:rPr>
        <w:t xml:space="preserve"> winfo_screenwidth() </w:t>
      </w:r>
      <w:r w:rsidR="008F351C" w:rsidRPr="00A01463">
        <w:rPr>
          <w:color w:val="000000"/>
          <w:sz w:val="28"/>
          <w:szCs w:val="28"/>
        </w:rPr>
        <w:t>и</w:t>
      </w:r>
      <w:r w:rsidR="008F351C" w:rsidRPr="00A01463">
        <w:rPr>
          <w:color w:val="000000"/>
          <w:sz w:val="28"/>
          <w:szCs w:val="28"/>
          <w:lang w:val="en-US"/>
        </w:rPr>
        <w:t xml:space="preserve"> winfo_screenheight(),</w:t>
      </w:r>
      <w:r w:rsidRPr="00A01463">
        <w:rPr>
          <w:color w:val="000000"/>
          <w:sz w:val="28"/>
          <w:szCs w:val="28"/>
          <w:lang w:val="en-US"/>
        </w:rPr>
        <w:t xml:space="preserve"> </w:t>
      </w:r>
      <w:r w:rsidR="008F351C" w:rsidRPr="00A01463">
        <w:rPr>
          <w:color w:val="000000"/>
          <w:sz w:val="28"/>
          <w:szCs w:val="28"/>
        </w:rPr>
        <w:t>размер</w:t>
      </w:r>
      <w:r w:rsidRPr="00A01463">
        <w:rPr>
          <w:color w:val="000000"/>
          <w:sz w:val="28"/>
          <w:szCs w:val="28"/>
        </w:rPr>
        <w:t>ов</w:t>
      </w:r>
      <w:r w:rsidRPr="00A01463">
        <w:rPr>
          <w:color w:val="000000"/>
          <w:sz w:val="28"/>
          <w:szCs w:val="28"/>
          <w:lang w:val="en-US"/>
        </w:rPr>
        <w:t xml:space="preserve"> </w:t>
      </w:r>
      <w:r w:rsidR="008F351C" w:rsidRPr="00A01463">
        <w:rPr>
          <w:color w:val="000000"/>
          <w:sz w:val="28"/>
          <w:szCs w:val="28"/>
        </w:rPr>
        <w:t>окна</w:t>
      </w:r>
      <w:r w:rsidR="008F351C" w:rsidRPr="00A01463">
        <w:rPr>
          <w:color w:val="000000"/>
          <w:sz w:val="28"/>
          <w:szCs w:val="28"/>
          <w:lang w:val="en-US"/>
        </w:rPr>
        <w:t xml:space="preserve">, </w:t>
      </w:r>
      <w:r w:rsidR="008F351C" w:rsidRPr="00A01463">
        <w:rPr>
          <w:color w:val="000000"/>
          <w:sz w:val="28"/>
          <w:szCs w:val="28"/>
        </w:rPr>
        <w:t>необходимы</w:t>
      </w:r>
      <w:r w:rsidRPr="00A01463">
        <w:rPr>
          <w:color w:val="000000"/>
          <w:sz w:val="28"/>
          <w:szCs w:val="28"/>
        </w:rPr>
        <w:t>х</w:t>
      </w:r>
      <w:r w:rsidR="008F351C" w:rsidRPr="00A01463">
        <w:rPr>
          <w:color w:val="000000"/>
          <w:sz w:val="28"/>
          <w:szCs w:val="28"/>
          <w:lang w:val="en-US"/>
        </w:rPr>
        <w:t xml:space="preserve"> </w:t>
      </w:r>
      <w:r w:rsidR="008F351C" w:rsidRPr="00A01463">
        <w:rPr>
          <w:color w:val="000000"/>
          <w:sz w:val="28"/>
          <w:szCs w:val="28"/>
        </w:rPr>
        <w:t>для</w:t>
      </w:r>
      <w:r w:rsidR="008F351C" w:rsidRPr="00A01463">
        <w:rPr>
          <w:color w:val="000000"/>
          <w:sz w:val="28"/>
          <w:szCs w:val="28"/>
          <w:lang w:val="en-US"/>
        </w:rPr>
        <w:t xml:space="preserve"> </w:t>
      </w:r>
      <w:r w:rsidR="008F351C" w:rsidRPr="00A01463">
        <w:rPr>
          <w:color w:val="000000"/>
          <w:sz w:val="28"/>
          <w:szCs w:val="28"/>
        </w:rPr>
        <w:t>отображения</w:t>
      </w:r>
      <w:r w:rsidR="008F351C" w:rsidRPr="00A01463">
        <w:rPr>
          <w:color w:val="000000"/>
          <w:sz w:val="28"/>
          <w:szCs w:val="28"/>
          <w:lang w:val="en-US"/>
        </w:rPr>
        <w:t xml:space="preserve"> </w:t>
      </w:r>
      <w:r w:rsidR="008F351C" w:rsidRPr="00A01463">
        <w:rPr>
          <w:color w:val="000000"/>
          <w:sz w:val="28"/>
          <w:szCs w:val="28"/>
        </w:rPr>
        <w:t>содержимого</w:t>
      </w:r>
      <w:r w:rsidR="008F351C" w:rsidRPr="00A01463">
        <w:rPr>
          <w:color w:val="000000"/>
          <w:sz w:val="28"/>
          <w:szCs w:val="28"/>
          <w:lang w:val="en-US"/>
        </w:rPr>
        <w:t xml:space="preserve"> </w:t>
      </w:r>
      <w:r w:rsidR="008F351C" w:rsidRPr="00A01463">
        <w:rPr>
          <w:color w:val="000000"/>
          <w:sz w:val="28"/>
          <w:szCs w:val="28"/>
        </w:rPr>
        <w:t>окна</w:t>
      </w:r>
      <w:r w:rsidR="008F351C" w:rsidRPr="00A01463">
        <w:rPr>
          <w:color w:val="000000"/>
          <w:sz w:val="28"/>
          <w:szCs w:val="28"/>
          <w:lang w:val="en-US"/>
        </w:rPr>
        <w:t xml:space="preserve">, </w:t>
      </w:r>
      <w:r w:rsidR="008F351C" w:rsidRPr="00A01463">
        <w:rPr>
          <w:color w:val="000000"/>
          <w:sz w:val="28"/>
          <w:szCs w:val="28"/>
        </w:rPr>
        <w:t>с</w:t>
      </w:r>
      <w:r w:rsidR="008F351C" w:rsidRPr="00A01463">
        <w:rPr>
          <w:color w:val="000000"/>
          <w:sz w:val="28"/>
          <w:szCs w:val="28"/>
          <w:lang w:val="en-US"/>
        </w:rPr>
        <w:t xml:space="preserve"> </w:t>
      </w:r>
      <w:r w:rsidR="008F351C" w:rsidRPr="00A01463">
        <w:rPr>
          <w:color w:val="000000"/>
          <w:sz w:val="28"/>
          <w:szCs w:val="28"/>
        </w:rPr>
        <w:t>помощью</w:t>
      </w:r>
      <w:r w:rsidR="008F351C" w:rsidRPr="00A01463">
        <w:rPr>
          <w:color w:val="000000"/>
          <w:sz w:val="28"/>
          <w:szCs w:val="28"/>
          <w:lang w:val="en-US"/>
        </w:rPr>
        <w:t xml:space="preserve"> </w:t>
      </w:r>
      <w:r w:rsidR="008F351C" w:rsidRPr="00A01463">
        <w:rPr>
          <w:color w:val="000000"/>
          <w:sz w:val="28"/>
          <w:szCs w:val="28"/>
        </w:rPr>
        <w:t>функций</w:t>
      </w:r>
      <w:r w:rsidR="008F351C" w:rsidRPr="00A01463">
        <w:rPr>
          <w:color w:val="000000"/>
          <w:sz w:val="28"/>
          <w:szCs w:val="28"/>
          <w:lang w:val="en-US"/>
        </w:rPr>
        <w:t xml:space="preserve"> winfo_reqwidth() </w:t>
      </w:r>
      <w:r w:rsidR="008F351C" w:rsidRPr="00A01463">
        <w:rPr>
          <w:color w:val="000000"/>
          <w:sz w:val="28"/>
          <w:szCs w:val="28"/>
        </w:rPr>
        <w:t>и</w:t>
      </w:r>
      <w:r w:rsidR="008F351C" w:rsidRPr="00A01463">
        <w:rPr>
          <w:color w:val="000000"/>
          <w:sz w:val="28"/>
          <w:szCs w:val="28"/>
          <w:lang w:val="en-US"/>
        </w:rPr>
        <w:t xml:space="preserve"> winfo_reqheight(), </w:t>
      </w:r>
      <w:r w:rsidR="008F351C" w:rsidRPr="00A01463">
        <w:rPr>
          <w:color w:val="000000"/>
          <w:sz w:val="28"/>
          <w:szCs w:val="28"/>
        </w:rPr>
        <w:t>вычисл</w:t>
      </w:r>
      <w:r w:rsidRPr="00A01463">
        <w:rPr>
          <w:color w:val="000000"/>
          <w:sz w:val="28"/>
          <w:szCs w:val="28"/>
        </w:rPr>
        <w:t>ения</w:t>
      </w:r>
      <w:r w:rsidR="008F351C" w:rsidRPr="00A01463">
        <w:rPr>
          <w:color w:val="000000"/>
          <w:sz w:val="28"/>
          <w:szCs w:val="28"/>
          <w:lang w:val="en-US"/>
        </w:rPr>
        <w:t xml:space="preserve"> </w:t>
      </w:r>
      <w:r w:rsidR="008F351C" w:rsidRPr="00A01463">
        <w:rPr>
          <w:color w:val="000000"/>
          <w:sz w:val="28"/>
          <w:szCs w:val="28"/>
        </w:rPr>
        <w:t>координат</w:t>
      </w:r>
      <w:r w:rsidR="008F351C" w:rsidRPr="00A01463">
        <w:rPr>
          <w:color w:val="000000"/>
          <w:sz w:val="28"/>
          <w:szCs w:val="28"/>
          <w:lang w:val="en-US"/>
        </w:rPr>
        <w:t xml:space="preserve"> x </w:t>
      </w:r>
      <w:r w:rsidR="008F351C" w:rsidRPr="00A01463">
        <w:rPr>
          <w:color w:val="000000"/>
          <w:sz w:val="28"/>
          <w:szCs w:val="28"/>
        </w:rPr>
        <w:t>и</w:t>
      </w:r>
      <w:r w:rsidR="008F351C" w:rsidRPr="00A01463">
        <w:rPr>
          <w:color w:val="000000"/>
          <w:sz w:val="28"/>
          <w:szCs w:val="28"/>
          <w:lang w:val="en-US"/>
        </w:rPr>
        <w:t xml:space="preserve"> y, </w:t>
      </w:r>
      <w:r w:rsidR="008F351C" w:rsidRPr="00A01463">
        <w:rPr>
          <w:color w:val="000000"/>
          <w:sz w:val="28"/>
          <w:szCs w:val="28"/>
        </w:rPr>
        <w:t>чтобы</w:t>
      </w:r>
      <w:r w:rsidR="008F351C" w:rsidRPr="00A01463">
        <w:rPr>
          <w:color w:val="000000"/>
          <w:sz w:val="28"/>
          <w:szCs w:val="28"/>
          <w:lang w:val="en-US"/>
        </w:rPr>
        <w:t xml:space="preserve"> </w:t>
      </w:r>
      <w:r w:rsidR="008F351C" w:rsidRPr="00A01463">
        <w:rPr>
          <w:color w:val="000000"/>
          <w:sz w:val="28"/>
          <w:szCs w:val="28"/>
        </w:rPr>
        <w:t>окно</w:t>
      </w:r>
      <w:r w:rsidR="008F351C" w:rsidRPr="00A01463">
        <w:rPr>
          <w:color w:val="000000"/>
          <w:sz w:val="28"/>
          <w:szCs w:val="28"/>
          <w:lang w:val="en-US"/>
        </w:rPr>
        <w:t xml:space="preserve"> </w:t>
      </w:r>
      <w:r w:rsidR="008F351C" w:rsidRPr="00A01463">
        <w:rPr>
          <w:color w:val="000000"/>
          <w:sz w:val="28"/>
          <w:szCs w:val="28"/>
        </w:rPr>
        <w:t>было</w:t>
      </w:r>
      <w:r w:rsidR="008F351C" w:rsidRPr="00A01463">
        <w:rPr>
          <w:color w:val="000000"/>
          <w:sz w:val="28"/>
          <w:szCs w:val="28"/>
          <w:lang w:val="en-US"/>
        </w:rPr>
        <w:t xml:space="preserve"> </w:t>
      </w:r>
      <w:r w:rsidR="008F351C" w:rsidRPr="00A01463">
        <w:rPr>
          <w:color w:val="000000"/>
          <w:sz w:val="28"/>
          <w:szCs w:val="28"/>
        </w:rPr>
        <w:t>размещено</w:t>
      </w:r>
      <w:r w:rsidR="008F351C" w:rsidRPr="00A01463">
        <w:rPr>
          <w:color w:val="000000"/>
          <w:sz w:val="28"/>
          <w:szCs w:val="28"/>
          <w:lang w:val="en-US"/>
        </w:rPr>
        <w:t xml:space="preserve"> </w:t>
      </w:r>
      <w:r w:rsidR="008F351C" w:rsidRPr="00A01463">
        <w:rPr>
          <w:color w:val="000000"/>
          <w:sz w:val="28"/>
          <w:szCs w:val="28"/>
        </w:rPr>
        <w:t>по</w:t>
      </w:r>
      <w:r w:rsidR="008F351C" w:rsidRPr="00A01463">
        <w:rPr>
          <w:color w:val="000000"/>
          <w:sz w:val="28"/>
          <w:szCs w:val="28"/>
          <w:lang w:val="en-US"/>
        </w:rPr>
        <w:t xml:space="preserve"> </w:t>
      </w:r>
      <w:r w:rsidR="008F351C" w:rsidRPr="00A01463">
        <w:rPr>
          <w:color w:val="000000"/>
          <w:sz w:val="28"/>
          <w:szCs w:val="28"/>
        </w:rPr>
        <w:t>центру</w:t>
      </w:r>
      <w:r w:rsidR="008F351C" w:rsidRPr="00A01463">
        <w:rPr>
          <w:color w:val="000000"/>
          <w:sz w:val="28"/>
          <w:szCs w:val="28"/>
          <w:lang w:val="en-US"/>
        </w:rPr>
        <w:t xml:space="preserve"> </w:t>
      </w:r>
      <w:r w:rsidR="008F351C" w:rsidRPr="00A01463">
        <w:rPr>
          <w:color w:val="000000"/>
          <w:sz w:val="28"/>
          <w:szCs w:val="28"/>
        </w:rPr>
        <w:t>экрана</w:t>
      </w:r>
      <w:r w:rsidR="008F351C" w:rsidRPr="00A01463">
        <w:rPr>
          <w:color w:val="000000"/>
          <w:sz w:val="28"/>
          <w:szCs w:val="28"/>
          <w:lang w:val="en-US"/>
        </w:rPr>
        <w:t xml:space="preserve">. </w:t>
      </w:r>
      <w:r w:rsidRPr="00A01463">
        <w:rPr>
          <w:color w:val="000000"/>
          <w:sz w:val="28"/>
          <w:szCs w:val="28"/>
        </w:rPr>
        <w:t>Для установки</w:t>
      </w:r>
      <w:r w:rsidR="008F351C" w:rsidRPr="00A01463">
        <w:rPr>
          <w:color w:val="000000"/>
          <w:sz w:val="28"/>
          <w:szCs w:val="28"/>
        </w:rPr>
        <w:t xml:space="preserve"> геометри</w:t>
      </w:r>
      <w:r w:rsidRPr="00A01463">
        <w:rPr>
          <w:color w:val="000000"/>
          <w:sz w:val="28"/>
          <w:szCs w:val="28"/>
        </w:rPr>
        <w:t xml:space="preserve">и </w:t>
      </w:r>
      <w:r w:rsidR="008F351C" w:rsidRPr="00A01463">
        <w:rPr>
          <w:color w:val="000000"/>
          <w:sz w:val="28"/>
          <w:szCs w:val="28"/>
        </w:rPr>
        <w:t>окна с помощью метода geometry(), чтобы окно было размещено посередине экрана с заданными координатами x и y.</w:t>
      </w:r>
    </w:p>
    <w:p w14:paraId="5C3D6958" w14:textId="454CC65C" w:rsidR="00C729C7" w:rsidRPr="00A01463" w:rsidRDefault="00C729C7" w:rsidP="006370E6">
      <w:pPr>
        <w:tabs>
          <w:tab w:val="left" w:pos="142"/>
        </w:tabs>
        <w:spacing w:line="360" w:lineRule="auto"/>
        <w:jc w:val="both"/>
        <w:rPr>
          <w:color w:val="000000"/>
          <w:sz w:val="28"/>
          <w:szCs w:val="28"/>
        </w:rPr>
      </w:pPr>
      <w:r w:rsidRPr="00A01463">
        <w:rPr>
          <w:color w:val="000000"/>
          <w:sz w:val="28"/>
          <w:szCs w:val="28"/>
        </w:rPr>
        <w:t>----------------------------------------------------------------------------------------------------------</w:t>
      </w:r>
    </w:p>
    <w:p w14:paraId="3284D5CB" w14:textId="77777777" w:rsidR="004335B7" w:rsidRPr="00A01463" w:rsidRDefault="004335B7" w:rsidP="006370E6">
      <w:pPr>
        <w:tabs>
          <w:tab w:val="left" w:pos="142"/>
        </w:tabs>
        <w:spacing w:line="360" w:lineRule="auto"/>
        <w:ind w:firstLine="851"/>
        <w:jc w:val="both"/>
        <w:rPr>
          <w:color w:val="000000"/>
          <w:sz w:val="28"/>
          <w:szCs w:val="28"/>
        </w:rPr>
      </w:pPr>
      <w:r w:rsidRPr="00A01463">
        <w:rPr>
          <w:color w:val="000000"/>
          <w:sz w:val="28"/>
          <w:szCs w:val="28"/>
        </w:rPr>
        <w:t xml:space="preserve">    def center_window(self):</w:t>
      </w:r>
    </w:p>
    <w:p w14:paraId="2D0A914F" w14:textId="77777777" w:rsidR="004335B7" w:rsidRPr="00A01463" w:rsidRDefault="004335B7" w:rsidP="006370E6">
      <w:pPr>
        <w:tabs>
          <w:tab w:val="left" w:pos="142"/>
        </w:tabs>
        <w:spacing w:line="360" w:lineRule="auto"/>
        <w:ind w:firstLine="851"/>
        <w:jc w:val="both"/>
        <w:rPr>
          <w:color w:val="000000"/>
          <w:sz w:val="28"/>
          <w:szCs w:val="28"/>
        </w:rPr>
      </w:pPr>
      <w:r w:rsidRPr="00A01463">
        <w:rPr>
          <w:color w:val="000000"/>
          <w:sz w:val="28"/>
          <w:szCs w:val="28"/>
        </w:rPr>
        <w:t xml:space="preserve">        # Размещение окна по центру экрана</w:t>
      </w:r>
    </w:p>
    <w:p w14:paraId="09753EE5" w14:textId="77777777" w:rsidR="004335B7" w:rsidRPr="00A01463" w:rsidRDefault="004335B7" w:rsidP="006370E6">
      <w:pPr>
        <w:tabs>
          <w:tab w:val="left" w:pos="142"/>
        </w:tabs>
        <w:spacing w:line="360" w:lineRule="auto"/>
        <w:ind w:firstLine="851"/>
        <w:jc w:val="both"/>
        <w:rPr>
          <w:color w:val="000000"/>
          <w:sz w:val="28"/>
          <w:szCs w:val="28"/>
          <w:lang w:val="en-US"/>
        </w:rPr>
      </w:pPr>
      <w:r w:rsidRPr="00A01463">
        <w:rPr>
          <w:color w:val="000000"/>
          <w:sz w:val="28"/>
          <w:szCs w:val="28"/>
        </w:rPr>
        <w:t xml:space="preserve">        </w:t>
      </w:r>
      <w:r w:rsidRPr="00A01463">
        <w:rPr>
          <w:color w:val="000000"/>
          <w:sz w:val="28"/>
          <w:szCs w:val="28"/>
          <w:lang w:val="en-US"/>
        </w:rPr>
        <w:t>screen_width = self.winfo_screenwidth()</w:t>
      </w:r>
    </w:p>
    <w:p w14:paraId="71FA9DB2" w14:textId="77777777" w:rsidR="004335B7" w:rsidRPr="00A01463" w:rsidRDefault="004335B7" w:rsidP="006370E6">
      <w:pPr>
        <w:tabs>
          <w:tab w:val="left" w:pos="142"/>
        </w:tabs>
        <w:spacing w:line="360" w:lineRule="auto"/>
        <w:ind w:firstLine="851"/>
        <w:jc w:val="both"/>
        <w:rPr>
          <w:color w:val="000000"/>
          <w:sz w:val="28"/>
          <w:szCs w:val="28"/>
          <w:lang w:val="en-US"/>
        </w:rPr>
      </w:pPr>
      <w:r w:rsidRPr="00A01463">
        <w:rPr>
          <w:color w:val="000000"/>
          <w:sz w:val="28"/>
          <w:szCs w:val="28"/>
          <w:lang w:val="en-US"/>
        </w:rPr>
        <w:t xml:space="preserve">        screen_height = self.winfo_screenheight()</w:t>
      </w:r>
    </w:p>
    <w:p w14:paraId="3680B2F2" w14:textId="77777777" w:rsidR="004335B7" w:rsidRPr="00A01463" w:rsidRDefault="004335B7" w:rsidP="006370E6">
      <w:pPr>
        <w:tabs>
          <w:tab w:val="left" w:pos="142"/>
        </w:tabs>
        <w:spacing w:line="360" w:lineRule="auto"/>
        <w:ind w:firstLine="851"/>
        <w:jc w:val="both"/>
        <w:rPr>
          <w:color w:val="000000"/>
          <w:sz w:val="28"/>
          <w:szCs w:val="28"/>
          <w:lang w:val="en-US"/>
        </w:rPr>
      </w:pPr>
    </w:p>
    <w:p w14:paraId="025DBC5E" w14:textId="77777777" w:rsidR="004335B7" w:rsidRPr="00A01463" w:rsidRDefault="004335B7" w:rsidP="006370E6">
      <w:pPr>
        <w:tabs>
          <w:tab w:val="left" w:pos="142"/>
        </w:tabs>
        <w:spacing w:line="360" w:lineRule="auto"/>
        <w:ind w:firstLine="851"/>
        <w:jc w:val="both"/>
        <w:rPr>
          <w:color w:val="000000"/>
          <w:sz w:val="28"/>
          <w:szCs w:val="28"/>
          <w:lang w:val="en-US"/>
        </w:rPr>
      </w:pPr>
      <w:r w:rsidRPr="00A01463">
        <w:rPr>
          <w:color w:val="000000"/>
          <w:sz w:val="28"/>
          <w:szCs w:val="28"/>
          <w:lang w:val="en-US"/>
        </w:rPr>
        <w:t xml:space="preserve">        window_width = self.winfo_reqwidth()</w:t>
      </w:r>
    </w:p>
    <w:p w14:paraId="61101C71" w14:textId="77777777" w:rsidR="004335B7" w:rsidRPr="00A01463" w:rsidRDefault="004335B7" w:rsidP="006370E6">
      <w:pPr>
        <w:tabs>
          <w:tab w:val="left" w:pos="142"/>
        </w:tabs>
        <w:spacing w:line="360" w:lineRule="auto"/>
        <w:ind w:firstLine="851"/>
        <w:jc w:val="both"/>
        <w:rPr>
          <w:color w:val="000000"/>
          <w:sz w:val="28"/>
          <w:szCs w:val="28"/>
          <w:lang w:val="en-US"/>
        </w:rPr>
      </w:pPr>
      <w:r w:rsidRPr="00A01463">
        <w:rPr>
          <w:color w:val="000000"/>
          <w:sz w:val="28"/>
          <w:szCs w:val="28"/>
          <w:lang w:val="en-US"/>
        </w:rPr>
        <w:t xml:space="preserve">        window_height = self.winfo_reqheight()</w:t>
      </w:r>
    </w:p>
    <w:p w14:paraId="42200108" w14:textId="77777777" w:rsidR="004335B7" w:rsidRPr="00A01463" w:rsidRDefault="004335B7" w:rsidP="006370E6">
      <w:pPr>
        <w:tabs>
          <w:tab w:val="left" w:pos="142"/>
        </w:tabs>
        <w:spacing w:line="360" w:lineRule="auto"/>
        <w:ind w:firstLine="851"/>
        <w:jc w:val="both"/>
        <w:rPr>
          <w:color w:val="000000"/>
          <w:sz w:val="28"/>
          <w:szCs w:val="28"/>
          <w:lang w:val="en-US"/>
        </w:rPr>
      </w:pPr>
    </w:p>
    <w:p w14:paraId="60D4628D" w14:textId="77777777" w:rsidR="004335B7" w:rsidRPr="00A01463" w:rsidRDefault="004335B7" w:rsidP="006370E6">
      <w:pPr>
        <w:tabs>
          <w:tab w:val="left" w:pos="142"/>
        </w:tabs>
        <w:spacing w:line="360" w:lineRule="auto"/>
        <w:ind w:firstLine="851"/>
        <w:jc w:val="both"/>
        <w:rPr>
          <w:color w:val="000000"/>
          <w:sz w:val="28"/>
          <w:szCs w:val="28"/>
          <w:lang w:val="en-US"/>
        </w:rPr>
      </w:pPr>
      <w:r w:rsidRPr="00A01463">
        <w:rPr>
          <w:color w:val="000000"/>
          <w:sz w:val="28"/>
          <w:szCs w:val="28"/>
          <w:lang w:val="en-US"/>
        </w:rPr>
        <w:t xml:space="preserve">        x = int((screen_width - window_width) / 2) - 30</w:t>
      </w:r>
    </w:p>
    <w:p w14:paraId="4ED5A279" w14:textId="77777777" w:rsidR="004335B7" w:rsidRPr="00A01463" w:rsidRDefault="004335B7" w:rsidP="006370E6">
      <w:pPr>
        <w:tabs>
          <w:tab w:val="left" w:pos="142"/>
        </w:tabs>
        <w:spacing w:line="360" w:lineRule="auto"/>
        <w:ind w:firstLine="851"/>
        <w:jc w:val="both"/>
        <w:rPr>
          <w:color w:val="000000"/>
          <w:sz w:val="28"/>
          <w:szCs w:val="28"/>
          <w:lang w:val="en-US"/>
        </w:rPr>
      </w:pPr>
      <w:r w:rsidRPr="00A01463">
        <w:rPr>
          <w:color w:val="000000"/>
          <w:sz w:val="28"/>
          <w:szCs w:val="28"/>
          <w:lang w:val="en-US"/>
        </w:rPr>
        <w:t xml:space="preserve">        y = int((screen_height - window_height) / 2) - 150</w:t>
      </w:r>
    </w:p>
    <w:p w14:paraId="74C6E155" w14:textId="77777777" w:rsidR="004335B7" w:rsidRPr="00A01463" w:rsidRDefault="004335B7" w:rsidP="006370E6">
      <w:pPr>
        <w:tabs>
          <w:tab w:val="left" w:pos="142"/>
        </w:tabs>
        <w:spacing w:line="360" w:lineRule="auto"/>
        <w:ind w:firstLine="851"/>
        <w:jc w:val="both"/>
        <w:rPr>
          <w:color w:val="000000"/>
          <w:sz w:val="28"/>
          <w:szCs w:val="28"/>
          <w:lang w:val="en-US"/>
        </w:rPr>
      </w:pPr>
    </w:p>
    <w:p w14:paraId="24768745" w14:textId="0CBF70DE" w:rsidR="004335B7" w:rsidRPr="00A01463" w:rsidRDefault="004335B7" w:rsidP="006370E6">
      <w:pPr>
        <w:tabs>
          <w:tab w:val="left" w:pos="142"/>
        </w:tabs>
        <w:spacing w:line="360" w:lineRule="auto"/>
        <w:ind w:firstLine="851"/>
        <w:jc w:val="both"/>
        <w:rPr>
          <w:color w:val="000000"/>
          <w:sz w:val="28"/>
          <w:szCs w:val="28"/>
          <w:lang w:val="en-US"/>
        </w:rPr>
      </w:pPr>
      <w:r w:rsidRPr="00A01463">
        <w:rPr>
          <w:color w:val="000000"/>
          <w:sz w:val="28"/>
          <w:szCs w:val="28"/>
          <w:lang w:val="en-US"/>
        </w:rPr>
        <w:t xml:space="preserve">        self.geometry(f"+{x}+{y}")</w:t>
      </w:r>
    </w:p>
    <w:p w14:paraId="2317F3B2" w14:textId="1C6687DA" w:rsidR="00C729C7" w:rsidRPr="00A01463" w:rsidRDefault="00C729C7" w:rsidP="006370E6">
      <w:pPr>
        <w:tabs>
          <w:tab w:val="left" w:pos="142"/>
        </w:tabs>
        <w:spacing w:line="360" w:lineRule="auto"/>
        <w:jc w:val="both"/>
        <w:rPr>
          <w:color w:val="000000"/>
          <w:sz w:val="28"/>
          <w:szCs w:val="28"/>
        </w:rPr>
      </w:pPr>
      <w:r w:rsidRPr="00A01463">
        <w:rPr>
          <w:color w:val="000000"/>
          <w:sz w:val="28"/>
          <w:szCs w:val="28"/>
        </w:rPr>
        <w:t>----------------------------------------------------------------------------------------------------------</w:t>
      </w:r>
    </w:p>
    <w:p w14:paraId="5FBEEA25" w14:textId="490F6A9D" w:rsidR="008F351C" w:rsidRPr="00A01463" w:rsidRDefault="00BE251C" w:rsidP="006370E6">
      <w:pPr>
        <w:tabs>
          <w:tab w:val="left" w:pos="142"/>
        </w:tabs>
        <w:spacing w:line="360" w:lineRule="auto"/>
        <w:ind w:firstLine="851"/>
        <w:jc w:val="both"/>
        <w:rPr>
          <w:sz w:val="28"/>
          <w:szCs w:val="28"/>
        </w:rPr>
      </w:pPr>
      <w:r w:rsidRPr="00A01463">
        <w:rPr>
          <w:sz w:val="28"/>
          <w:szCs w:val="28"/>
        </w:rPr>
        <w:t>Ввод ф</w:t>
      </w:r>
      <w:r w:rsidR="008F351C" w:rsidRPr="00A01463">
        <w:rPr>
          <w:sz w:val="28"/>
          <w:szCs w:val="28"/>
        </w:rPr>
        <w:t>ункци</w:t>
      </w:r>
      <w:r w:rsidRPr="00A01463">
        <w:rPr>
          <w:sz w:val="28"/>
          <w:szCs w:val="28"/>
        </w:rPr>
        <w:t>и</w:t>
      </w:r>
      <w:r w:rsidR="008F351C" w:rsidRPr="00A01463">
        <w:rPr>
          <w:sz w:val="28"/>
          <w:szCs w:val="28"/>
        </w:rPr>
        <w:t xml:space="preserve"> save_graphs(self)</w:t>
      </w:r>
      <w:r w:rsidRPr="00A01463">
        <w:rPr>
          <w:sz w:val="28"/>
          <w:szCs w:val="28"/>
        </w:rPr>
        <w:t xml:space="preserve"> для</w:t>
      </w:r>
      <w:r w:rsidR="008F351C" w:rsidRPr="00A01463">
        <w:rPr>
          <w:sz w:val="28"/>
          <w:szCs w:val="28"/>
        </w:rPr>
        <w:t xml:space="preserve"> провер</w:t>
      </w:r>
      <w:r w:rsidRPr="00A01463">
        <w:rPr>
          <w:sz w:val="28"/>
          <w:szCs w:val="28"/>
        </w:rPr>
        <w:t>ки</w:t>
      </w:r>
      <w:r w:rsidR="008F351C" w:rsidRPr="00A01463">
        <w:rPr>
          <w:sz w:val="28"/>
          <w:szCs w:val="28"/>
        </w:rPr>
        <w:t xml:space="preserve"> наличи</w:t>
      </w:r>
      <w:r w:rsidRPr="00A01463">
        <w:rPr>
          <w:sz w:val="28"/>
          <w:szCs w:val="28"/>
        </w:rPr>
        <w:t>я</w:t>
      </w:r>
      <w:r w:rsidR="008F351C" w:rsidRPr="00A01463">
        <w:rPr>
          <w:sz w:val="28"/>
          <w:szCs w:val="28"/>
        </w:rPr>
        <w:t xml:space="preserve"> данных графиков в переменной self.plot_data, если данных нет, выводится предупреждение пользователю и функция завершается, если да, то открывается диалоговое окно </w:t>
      </w:r>
      <w:r w:rsidR="008F351C" w:rsidRPr="00A01463">
        <w:rPr>
          <w:sz w:val="28"/>
          <w:szCs w:val="28"/>
        </w:rPr>
        <w:lastRenderedPageBreak/>
        <w:t>сохранения файла, где пользователь может выбрать имя и расширение файла для сохранения графиков. Если пользователь выбрал файл для сохранения:</w:t>
      </w:r>
    </w:p>
    <w:p w14:paraId="3A296A6E" w14:textId="5B086449" w:rsidR="008F351C" w:rsidRPr="00A01463" w:rsidRDefault="008F351C" w:rsidP="006370E6">
      <w:pPr>
        <w:tabs>
          <w:tab w:val="left" w:pos="142"/>
        </w:tabs>
        <w:spacing w:line="360" w:lineRule="auto"/>
        <w:ind w:firstLine="851"/>
        <w:jc w:val="both"/>
        <w:rPr>
          <w:sz w:val="28"/>
          <w:szCs w:val="28"/>
        </w:rPr>
      </w:pPr>
      <w:r w:rsidRPr="00A01463">
        <w:rPr>
          <w:sz w:val="28"/>
          <w:szCs w:val="28"/>
        </w:rPr>
        <w:t>- создается новый экземпляр Figure и Axes с помощью subplots()</w:t>
      </w:r>
      <w:r w:rsidR="0071524C" w:rsidRPr="00A01463">
        <w:rPr>
          <w:sz w:val="28"/>
          <w:szCs w:val="28"/>
        </w:rPr>
        <w:t>;</w:t>
      </w:r>
    </w:p>
    <w:p w14:paraId="61E4C165" w14:textId="41A1470B" w:rsidR="008F351C" w:rsidRPr="00A01463" w:rsidRDefault="008F351C" w:rsidP="006370E6">
      <w:pPr>
        <w:tabs>
          <w:tab w:val="left" w:pos="142"/>
        </w:tabs>
        <w:spacing w:line="360" w:lineRule="auto"/>
        <w:ind w:firstLine="851"/>
        <w:jc w:val="both"/>
        <w:rPr>
          <w:sz w:val="28"/>
          <w:szCs w:val="28"/>
        </w:rPr>
      </w:pPr>
      <w:r w:rsidRPr="00A01463">
        <w:rPr>
          <w:sz w:val="28"/>
          <w:szCs w:val="28"/>
        </w:rPr>
        <w:t>- каждый график из self.plot_data рисуется на Axes с помощью метода plot()</w:t>
      </w:r>
      <w:r w:rsidR="0071524C" w:rsidRPr="00A01463">
        <w:rPr>
          <w:sz w:val="28"/>
          <w:szCs w:val="28"/>
        </w:rPr>
        <w:t>;</w:t>
      </w:r>
    </w:p>
    <w:p w14:paraId="1FDC2BD1" w14:textId="62504092" w:rsidR="008F351C" w:rsidRPr="00A01463" w:rsidRDefault="008F351C" w:rsidP="006370E6">
      <w:pPr>
        <w:tabs>
          <w:tab w:val="left" w:pos="142"/>
        </w:tabs>
        <w:spacing w:line="360" w:lineRule="auto"/>
        <w:ind w:firstLine="851"/>
        <w:jc w:val="both"/>
        <w:rPr>
          <w:sz w:val="28"/>
          <w:szCs w:val="28"/>
        </w:rPr>
      </w:pPr>
      <w:r w:rsidRPr="00A01463">
        <w:rPr>
          <w:sz w:val="28"/>
          <w:szCs w:val="28"/>
        </w:rPr>
        <w:t>- устанавливаются метки осей с помощью set_xlabel() и set_ylabel()</w:t>
      </w:r>
      <w:r w:rsidR="0071524C" w:rsidRPr="00A01463">
        <w:rPr>
          <w:sz w:val="28"/>
          <w:szCs w:val="28"/>
        </w:rPr>
        <w:t>;</w:t>
      </w:r>
    </w:p>
    <w:p w14:paraId="5C89A885" w14:textId="5278CF91" w:rsidR="008F351C" w:rsidRPr="00A01463" w:rsidRDefault="008F351C" w:rsidP="006370E6">
      <w:pPr>
        <w:tabs>
          <w:tab w:val="left" w:pos="142"/>
        </w:tabs>
        <w:spacing w:line="360" w:lineRule="auto"/>
        <w:ind w:firstLine="851"/>
        <w:jc w:val="both"/>
        <w:rPr>
          <w:sz w:val="28"/>
          <w:szCs w:val="28"/>
        </w:rPr>
      </w:pPr>
      <w:r w:rsidRPr="00A01463">
        <w:rPr>
          <w:sz w:val="28"/>
          <w:szCs w:val="28"/>
        </w:rPr>
        <w:t>- добавляется легенда на график с помощью legend()</w:t>
      </w:r>
      <w:r w:rsidR="0071524C" w:rsidRPr="00A01463">
        <w:rPr>
          <w:sz w:val="28"/>
          <w:szCs w:val="28"/>
        </w:rPr>
        <w:t>;</w:t>
      </w:r>
    </w:p>
    <w:p w14:paraId="2812EDFB" w14:textId="7EA01EBB" w:rsidR="008F351C" w:rsidRPr="00A01463" w:rsidRDefault="008F351C" w:rsidP="006370E6">
      <w:pPr>
        <w:tabs>
          <w:tab w:val="left" w:pos="142"/>
        </w:tabs>
        <w:spacing w:line="360" w:lineRule="auto"/>
        <w:ind w:firstLine="851"/>
        <w:jc w:val="both"/>
        <w:rPr>
          <w:sz w:val="28"/>
          <w:szCs w:val="28"/>
        </w:rPr>
      </w:pPr>
      <w:r w:rsidRPr="00A01463">
        <w:rPr>
          <w:sz w:val="28"/>
          <w:szCs w:val="28"/>
        </w:rPr>
        <w:t>- график сохраняется в файле PNG с помощью savefig()</w:t>
      </w:r>
      <w:r w:rsidR="0071524C" w:rsidRPr="00A01463">
        <w:rPr>
          <w:sz w:val="28"/>
          <w:szCs w:val="28"/>
        </w:rPr>
        <w:t>;</w:t>
      </w:r>
    </w:p>
    <w:p w14:paraId="79406CBA" w14:textId="10F1EC8A" w:rsidR="008F351C" w:rsidRPr="00A01463" w:rsidRDefault="008F351C" w:rsidP="006370E6">
      <w:pPr>
        <w:tabs>
          <w:tab w:val="left" w:pos="142"/>
        </w:tabs>
        <w:spacing w:line="360" w:lineRule="auto"/>
        <w:ind w:firstLine="851"/>
        <w:jc w:val="both"/>
        <w:rPr>
          <w:sz w:val="28"/>
          <w:szCs w:val="28"/>
        </w:rPr>
      </w:pPr>
      <w:r w:rsidRPr="00A01463">
        <w:rPr>
          <w:sz w:val="28"/>
          <w:szCs w:val="28"/>
        </w:rPr>
        <w:t>- график очищается с помощью clear()</w:t>
      </w:r>
      <w:r w:rsidR="0071524C" w:rsidRPr="00A01463">
        <w:rPr>
          <w:sz w:val="28"/>
          <w:szCs w:val="28"/>
        </w:rPr>
        <w:t>;</w:t>
      </w:r>
    </w:p>
    <w:p w14:paraId="379824C4" w14:textId="7EB7DA45" w:rsidR="008F351C" w:rsidRPr="00A01463" w:rsidRDefault="008F351C" w:rsidP="006370E6">
      <w:pPr>
        <w:tabs>
          <w:tab w:val="left" w:pos="142"/>
        </w:tabs>
        <w:spacing w:line="360" w:lineRule="auto"/>
        <w:ind w:firstLine="851"/>
        <w:jc w:val="both"/>
        <w:rPr>
          <w:sz w:val="28"/>
          <w:szCs w:val="28"/>
        </w:rPr>
      </w:pPr>
      <w:r w:rsidRPr="00A01463">
        <w:rPr>
          <w:sz w:val="28"/>
          <w:szCs w:val="28"/>
        </w:rPr>
        <w:t>- показывается информационное сообщение о успешном сохранении графиков</w:t>
      </w:r>
      <w:r w:rsidR="00B05799" w:rsidRPr="00A01463">
        <w:rPr>
          <w:sz w:val="28"/>
          <w:szCs w:val="28"/>
        </w:rPr>
        <w:t>.</w:t>
      </w:r>
    </w:p>
    <w:p w14:paraId="6C9CF865" w14:textId="28C0CE85" w:rsidR="00C729C7" w:rsidRPr="00A01463" w:rsidRDefault="008F351C" w:rsidP="006370E6">
      <w:pPr>
        <w:tabs>
          <w:tab w:val="left" w:pos="142"/>
        </w:tabs>
        <w:spacing w:line="360" w:lineRule="auto"/>
        <w:ind w:firstLine="851"/>
        <w:jc w:val="both"/>
        <w:rPr>
          <w:sz w:val="28"/>
          <w:szCs w:val="28"/>
        </w:rPr>
      </w:pPr>
      <w:r w:rsidRPr="00A01463">
        <w:rPr>
          <w:sz w:val="28"/>
          <w:szCs w:val="28"/>
        </w:rPr>
        <w:t>Если возникает исключение в процессе сохранения графиков, выводится сообщение об ошибке с описанием исключения.</w:t>
      </w:r>
    </w:p>
    <w:p w14:paraId="6E8C1B74" w14:textId="47B520BA" w:rsidR="004F7201" w:rsidRPr="00A01463" w:rsidRDefault="004F7201" w:rsidP="006370E6">
      <w:pPr>
        <w:tabs>
          <w:tab w:val="left" w:pos="142"/>
        </w:tabs>
        <w:spacing w:line="360" w:lineRule="auto"/>
        <w:jc w:val="both"/>
        <w:rPr>
          <w:color w:val="000000"/>
          <w:sz w:val="28"/>
          <w:szCs w:val="28"/>
        </w:rPr>
      </w:pPr>
      <w:r w:rsidRPr="00A01463">
        <w:rPr>
          <w:color w:val="000000"/>
          <w:sz w:val="28"/>
          <w:szCs w:val="28"/>
        </w:rPr>
        <w:t>----------------------------------------------------------------------------------------------------------</w:t>
      </w:r>
    </w:p>
    <w:p w14:paraId="77C7FBC4" w14:textId="77777777" w:rsidR="004335B7" w:rsidRPr="00A01463" w:rsidRDefault="004335B7" w:rsidP="006370E6">
      <w:pPr>
        <w:tabs>
          <w:tab w:val="left" w:pos="142"/>
        </w:tabs>
        <w:spacing w:line="360" w:lineRule="auto"/>
        <w:ind w:firstLine="851"/>
        <w:jc w:val="both"/>
        <w:rPr>
          <w:color w:val="000000"/>
          <w:sz w:val="28"/>
          <w:szCs w:val="28"/>
        </w:rPr>
      </w:pPr>
      <w:r w:rsidRPr="00A01463">
        <w:rPr>
          <w:color w:val="000000"/>
          <w:sz w:val="28"/>
          <w:szCs w:val="28"/>
          <w:lang w:val="en-US"/>
        </w:rPr>
        <w:t>def</w:t>
      </w:r>
      <w:r w:rsidRPr="00A01463">
        <w:rPr>
          <w:color w:val="000000"/>
          <w:sz w:val="28"/>
          <w:szCs w:val="28"/>
        </w:rPr>
        <w:t xml:space="preserve"> </w:t>
      </w:r>
      <w:r w:rsidRPr="00A01463">
        <w:rPr>
          <w:color w:val="000000"/>
          <w:sz w:val="28"/>
          <w:szCs w:val="28"/>
          <w:lang w:val="en-US"/>
        </w:rPr>
        <w:t>save</w:t>
      </w:r>
      <w:r w:rsidRPr="00A01463">
        <w:rPr>
          <w:color w:val="000000"/>
          <w:sz w:val="28"/>
          <w:szCs w:val="28"/>
        </w:rPr>
        <w:t>_</w:t>
      </w:r>
      <w:r w:rsidRPr="00A01463">
        <w:rPr>
          <w:color w:val="000000"/>
          <w:sz w:val="28"/>
          <w:szCs w:val="28"/>
          <w:lang w:val="en-US"/>
        </w:rPr>
        <w:t>graphs</w:t>
      </w:r>
      <w:r w:rsidRPr="00A01463">
        <w:rPr>
          <w:color w:val="000000"/>
          <w:sz w:val="28"/>
          <w:szCs w:val="28"/>
        </w:rPr>
        <w:t>(</w:t>
      </w:r>
      <w:r w:rsidRPr="00A01463">
        <w:rPr>
          <w:color w:val="000000"/>
          <w:sz w:val="28"/>
          <w:szCs w:val="28"/>
          <w:lang w:val="en-US"/>
        </w:rPr>
        <w:t>self</w:t>
      </w:r>
      <w:r w:rsidRPr="00A01463">
        <w:rPr>
          <w:color w:val="000000"/>
          <w:sz w:val="28"/>
          <w:szCs w:val="28"/>
        </w:rPr>
        <w:t>):</w:t>
      </w:r>
    </w:p>
    <w:p w14:paraId="4E1280D8" w14:textId="77777777" w:rsidR="004335B7" w:rsidRPr="00A01463" w:rsidRDefault="004335B7" w:rsidP="006370E6">
      <w:pPr>
        <w:tabs>
          <w:tab w:val="left" w:pos="142"/>
        </w:tabs>
        <w:spacing w:line="360" w:lineRule="auto"/>
        <w:ind w:firstLine="851"/>
        <w:jc w:val="both"/>
        <w:rPr>
          <w:color w:val="000000"/>
          <w:sz w:val="28"/>
          <w:szCs w:val="28"/>
        </w:rPr>
      </w:pPr>
      <w:r w:rsidRPr="00A01463">
        <w:rPr>
          <w:color w:val="000000"/>
          <w:sz w:val="28"/>
          <w:szCs w:val="28"/>
        </w:rPr>
        <w:t xml:space="preserve">        # Проверка наличия данных графиков</w:t>
      </w:r>
    </w:p>
    <w:p w14:paraId="36E5B503" w14:textId="77777777" w:rsidR="004335B7" w:rsidRPr="00A01463" w:rsidRDefault="004335B7" w:rsidP="006370E6">
      <w:pPr>
        <w:tabs>
          <w:tab w:val="left" w:pos="142"/>
        </w:tabs>
        <w:spacing w:line="360" w:lineRule="auto"/>
        <w:ind w:firstLine="851"/>
        <w:jc w:val="both"/>
        <w:rPr>
          <w:color w:val="000000"/>
          <w:sz w:val="28"/>
          <w:szCs w:val="28"/>
          <w:lang w:val="en-US"/>
        </w:rPr>
      </w:pPr>
      <w:r w:rsidRPr="00A01463">
        <w:rPr>
          <w:color w:val="000000"/>
          <w:sz w:val="28"/>
          <w:szCs w:val="28"/>
        </w:rPr>
        <w:t xml:space="preserve">        </w:t>
      </w:r>
      <w:r w:rsidRPr="00A01463">
        <w:rPr>
          <w:color w:val="000000"/>
          <w:sz w:val="28"/>
          <w:szCs w:val="28"/>
          <w:lang w:val="en-US"/>
        </w:rPr>
        <w:t>if not self.plot_data:</w:t>
      </w:r>
    </w:p>
    <w:p w14:paraId="255E0610" w14:textId="77777777" w:rsidR="004335B7" w:rsidRPr="00A01463" w:rsidRDefault="004335B7" w:rsidP="006370E6">
      <w:pPr>
        <w:tabs>
          <w:tab w:val="left" w:pos="142"/>
        </w:tabs>
        <w:spacing w:line="360" w:lineRule="auto"/>
        <w:ind w:firstLine="851"/>
        <w:jc w:val="both"/>
        <w:rPr>
          <w:color w:val="000000"/>
          <w:sz w:val="28"/>
          <w:szCs w:val="28"/>
        </w:rPr>
      </w:pPr>
      <w:r w:rsidRPr="00A01463">
        <w:rPr>
          <w:color w:val="000000"/>
          <w:sz w:val="28"/>
          <w:szCs w:val="28"/>
          <w:lang w:val="en-US"/>
        </w:rPr>
        <w:t xml:space="preserve">            messagebox</w:t>
      </w:r>
      <w:r w:rsidRPr="00A01463">
        <w:rPr>
          <w:color w:val="000000"/>
          <w:sz w:val="28"/>
          <w:szCs w:val="28"/>
        </w:rPr>
        <w:t>.</w:t>
      </w:r>
      <w:r w:rsidRPr="00A01463">
        <w:rPr>
          <w:color w:val="000000"/>
          <w:sz w:val="28"/>
          <w:szCs w:val="28"/>
          <w:lang w:val="en-US"/>
        </w:rPr>
        <w:t>showwarning</w:t>
      </w:r>
      <w:r w:rsidRPr="00A01463">
        <w:rPr>
          <w:color w:val="000000"/>
          <w:sz w:val="28"/>
          <w:szCs w:val="28"/>
        </w:rPr>
        <w:t>("Предупреждение", "Нет данных графиков для сохранения.")</w:t>
      </w:r>
    </w:p>
    <w:p w14:paraId="231B62B7" w14:textId="77777777" w:rsidR="004335B7" w:rsidRPr="00A01463" w:rsidRDefault="004335B7" w:rsidP="006370E6">
      <w:pPr>
        <w:tabs>
          <w:tab w:val="left" w:pos="142"/>
        </w:tabs>
        <w:spacing w:line="360" w:lineRule="auto"/>
        <w:ind w:firstLine="851"/>
        <w:jc w:val="both"/>
        <w:rPr>
          <w:color w:val="000000"/>
          <w:sz w:val="28"/>
          <w:szCs w:val="28"/>
          <w:lang w:val="en-US"/>
        </w:rPr>
      </w:pPr>
      <w:r w:rsidRPr="00A01463">
        <w:rPr>
          <w:color w:val="000000"/>
          <w:sz w:val="28"/>
          <w:szCs w:val="28"/>
        </w:rPr>
        <w:t xml:space="preserve">            </w:t>
      </w:r>
      <w:r w:rsidRPr="00A01463">
        <w:rPr>
          <w:color w:val="000000"/>
          <w:sz w:val="28"/>
          <w:szCs w:val="28"/>
          <w:lang w:val="en-US"/>
        </w:rPr>
        <w:t>return</w:t>
      </w:r>
    </w:p>
    <w:p w14:paraId="6CA6C438" w14:textId="77777777" w:rsidR="004335B7" w:rsidRPr="00A01463" w:rsidRDefault="004335B7" w:rsidP="006370E6">
      <w:pPr>
        <w:tabs>
          <w:tab w:val="left" w:pos="142"/>
        </w:tabs>
        <w:spacing w:line="360" w:lineRule="auto"/>
        <w:ind w:firstLine="851"/>
        <w:jc w:val="both"/>
        <w:rPr>
          <w:color w:val="000000"/>
          <w:sz w:val="28"/>
          <w:szCs w:val="28"/>
          <w:lang w:val="en-US"/>
        </w:rPr>
      </w:pPr>
    </w:p>
    <w:p w14:paraId="54C28BF5" w14:textId="77777777" w:rsidR="004335B7" w:rsidRPr="00A01463" w:rsidRDefault="004335B7" w:rsidP="006370E6">
      <w:pPr>
        <w:tabs>
          <w:tab w:val="left" w:pos="142"/>
        </w:tabs>
        <w:spacing w:line="360" w:lineRule="auto"/>
        <w:ind w:firstLine="851"/>
        <w:jc w:val="both"/>
        <w:rPr>
          <w:color w:val="000000"/>
          <w:sz w:val="28"/>
          <w:szCs w:val="28"/>
          <w:lang w:val="en-US"/>
        </w:rPr>
      </w:pPr>
      <w:r w:rsidRPr="00A01463">
        <w:rPr>
          <w:color w:val="000000"/>
          <w:sz w:val="28"/>
          <w:szCs w:val="28"/>
          <w:lang w:val="en-US"/>
        </w:rPr>
        <w:t xml:space="preserve">        # Выбор файла для сохранения</w:t>
      </w:r>
    </w:p>
    <w:p w14:paraId="46801A55" w14:textId="77777777" w:rsidR="004335B7" w:rsidRPr="00A01463" w:rsidRDefault="004335B7" w:rsidP="006370E6">
      <w:pPr>
        <w:tabs>
          <w:tab w:val="left" w:pos="142"/>
        </w:tabs>
        <w:spacing w:line="360" w:lineRule="auto"/>
        <w:ind w:firstLine="851"/>
        <w:jc w:val="both"/>
        <w:rPr>
          <w:color w:val="000000"/>
          <w:sz w:val="28"/>
          <w:szCs w:val="28"/>
          <w:lang w:val="en-US"/>
        </w:rPr>
      </w:pPr>
      <w:r w:rsidRPr="00A01463">
        <w:rPr>
          <w:color w:val="000000"/>
          <w:sz w:val="28"/>
          <w:szCs w:val="28"/>
          <w:lang w:val="en-US"/>
        </w:rPr>
        <w:t xml:space="preserve">        filename = filedialog.asksaveasfilename(defaultextension=".png",</w:t>
      </w:r>
    </w:p>
    <w:p w14:paraId="3B7F1109" w14:textId="77777777" w:rsidR="004335B7" w:rsidRPr="00A01463" w:rsidRDefault="004335B7" w:rsidP="006370E6">
      <w:pPr>
        <w:tabs>
          <w:tab w:val="left" w:pos="142"/>
        </w:tabs>
        <w:spacing w:line="360" w:lineRule="auto"/>
        <w:ind w:firstLine="851"/>
        <w:jc w:val="both"/>
        <w:rPr>
          <w:color w:val="000000"/>
          <w:sz w:val="28"/>
          <w:szCs w:val="28"/>
          <w:lang w:val="en-US"/>
        </w:rPr>
      </w:pPr>
      <w:r w:rsidRPr="00A01463">
        <w:rPr>
          <w:color w:val="000000"/>
          <w:sz w:val="28"/>
          <w:szCs w:val="28"/>
          <w:lang w:val="en-US"/>
        </w:rPr>
        <w:t xml:space="preserve">                                                filetypes=(("PNG", "*.png"), ("Все файлы", "*.*")))</w:t>
      </w:r>
    </w:p>
    <w:p w14:paraId="14BD5E2A" w14:textId="77777777" w:rsidR="004335B7" w:rsidRPr="00A01463" w:rsidRDefault="004335B7" w:rsidP="006370E6">
      <w:pPr>
        <w:tabs>
          <w:tab w:val="left" w:pos="142"/>
        </w:tabs>
        <w:spacing w:line="360" w:lineRule="auto"/>
        <w:ind w:firstLine="851"/>
        <w:jc w:val="both"/>
        <w:rPr>
          <w:color w:val="000000"/>
          <w:sz w:val="28"/>
          <w:szCs w:val="28"/>
          <w:lang w:val="en-US"/>
        </w:rPr>
      </w:pPr>
      <w:r w:rsidRPr="00A01463">
        <w:rPr>
          <w:color w:val="000000"/>
          <w:sz w:val="28"/>
          <w:szCs w:val="28"/>
          <w:lang w:val="en-US"/>
        </w:rPr>
        <w:t xml:space="preserve">        if filename:</w:t>
      </w:r>
    </w:p>
    <w:p w14:paraId="3FD22735" w14:textId="77777777" w:rsidR="004335B7" w:rsidRPr="00A01463" w:rsidRDefault="004335B7" w:rsidP="006370E6">
      <w:pPr>
        <w:tabs>
          <w:tab w:val="left" w:pos="142"/>
        </w:tabs>
        <w:spacing w:line="360" w:lineRule="auto"/>
        <w:ind w:firstLine="851"/>
        <w:jc w:val="both"/>
        <w:rPr>
          <w:color w:val="000000"/>
          <w:sz w:val="28"/>
          <w:szCs w:val="28"/>
          <w:lang w:val="en-US"/>
        </w:rPr>
      </w:pPr>
      <w:r w:rsidRPr="00A01463">
        <w:rPr>
          <w:color w:val="000000"/>
          <w:sz w:val="28"/>
          <w:szCs w:val="28"/>
          <w:lang w:val="en-US"/>
        </w:rPr>
        <w:t xml:space="preserve">            try:</w:t>
      </w:r>
    </w:p>
    <w:p w14:paraId="7C36EDB3" w14:textId="77777777" w:rsidR="004335B7" w:rsidRPr="00A01463" w:rsidRDefault="004335B7" w:rsidP="006370E6">
      <w:pPr>
        <w:tabs>
          <w:tab w:val="left" w:pos="142"/>
        </w:tabs>
        <w:spacing w:line="360" w:lineRule="auto"/>
        <w:ind w:firstLine="851"/>
        <w:jc w:val="both"/>
        <w:rPr>
          <w:color w:val="000000"/>
          <w:sz w:val="28"/>
          <w:szCs w:val="28"/>
          <w:lang w:val="en-US"/>
        </w:rPr>
      </w:pPr>
      <w:r w:rsidRPr="00A01463">
        <w:rPr>
          <w:color w:val="000000"/>
          <w:sz w:val="28"/>
          <w:szCs w:val="28"/>
          <w:lang w:val="en-US"/>
        </w:rPr>
        <w:t xml:space="preserve">                # Создание нового экземпляра Figure и Axes</w:t>
      </w:r>
    </w:p>
    <w:p w14:paraId="6249D6E0" w14:textId="77777777" w:rsidR="004335B7" w:rsidRPr="00A01463" w:rsidRDefault="004335B7" w:rsidP="006370E6">
      <w:pPr>
        <w:tabs>
          <w:tab w:val="left" w:pos="142"/>
        </w:tabs>
        <w:spacing w:line="360" w:lineRule="auto"/>
        <w:ind w:firstLine="851"/>
        <w:jc w:val="both"/>
        <w:rPr>
          <w:color w:val="000000"/>
          <w:sz w:val="28"/>
          <w:szCs w:val="28"/>
          <w:lang w:val="en-US"/>
        </w:rPr>
      </w:pPr>
      <w:r w:rsidRPr="00A01463">
        <w:rPr>
          <w:color w:val="000000"/>
          <w:sz w:val="28"/>
          <w:szCs w:val="28"/>
          <w:lang w:val="en-US"/>
        </w:rPr>
        <w:t xml:space="preserve">                figure, axes = plt.subplots()</w:t>
      </w:r>
    </w:p>
    <w:p w14:paraId="45C52A1D" w14:textId="77777777" w:rsidR="004335B7" w:rsidRPr="00A01463" w:rsidRDefault="004335B7" w:rsidP="006370E6">
      <w:pPr>
        <w:tabs>
          <w:tab w:val="left" w:pos="142"/>
        </w:tabs>
        <w:spacing w:line="360" w:lineRule="auto"/>
        <w:ind w:firstLine="851"/>
        <w:jc w:val="both"/>
        <w:rPr>
          <w:color w:val="000000"/>
          <w:sz w:val="28"/>
          <w:szCs w:val="28"/>
          <w:lang w:val="en-US"/>
        </w:rPr>
      </w:pPr>
    </w:p>
    <w:p w14:paraId="37ED731A" w14:textId="77777777" w:rsidR="004335B7" w:rsidRPr="00A01463" w:rsidRDefault="004335B7" w:rsidP="006370E6">
      <w:pPr>
        <w:tabs>
          <w:tab w:val="left" w:pos="142"/>
        </w:tabs>
        <w:spacing w:line="360" w:lineRule="auto"/>
        <w:ind w:firstLine="851"/>
        <w:jc w:val="both"/>
        <w:rPr>
          <w:color w:val="000000"/>
          <w:sz w:val="28"/>
          <w:szCs w:val="28"/>
        </w:rPr>
      </w:pPr>
      <w:r w:rsidRPr="00A01463">
        <w:rPr>
          <w:color w:val="000000"/>
          <w:sz w:val="28"/>
          <w:szCs w:val="28"/>
          <w:lang w:val="en-US"/>
        </w:rPr>
        <w:t xml:space="preserve">                </w:t>
      </w:r>
      <w:r w:rsidRPr="00A01463">
        <w:rPr>
          <w:color w:val="000000"/>
          <w:sz w:val="28"/>
          <w:szCs w:val="28"/>
        </w:rPr>
        <w:t># Сохранение каждого графика в отдельном файле</w:t>
      </w:r>
    </w:p>
    <w:p w14:paraId="2B657ABF" w14:textId="77777777" w:rsidR="004335B7" w:rsidRPr="00A01463" w:rsidRDefault="004335B7" w:rsidP="006370E6">
      <w:pPr>
        <w:tabs>
          <w:tab w:val="left" w:pos="142"/>
        </w:tabs>
        <w:spacing w:line="360" w:lineRule="auto"/>
        <w:ind w:firstLine="851"/>
        <w:jc w:val="both"/>
        <w:rPr>
          <w:color w:val="000000"/>
          <w:sz w:val="28"/>
          <w:szCs w:val="28"/>
          <w:lang w:val="en-US"/>
        </w:rPr>
      </w:pPr>
      <w:r w:rsidRPr="00A01463">
        <w:rPr>
          <w:color w:val="000000"/>
          <w:sz w:val="28"/>
          <w:szCs w:val="28"/>
        </w:rPr>
        <w:t xml:space="preserve">                </w:t>
      </w:r>
      <w:r w:rsidRPr="00A01463">
        <w:rPr>
          <w:color w:val="000000"/>
          <w:sz w:val="28"/>
          <w:szCs w:val="28"/>
          <w:lang w:val="en-US"/>
        </w:rPr>
        <w:t>for data in self.plot_data:</w:t>
      </w:r>
    </w:p>
    <w:p w14:paraId="6F22C41B" w14:textId="77777777" w:rsidR="004335B7" w:rsidRPr="00A01463" w:rsidRDefault="004335B7" w:rsidP="006370E6">
      <w:pPr>
        <w:tabs>
          <w:tab w:val="left" w:pos="142"/>
        </w:tabs>
        <w:spacing w:line="360" w:lineRule="auto"/>
        <w:ind w:firstLine="851"/>
        <w:jc w:val="both"/>
        <w:rPr>
          <w:color w:val="000000"/>
          <w:sz w:val="28"/>
          <w:szCs w:val="28"/>
          <w:lang w:val="en-US"/>
        </w:rPr>
      </w:pPr>
      <w:r w:rsidRPr="00A01463">
        <w:rPr>
          <w:color w:val="000000"/>
          <w:sz w:val="28"/>
          <w:szCs w:val="28"/>
          <w:lang w:val="en-US"/>
        </w:rPr>
        <w:t xml:space="preserve">                    x, y, label = data</w:t>
      </w:r>
    </w:p>
    <w:p w14:paraId="23CA2E08" w14:textId="77777777" w:rsidR="004335B7" w:rsidRPr="00A01463" w:rsidRDefault="004335B7" w:rsidP="006370E6">
      <w:pPr>
        <w:tabs>
          <w:tab w:val="left" w:pos="142"/>
        </w:tabs>
        <w:spacing w:line="360" w:lineRule="auto"/>
        <w:ind w:firstLine="851"/>
        <w:jc w:val="both"/>
        <w:rPr>
          <w:color w:val="000000"/>
          <w:sz w:val="28"/>
          <w:szCs w:val="28"/>
          <w:lang w:val="en-US"/>
        </w:rPr>
      </w:pPr>
      <w:r w:rsidRPr="00A01463">
        <w:rPr>
          <w:color w:val="000000"/>
          <w:sz w:val="28"/>
          <w:szCs w:val="28"/>
          <w:lang w:val="en-US"/>
        </w:rPr>
        <w:t xml:space="preserve">                    axes.plot(x, y, label=label)</w:t>
      </w:r>
    </w:p>
    <w:p w14:paraId="1E54A3E1" w14:textId="77777777" w:rsidR="004335B7" w:rsidRPr="00A01463" w:rsidRDefault="004335B7" w:rsidP="006370E6">
      <w:pPr>
        <w:tabs>
          <w:tab w:val="left" w:pos="142"/>
        </w:tabs>
        <w:spacing w:line="360" w:lineRule="auto"/>
        <w:ind w:firstLine="851"/>
        <w:jc w:val="both"/>
        <w:rPr>
          <w:color w:val="000000"/>
          <w:sz w:val="28"/>
          <w:szCs w:val="28"/>
          <w:lang w:val="en-US"/>
        </w:rPr>
      </w:pPr>
    </w:p>
    <w:p w14:paraId="301FA058" w14:textId="77777777" w:rsidR="004335B7" w:rsidRPr="00A01463" w:rsidRDefault="004335B7" w:rsidP="006370E6">
      <w:pPr>
        <w:tabs>
          <w:tab w:val="left" w:pos="142"/>
        </w:tabs>
        <w:spacing w:line="360" w:lineRule="auto"/>
        <w:ind w:firstLine="851"/>
        <w:jc w:val="both"/>
        <w:rPr>
          <w:color w:val="000000"/>
          <w:sz w:val="28"/>
          <w:szCs w:val="28"/>
        </w:rPr>
      </w:pPr>
      <w:r w:rsidRPr="00A01463">
        <w:rPr>
          <w:color w:val="000000"/>
          <w:sz w:val="28"/>
          <w:szCs w:val="28"/>
          <w:lang w:val="en-US"/>
        </w:rPr>
        <w:t xml:space="preserve">                </w:t>
      </w:r>
      <w:r w:rsidRPr="00A01463">
        <w:rPr>
          <w:color w:val="000000"/>
          <w:sz w:val="28"/>
          <w:szCs w:val="28"/>
        </w:rPr>
        <w:t># Устанавливаем метки осей</w:t>
      </w:r>
    </w:p>
    <w:p w14:paraId="48570CE3" w14:textId="77777777" w:rsidR="004335B7" w:rsidRPr="00A01463" w:rsidRDefault="004335B7" w:rsidP="006370E6">
      <w:pPr>
        <w:tabs>
          <w:tab w:val="left" w:pos="142"/>
        </w:tabs>
        <w:spacing w:line="360" w:lineRule="auto"/>
        <w:ind w:firstLine="851"/>
        <w:jc w:val="both"/>
        <w:rPr>
          <w:color w:val="000000"/>
          <w:sz w:val="28"/>
          <w:szCs w:val="28"/>
        </w:rPr>
      </w:pPr>
      <w:r w:rsidRPr="00A01463">
        <w:rPr>
          <w:color w:val="000000"/>
          <w:sz w:val="28"/>
          <w:szCs w:val="28"/>
        </w:rPr>
        <w:t xml:space="preserve">                </w:t>
      </w:r>
      <w:r w:rsidRPr="00A01463">
        <w:rPr>
          <w:color w:val="000000"/>
          <w:sz w:val="28"/>
          <w:szCs w:val="28"/>
          <w:lang w:val="en-US"/>
        </w:rPr>
        <w:t>axes</w:t>
      </w:r>
      <w:r w:rsidRPr="00A01463">
        <w:rPr>
          <w:color w:val="000000"/>
          <w:sz w:val="28"/>
          <w:szCs w:val="28"/>
        </w:rPr>
        <w:t>.</w:t>
      </w:r>
      <w:r w:rsidRPr="00A01463">
        <w:rPr>
          <w:color w:val="000000"/>
          <w:sz w:val="28"/>
          <w:szCs w:val="28"/>
          <w:lang w:val="en-US"/>
        </w:rPr>
        <w:t>set</w:t>
      </w:r>
      <w:r w:rsidRPr="00A01463">
        <w:rPr>
          <w:color w:val="000000"/>
          <w:sz w:val="28"/>
          <w:szCs w:val="28"/>
        </w:rPr>
        <w:t>_</w:t>
      </w:r>
      <w:r w:rsidRPr="00A01463">
        <w:rPr>
          <w:color w:val="000000"/>
          <w:sz w:val="28"/>
          <w:szCs w:val="28"/>
          <w:lang w:val="en-US"/>
        </w:rPr>
        <w:t>xlabel</w:t>
      </w:r>
      <w:r w:rsidRPr="00A01463">
        <w:rPr>
          <w:color w:val="000000"/>
          <w:sz w:val="28"/>
          <w:szCs w:val="28"/>
        </w:rPr>
        <w:t>('</w:t>
      </w:r>
      <w:r w:rsidRPr="00A01463">
        <w:rPr>
          <w:color w:val="000000"/>
          <w:sz w:val="28"/>
          <w:szCs w:val="28"/>
          <w:lang w:val="en-US"/>
        </w:rPr>
        <w:t>x</w:t>
      </w:r>
      <w:r w:rsidRPr="00A01463">
        <w:rPr>
          <w:color w:val="000000"/>
          <w:sz w:val="28"/>
          <w:szCs w:val="28"/>
        </w:rPr>
        <w:t>')</w:t>
      </w:r>
    </w:p>
    <w:p w14:paraId="4E962DCA" w14:textId="77777777" w:rsidR="004335B7" w:rsidRPr="00A01463" w:rsidRDefault="004335B7" w:rsidP="006370E6">
      <w:pPr>
        <w:tabs>
          <w:tab w:val="left" w:pos="142"/>
        </w:tabs>
        <w:spacing w:line="360" w:lineRule="auto"/>
        <w:ind w:firstLine="851"/>
        <w:jc w:val="both"/>
        <w:rPr>
          <w:color w:val="000000"/>
          <w:sz w:val="28"/>
          <w:szCs w:val="28"/>
        </w:rPr>
      </w:pPr>
      <w:r w:rsidRPr="00A01463">
        <w:rPr>
          <w:color w:val="000000"/>
          <w:sz w:val="28"/>
          <w:szCs w:val="28"/>
        </w:rPr>
        <w:t xml:space="preserve">                </w:t>
      </w:r>
      <w:r w:rsidRPr="00A01463">
        <w:rPr>
          <w:color w:val="000000"/>
          <w:sz w:val="28"/>
          <w:szCs w:val="28"/>
          <w:lang w:val="en-US"/>
        </w:rPr>
        <w:t>axes</w:t>
      </w:r>
      <w:r w:rsidRPr="00A01463">
        <w:rPr>
          <w:color w:val="000000"/>
          <w:sz w:val="28"/>
          <w:szCs w:val="28"/>
        </w:rPr>
        <w:t>.</w:t>
      </w:r>
      <w:r w:rsidRPr="00A01463">
        <w:rPr>
          <w:color w:val="000000"/>
          <w:sz w:val="28"/>
          <w:szCs w:val="28"/>
          <w:lang w:val="en-US"/>
        </w:rPr>
        <w:t>set</w:t>
      </w:r>
      <w:r w:rsidRPr="00A01463">
        <w:rPr>
          <w:color w:val="000000"/>
          <w:sz w:val="28"/>
          <w:szCs w:val="28"/>
        </w:rPr>
        <w:t>_</w:t>
      </w:r>
      <w:r w:rsidRPr="00A01463">
        <w:rPr>
          <w:color w:val="000000"/>
          <w:sz w:val="28"/>
          <w:szCs w:val="28"/>
          <w:lang w:val="en-US"/>
        </w:rPr>
        <w:t>ylabel</w:t>
      </w:r>
      <w:r w:rsidRPr="00A01463">
        <w:rPr>
          <w:color w:val="000000"/>
          <w:sz w:val="28"/>
          <w:szCs w:val="28"/>
        </w:rPr>
        <w:t>('</w:t>
      </w:r>
      <w:r w:rsidRPr="00A01463">
        <w:rPr>
          <w:color w:val="000000"/>
          <w:sz w:val="28"/>
          <w:szCs w:val="28"/>
          <w:lang w:val="en-US"/>
        </w:rPr>
        <w:t>y</w:t>
      </w:r>
      <w:r w:rsidRPr="00A01463">
        <w:rPr>
          <w:color w:val="000000"/>
          <w:sz w:val="28"/>
          <w:szCs w:val="28"/>
        </w:rPr>
        <w:t>')</w:t>
      </w:r>
    </w:p>
    <w:p w14:paraId="7267899A" w14:textId="77777777" w:rsidR="004335B7" w:rsidRPr="00A01463" w:rsidRDefault="004335B7" w:rsidP="006370E6">
      <w:pPr>
        <w:tabs>
          <w:tab w:val="left" w:pos="142"/>
        </w:tabs>
        <w:spacing w:line="360" w:lineRule="auto"/>
        <w:ind w:firstLine="851"/>
        <w:jc w:val="both"/>
        <w:rPr>
          <w:color w:val="000000"/>
          <w:sz w:val="28"/>
          <w:szCs w:val="28"/>
        </w:rPr>
      </w:pPr>
    </w:p>
    <w:p w14:paraId="0916D661" w14:textId="77777777" w:rsidR="004335B7" w:rsidRPr="00A01463" w:rsidRDefault="004335B7" w:rsidP="006370E6">
      <w:pPr>
        <w:tabs>
          <w:tab w:val="left" w:pos="142"/>
        </w:tabs>
        <w:spacing w:line="360" w:lineRule="auto"/>
        <w:ind w:firstLine="851"/>
        <w:jc w:val="both"/>
        <w:rPr>
          <w:color w:val="000000"/>
          <w:sz w:val="28"/>
          <w:szCs w:val="28"/>
        </w:rPr>
      </w:pPr>
      <w:r w:rsidRPr="00A01463">
        <w:rPr>
          <w:color w:val="000000"/>
          <w:sz w:val="28"/>
          <w:szCs w:val="28"/>
        </w:rPr>
        <w:t xml:space="preserve">                # Добавляем легенду</w:t>
      </w:r>
    </w:p>
    <w:p w14:paraId="4C2AFD69" w14:textId="77777777" w:rsidR="004335B7" w:rsidRPr="00A01463" w:rsidRDefault="004335B7" w:rsidP="006370E6">
      <w:pPr>
        <w:tabs>
          <w:tab w:val="left" w:pos="142"/>
        </w:tabs>
        <w:spacing w:line="360" w:lineRule="auto"/>
        <w:ind w:firstLine="851"/>
        <w:jc w:val="both"/>
        <w:rPr>
          <w:color w:val="000000"/>
          <w:sz w:val="28"/>
          <w:szCs w:val="28"/>
        </w:rPr>
      </w:pPr>
      <w:r w:rsidRPr="00A01463">
        <w:rPr>
          <w:color w:val="000000"/>
          <w:sz w:val="28"/>
          <w:szCs w:val="28"/>
        </w:rPr>
        <w:t xml:space="preserve">                </w:t>
      </w:r>
      <w:r w:rsidRPr="00A01463">
        <w:rPr>
          <w:color w:val="000000"/>
          <w:sz w:val="28"/>
          <w:szCs w:val="28"/>
          <w:lang w:val="en-US"/>
        </w:rPr>
        <w:t>axes</w:t>
      </w:r>
      <w:r w:rsidRPr="00A01463">
        <w:rPr>
          <w:color w:val="000000"/>
          <w:sz w:val="28"/>
          <w:szCs w:val="28"/>
        </w:rPr>
        <w:t>.</w:t>
      </w:r>
      <w:r w:rsidRPr="00A01463">
        <w:rPr>
          <w:color w:val="000000"/>
          <w:sz w:val="28"/>
          <w:szCs w:val="28"/>
          <w:lang w:val="en-US"/>
        </w:rPr>
        <w:t>legend</w:t>
      </w:r>
      <w:r w:rsidRPr="00A01463">
        <w:rPr>
          <w:color w:val="000000"/>
          <w:sz w:val="28"/>
          <w:szCs w:val="28"/>
        </w:rPr>
        <w:t>()</w:t>
      </w:r>
    </w:p>
    <w:p w14:paraId="28488B80" w14:textId="77777777" w:rsidR="004335B7" w:rsidRPr="00A01463" w:rsidRDefault="004335B7" w:rsidP="006370E6">
      <w:pPr>
        <w:tabs>
          <w:tab w:val="left" w:pos="142"/>
        </w:tabs>
        <w:spacing w:line="360" w:lineRule="auto"/>
        <w:ind w:firstLine="851"/>
        <w:jc w:val="both"/>
        <w:rPr>
          <w:color w:val="000000"/>
          <w:sz w:val="28"/>
          <w:szCs w:val="28"/>
        </w:rPr>
      </w:pPr>
    </w:p>
    <w:p w14:paraId="021C65A0" w14:textId="77777777" w:rsidR="004335B7" w:rsidRPr="00A01463" w:rsidRDefault="004335B7" w:rsidP="006370E6">
      <w:pPr>
        <w:tabs>
          <w:tab w:val="left" w:pos="142"/>
        </w:tabs>
        <w:spacing w:line="360" w:lineRule="auto"/>
        <w:ind w:firstLine="851"/>
        <w:jc w:val="both"/>
        <w:rPr>
          <w:color w:val="000000"/>
          <w:sz w:val="28"/>
          <w:szCs w:val="28"/>
        </w:rPr>
      </w:pPr>
      <w:r w:rsidRPr="00A01463">
        <w:rPr>
          <w:color w:val="000000"/>
          <w:sz w:val="28"/>
          <w:szCs w:val="28"/>
        </w:rPr>
        <w:t xml:space="preserve">                # Сохранение графика в файле </w:t>
      </w:r>
      <w:r w:rsidRPr="00A01463">
        <w:rPr>
          <w:color w:val="000000"/>
          <w:sz w:val="28"/>
          <w:szCs w:val="28"/>
          <w:lang w:val="en-US"/>
        </w:rPr>
        <w:t>PNG</w:t>
      </w:r>
    </w:p>
    <w:p w14:paraId="1673607A" w14:textId="77777777" w:rsidR="004335B7" w:rsidRPr="00A01463" w:rsidRDefault="004335B7" w:rsidP="006370E6">
      <w:pPr>
        <w:tabs>
          <w:tab w:val="left" w:pos="142"/>
        </w:tabs>
        <w:spacing w:line="360" w:lineRule="auto"/>
        <w:ind w:firstLine="851"/>
        <w:jc w:val="both"/>
        <w:rPr>
          <w:color w:val="000000"/>
          <w:sz w:val="28"/>
          <w:szCs w:val="28"/>
          <w:lang w:val="en-US"/>
        </w:rPr>
      </w:pPr>
      <w:r w:rsidRPr="00A01463">
        <w:rPr>
          <w:color w:val="000000"/>
          <w:sz w:val="28"/>
          <w:szCs w:val="28"/>
        </w:rPr>
        <w:t xml:space="preserve">                </w:t>
      </w:r>
      <w:r w:rsidRPr="00A01463">
        <w:rPr>
          <w:color w:val="000000"/>
          <w:sz w:val="28"/>
          <w:szCs w:val="28"/>
          <w:lang w:val="en-US"/>
        </w:rPr>
        <w:t>figure.savefig(filename)</w:t>
      </w:r>
    </w:p>
    <w:p w14:paraId="6348E862" w14:textId="77777777" w:rsidR="004335B7" w:rsidRPr="00A01463" w:rsidRDefault="004335B7" w:rsidP="006370E6">
      <w:pPr>
        <w:tabs>
          <w:tab w:val="left" w:pos="142"/>
        </w:tabs>
        <w:spacing w:line="360" w:lineRule="auto"/>
        <w:ind w:firstLine="851"/>
        <w:jc w:val="both"/>
        <w:rPr>
          <w:color w:val="000000"/>
          <w:sz w:val="28"/>
          <w:szCs w:val="28"/>
          <w:lang w:val="en-US"/>
        </w:rPr>
      </w:pPr>
    </w:p>
    <w:p w14:paraId="7F07F40E" w14:textId="77777777" w:rsidR="004335B7" w:rsidRPr="00A01463" w:rsidRDefault="004335B7" w:rsidP="006370E6">
      <w:pPr>
        <w:tabs>
          <w:tab w:val="left" w:pos="142"/>
        </w:tabs>
        <w:spacing w:line="360" w:lineRule="auto"/>
        <w:ind w:firstLine="851"/>
        <w:jc w:val="both"/>
        <w:rPr>
          <w:color w:val="000000"/>
          <w:sz w:val="28"/>
          <w:szCs w:val="28"/>
          <w:lang w:val="en-US"/>
        </w:rPr>
      </w:pPr>
      <w:r w:rsidRPr="00A01463">
        <w:rPr>
          <w:color w:val="000000"/>
          <w:sz w:val="28"/>
          <w:szCs w:val="28"/>
          <w:lang w:val="en-US"/>
        </w:rPr>
        <w:t xml:space="preserve">                # Очистка графика</w:t>
      </w:r>
    </w:p>
    <w:p w14:paraId="6F2AB1F9" w14:textId="77777777" w:rsidR="004335B7" w:rsidRPr="00A01463" w:rsidRDefault="004335B7" w:rsidP="006370E6">
      <w:pPr>
        <w:tabs>
          <w:tab w:val="left" w:pos="142"/>
        </w:tabs>
        <w:spacing w:line="360" w:lineRule="auto"/>
        <w:ind w:firstLine="851"/>
        <w:jc w:val="both"/>
        <w:rPr>
          <w:color w:val="000000"/>
          <w:sz w:val="28"/>
          <w:szCs w:val="28"/>
          <w:lang w:val="en-US"/>
        </w:rPr>
      </w:pPr>
      <w:r w:rsidRPr="00A01463">
        <w:rPr>
          <w:color w:val="000000"/>
          <w:sz w:val="28"/>
          <w:szCs w:val="28"/>
          <w:lang w:val="en-US"/>
        </w:rPr>
        <w:t xml:space="preserve">                axes.clear()</w:t>
      </w:r>
    </w:p>
    <w:p w14:paraId="53FA8515" w14:textId="77777777" w:rsidR="004335B7" w:rsidRPr="00A01463" w:rsidRDefault="004335B7" w:rsidP="006370E6">
      <w:pPr>
        <w:tabs>
          <w:tab w:val="left" w:pos="142"/>
        </w:tabs>
        <w:spacing w:line="360" w:lineRule="auto"/>
        <w:ind w:firstLine="851"/>
        <w:jc w:val="both"/>
        <w:rPr>
          <w:color w:val="000000"/>
          <w:sz w:val="28"/>
          <w:szCs w:val="28"/>
          <w:lang w:val="en-US"/>
        </w:rPr>
      </w:pPr>
    </w:p>
    <w:p w14:paraId="4CD0588F" w14:textId="77777777" w:rsidR="004335B7" w:rsidRPr="00A01463" w:rsidRDefault="004335B7" w:rsidP="006370E6">
      <w:pPr>
        <w:tabs>
          <w:tab w:val="left" w:pos="142"/>
        </w:tabs>
        <w:spacing w:line="360" w:lineRule="auto"/>
        <w:ind w:firstLine="851"/>
        <w:jc w:val="both"/>
        <w:rPr>
          <w:color w:val="000000"/>
          <w:sz w:val="28"/>
          <w:szCs w:val="28"/>
        </w:rPr>
      </w:pPr>
      <w:r w:rsidRPr="00A01463">
        <w:rPr>
          <w:color w:val="000000"/>
          <w:sz w:val="28"/>
          <w:szCs w:val="28"/>
          <w:lang w:val="en-US"/>
        </w:rPr>
        <w:t xml:space="preserve">                messagebox</w:t>
      </w:r>
      <w:r w:rsidRPr="00A01463">
        <w:rPr>
          <w:color w:val="000000"/>
          <w:sz w:val="28"/>
          <w:szCs w:val="28"/>
        </w:rPr>
        <w:t>.</w:t>
      </w:r>
      <w:r w:rsidRPr="00A01463">
        <w:rPr>
          <w:color w:val="000000"/>
          <w:sz w:val="28"/>
          <w:szCs w:val="28"/>
          <w:lang w:val="en-US"/>
        </w:rPr>
        <w:t>showinfo</w:t>
      </w:r>
      <w:r w:rsidRPr="00A01463">
        <w:rPr>
          <w:color w:val="000000"/>
          <w:sz w:val="28"/>
          <w:szCs w:val="28"/>
        </w:rPr>
        <w:t>("Сохранение успешно", "Графики успешно сохранены.")</w:t>
      </w:r>
    </w:p>
    <w:p w14:paraId="6FE24F4C" w14:textId="77777777" w:rsidR="004335B7" w:rsidRPr="00A01463" w:rsidRDefault="004335B7" w:rsidP="006370E6">
      <w:pPr>
        <w:tabs>
          <w:tab w:val="left" w:pos="142"/>
        </w:tabs>
        <w:spacing w:line="360" w:lineRule="auto"/>
        <w:ind w:firstLine="851"/>
        <w:jc w:val="both"/>
        <w:rPr>
          <w:color w:val="000000"/>
          <w:sz w:val="28"/>
          <w:szCs w:val="28"/>
        </w:rPr>
      </w:pPr>
      <w:r w:rsidRPr="00A01463">
        <w:rPr>
          <w:color w:val="000000"/>
          <w:sz w:val="28"/>
          <w:szCs w:val="28"/>
        </w:rPr>
        <w:t xml:space="preserve">            </w:t>
      </w:r>
      <w:r w:rsidRPr="00A01463">
        <w:rPr>
          <w:color w:val="000000"/>
          <w:sz w:val="28"/>
          <w:szCs w:val="28"/>
          <w:lang w:val="en-US"/>
        </w:rPr>
        <w:t>except</w:t>
      </w:r>
      <w:r w:rsidRPr="00A01463">
        <w:rPr>
          <w:color w:val="000000"/>
          <w:sz w:val="28"/>
          <w:szCs w:val="28"/>
        </w:rPr>
        <w:t xml:space="preserve"> </w:t>
      </w:r>
      <w:r w:rsidRPr="00A01463">
        <w:rPr>
          <w:color w:val="000000"/>
          <w:sz w:val="28"/>
          <w:szCs w:val="28"/>
          <w:lang w:val="en-US"/>
        </w:rPr>
        <w:t>Exception</w:t>
      </w:r>
      <w:r w:rsidRPr="00A01463">
        <w:rPr>
          <w:color w:val="000000"/>
          <w:sz w:val="28"/>
          <w:szCs w:val="28"/>
        </w:rPr>
        <w:t xml:space="preserve"> </w:t>
      </w:r>
      <w:r w:rsidRPr="00A01463">
        <w:rPr>
          <w:color w:val="000000"/>
          <w:sz w:val="28"/>
          <w:szCs w:val="28"/>
          <w:lang w:val="en-US"/>
        </w:rPr>
        <w:t>as</w:t>
      </w:r>
      <w:r w:rsidRPr="00A01463">
        <w:rPr>
          <w:color w:val="000000"/>
          <w:sz w:val="28"/>
          <w:szCs w:val="28"/>
        </w:rPr>
        <w:t xml:space="preserve"> </w:t>
      </w:r>
      <w:r w:rsidRPr="00A01463">
        <w:rPr>
          <w:color w:val="000000"/>
          <w:sz w:val="28"/>
          <w:szCs w:val="28"/>
          <w:lang w:val="en-US"/>
        </w:rPr>
        <w:t>e</w:t>
      </w:r>
      <w:r w:rsidRPr="00A01463">
        <w:rPr>
          <w:color w:val="000000"/>
          <w:sz w:val="28"/>
          <w:szCs w:val="28"/>
        </w:rPr>
        <w:t>:</w:t>
      </w:r>
    </w:p>
    <w:p w14:paraId="5808FF48" w14:textId="77777777" w:rsidR="004335B7" w:rsidRPr="00A01463" w:rsidRDefault="004335B7" w:rsidP="006370E6">
      <w:pPr>
        <w:tabs>
          <w:tab w:val="left" w:pos="142"/>
        </w:tabs>
        <w:spacing w:line="360" w:lineRule="auto"/>
        <w:ind w:firstLine="851"/>
        <w:jc w:val="both"/>
        <w:rPr>
          <w:color w:val="000000"/>
          <w:sz w:val="28"/>
          <w:szCs w:val="28"/>
        </w:rPr>
      </w:pPr>
      <w:r w:rsidRPr="00A01463">
        <w:rPr>
          <w:color w:val="000000"/>
          <w:sz w:val="28"/>
          <w:szCs w:val="28"/>
        </w:rPr>
        <w:t xml:space="preserve">                </w:t>
      </w:r>
      <w:r w:rsidRPr="00A01463">
        <w:rPr>
          <w:color w:val="000000"/>
          <w:sz w:val="28"/>
          <w:szCs w:val="28"/>
          <w:lang w:val="en-US"/>
        </w:rPr>
        <w:t>messagebox</w:t>
      </w:r>
      <w:r w:rsidRPr="00A01463">
        <w:rPr>
          <w:color w:val="000000"/>
          <w:sz w:val="28"/>
          <w:szCs w:val="28"/>
        </w:rPr>
        <w:t>.</w:t>
      </w:r>
      <w:r w:rsidRPr="00A01463">
        <w:rPr>
          <w:color w:val="000000"/>
          <w:sz w:val="28"/>
          <w:szCs w:val="28"/>
          <w:lang w:val="en-US"/>
        </w:rPr>
        <w:t>showerror</w:t>
      </w:r>
      <w:r w:rsidRPr="00A01463">
        <w:rPr>
          <w:color w:val="000000"/>
          <w:sz w:val="28"/>
          <w:szCs w:val="28"/>
        </w:rPr>
        <w:t xml:space="preserve">("Ошибка сохранения", </w:t>
      </w:r>
      <w:r w:rsidRPr="00A01463">
        <w:rPr>
          <w:color w:val="000000"/>
          <w:sz w:val="28"/>
          <w:szCs w:val="28"/>
          <w:lang w:val="en-US"/>
        </w:rPr>
        <w:t>f</w:t>
      </w:r>
      <w:r w:rsidRPr="00A01463">
        <w:rPr>
          <w:color w:val="000000"/>
          <w:sz w:val="28"/>
          <w:szCs w:val="28"/>
        </w:rPr>
        <w:t>"Ошибка при сохранении графиков: {</w:t>
      </w:r>
      <w:r w:rsidRPr="00A01463">
        <w:rPr>
          <w:color w:val="000000"/>
          <w:sz w:val="28"/>
          <w:szCs w:val="28"/>
          <w:lang w:val="en-US"/>
        </w:rPr>
        <w:t>str</w:t>
      </w:r>
      <w:r w:rsidRPr="00A01463">
        <w:rPr>
          <w:color w:val="000000"/>
          <w:sz w:val="28"/>
          <w:szCs w:val="28"/>
        </w:rPr>
        <w:t>(</w:t>
      </w:r>
      <w:r w:rsidRPr="00A01463">
        <w:rPr>
          <w:color w:val="000000"/>
          <w:sz w:val="28"/>
          <w:szCs w:val="28"/>
          <w:lang w:val="en-US"/>
        </w:rPr>
        <w:t>e</w:t>
      </w:r>
      <w:r w:rsidRPr="00A01463">
        <w:rPr>
          <w:color w:val="000000"/>
          <w:sz w:val="28"/>
          <w:szCs w:val="28"/>
        </w:rPr>
        <w:t>)}")</w:t>
      </w:r>
    </w:p>
    <w:p w14:paraId="6C3663EA" w14:textId="77777777" w:rsidR="004335B7" w:rsidRPr="00A01463" w:rsidRDefault="004335B7" w:rsidP="006370E6">
      <w:pPr>
        <w:tabs>
          <w:tab w:val="left" w:pos="142"/>
        </w:tabs>
        <w:spacing w:line="360" w:lineRule="auto"/>
        <w:ind w:firstLine="851"/>
        <w:jc w:val="both"/>
        <w:rPr>
          <w:color w:val="000000"/>
          <w:sz w:val="28"/>
          <w:szCs w:val="28"/>
        </w:rPr>
      </w:pPr>
    </w:p>
    <w:p w14:paraId="7DA40463" w14:textId="77777777" w:rsidR="004335B7" w:rsidRPr="00A01463" w:rsidRDefault="004335B7" w:rsidP="006370E6">
      <w:pPr>
        <w:tabs>
          <w:tab w:val="left" w:pos="142"/>
        </w:tabs>
        <w:spacing w:line="360" w:lineRule="auto"/>
        <w:ind w:firstLine="851"/>
        <w:jc w:val="both"/>
        <w:rPr>
          <w:color w:val="000000"/>
          <w:sz w:val="28"/>
          <w:szCs w:val="28"/>
        </w:rPr>
      </w:pPr>
      <w:r w:rsidRPr="00A01463">
        <w:rPr>
          <w:color w:val="000000"/>
          <w:sz w:val="28"/>
          <w:szCs w:val="28"/>
        </w:rPr>
        <w:t xml:space="preserve">                # Очищаем предыдущий график</w:t>
      </w:r>
    </w:p>
    <w:p w14:paraId="184937E3" w14:textId="77777777" w:rsidR="004335B7" w:rsidRPr="00A01463" w:rsidRDefault="004335B7" w:rsidP="006370E6">
      <w:pPr>
        <w:tabs>
          <w:tab w:val="left" w:pos="142"/>
        </w:tabs>
        <w:spacing w:line="360" w:lineRule="auto"/>
        <w:ind w:firstLine="851"/>
        <w:jc w:val="both"/>
        <w:rPr>
          <w:color w:val="000000"/>
          <w:sz w:val="28"/>
          <w:szCs w:val="28"/>
        </w:rPr>
      </w:pPr>
      <w:r w:rsidRPr="00A01463">
        <w:rPr>
          <w:color w:val="000000"/>
          <w:sz w:val="28"/>
          <w:szCs w:val="28"/>
        </w:rPr>
        <w:t xml:space="preserve">                </w:t>
      </w:r>
      <w:r w:rsidRPr="00A01463">
        <w:rPr>
          <w:color w:val="000000"/>
          <w:sz w:val="28"/>
          <w:szCs w:val="28"/>
          <w:lang w:val="en-US"/>
        </w:rPr>
        <w:t>self</w:t>
      </w:r>
      <w:r w:rsidRPr="00A01463">
        <w:rPr>
          <w:color w:val="000000"/>
          <w:sz w:val="28"/>
          <w:szCs w:val="28"/>
        </w:rPr>
        <w:t>.</w:t>
      </w:r>
      <w:r w:rsidRPr="00A01463">
        <w:rPr>
          <w:color w:val="000000"/>
          <w:sz w:val="28"/>
          <w:szCs w:val="28"/>
          <w:lang w:val="en-US"/>
        </w:rPr>
        <w:t>axes</w:t>
      </w:r>
      <w:r w:rsidRPr="00A01463">
        <w:rPr>
          <w:color w:val="000000"/>
          <w:sz w:val="28"/>
          <w:szCs w:val="28"/>
        </w:rPr>
        <w:t>.</w:t>
      </w:r>
      <w:r w:rsidRPr="00A01463">
        <w:rPr>
          <w:color w:val="000000"/>
          <w:sz w:val="28"/>
          <w:szCs w:val="28"/>
          <w:lang w:val="en-US"/>
        </w:rPr>
        <w:t>clear</w:t>
      </w:r>
      <w:r w:rsidRPr="00A01463">
        <w:rPr>
          <w:color w:val="000000"/>
          <w:sz w:val="28"/>
          <w:szCs w:val="28"/>
        </w:rPr>
        <w:t>()</w:t>
      </w:r>
    </w:p>
    <w:p w14:paraId="4BF1C4EC" w14:textId="77777777" w:rsidR="004335B7" w:rsidRPr="00A01463" w:rsidRDefault="004335B7" w:rsidP="006370E6">
      <w:pPr>
        <w:tabs>
          <w:tab w:val="left" w:pos="142"/>
        </w:tabs>
        <w:spacing w:line="360" w:lineRule="auto"/>
        <w:ind w:firstLine="851"/>
        <w:jc w:val="both"/>
        <w:rPr>
          <w:color w:val="000000"/>
          <w:sz w:val="28"/>
          <w:szCs w:val="28"/>
        </w:rPr>
      </w:pPr>
    </w:p>
    <w:p w14:paraId="151C7A30" w14:textId="77777777" w:rsidR="004335B7" w:rsidRPr="00A01463" w:rsidRDefault="004335B7" w:rsidP="006370E6">
      <w:pPr>
        <w:tabs>
          <w:tab w:val="left" w:pos="142"/>
        </w:tabs>
        <w:spacing w:line="360" w:lineRule="auto"/>
        <w:ind w:firstLine="851"/>
        <w:jc w:val="both"/>
        <w:rPr>
          <w:color w:val="000000"/>
          <w:sz w:val="28"/>
          <w:szCs w:val="28"/>
        </w:rPr>
      </w:pPr>
      <w:r w:rsidRPr="00A01463">
        <w:rPr>
          <w:color w:val="000000"/>
          <w:sz w:val="28"/>
          <w:szCs w:val="28"/>
        </w:rPr>
        <w:t xml:space="preserve">                # Показываем все графики на одной плоскости</w:t>
      </w:r>
    </w:p>
    <w:p w14:paraId="00883EDC" w14:textId="77777777" w:rsidR="004335B7" w:rsidRPr="00A01463" w:rsidRDefault="004335B7" w:rsidP="006370E6">
      <w:pPr>
        <w:tabs>
          <w:tab w:val="left" w:pos="142"/>
        </w:tabs>
        <w:spacing w:line="360" w:lineRule="auto"/>
        <w:ind w:firstLine="851"/>
        <w:jc w:val="both"/>
        <w:rPr>
          <w:color w:val="000000"/>
          <w:sz w:val="28"/>
          <w:szCs w:val="28"/>
          <w:lang w:val="en-US"/>
        </w:rPr>
      </w:pPr>
      <w:r w:rsidRPr="00A01463">
        <w:rPr>
          <w:color w:val="000000"/>
          <w:sz w:val="28"/>
          <w:szCs w:val="28"/>
        </w:rPr>
        <w:t xml:space="preserve">                </w:t>
      </w:r>
      <w:r w:rsidRPr="00A01463">
        <w:rPr>
          <w:color w:val="000000"/>
          <w:sz w:val="28"/>
          <w:szCs w:val="28"/>
          <w:lang w:val="en-US"/>
        </w:rPr>
        <w:t>for data in self.plot_data:</w:t>
      </w:r>
    </w:p>
    <w:p w14:paraId="05E032FA" w14:textId="77777777" w:rsidR="004335B7" w:rsidRPr="00A01463" w:rsidRDefault="004335B7" w:rsidP="006370E6">
      <w:pPr>
        <w:tabs>
          <w:tab w:val="left" w:pos="142"/>
        </w:tabs>
        <w:spacing w:line="360" w:lineRule="auto"/>
        <w:ind w:firstLine="851"/>
        <w:jc w:val="both"/>
        <w:rPr>
          <w:color w:val="000000"/>
          <w:sz w:val="28"/>
          <w:szCs w:val="28"/>
          <w:lang w:val="en-US"/>
        </w:rPr>
      </w:pPr>
      <w:r w:rsidRPr="00A01463">
        <w:rPr>
          <w:color w:val="000000"/>
          <w:sz w:val="28"/>
          <w:szCs w:val="28"/>
          <w:lang w:val="en-US"/>
        </w:rPr>
        <w:t xml:space="preserve">                    self.axes.plot(data[0], data[1], label=data[2])</w:t>
      </w:r>
    </w:p>
    <w:p w14:paraId="05104504" w14:textId="77777777" w:rsidR="004335B7" w:rsidRPr="00A01463" w:rsidRDefault="004335B7" w:rsidP="006370E6">
      <w:pPr>
        <w:tabs>
          <w:tab w:val="left" w:pos="142"/>
        </w:tabs>
        <w:spacing w:line="360" w:lineRule="auto"/>
        <w:ind w:firstLine="851"/>
        <w:jc w:val="both"/>
        <w:rPr>
          <w:color w:val="000000"/>
          <w:sz w:val="28"/>
          <w:szCs w:val="28"/>
          <w:lang w:val="en-US"/>
        </w:rPr>
      </w:pPr>
    </w:p>
    <w:p w14:paraId="5C345F29" w14:textId="77777777" w:rsidR="004335B7" w:rsidRPr="00A01463" w:rsidRDefault="004335B7" w:rsidP="006370E6">
      <w:pPr>
        <w:tabs>
          <w:tab w:val="left" w:pos="142"/>
        </w:tabs>
        <w:spacing w:line="360" w:lineRule="auto"/>
        <w:ind w:firstLine="851"/>
        <w:jc w:val="both"/>
        <w:rPr>
          <w:color w:val="000000"/>
          <w:sz w:val="28"/>
          <w:szCs w:val="28"/>
        </w:rPr>
      </w:pPr>
      <w:r w:rsidRPr="00A01463">
        <w:rPr>
          <w:color w:val="000000"/>
          <w:sz w:val="28"/>
          <w:szCs w:val="28"/>
          <w:lang w:val="en-US"/>
        </w:rPr>
        <w:t xml:space="preserve">                </w:t>
      </w:r>
      <w:r w:rsidRPr="00A01463">
        <w:rPr>
          <w:color w:val="000000"/>
          <w:sz w:val="28"/>
          <w:szCs w:val="28"/>
        </w:rPr>
        <w:t># Устанавливаем метки осей</w:t>
      </w:r>
    </w:p>
    <w:p w14:paraId="60338501" w14:textId="77777777" w:rsidR="004335B7" w:rsidRPr="00A01463" w:rsidRDefault="004335B7" w:rsidP="006370E6">
      <w:pPr>
        <w:tabs>
          <w:tab w:val="left" w:pos="142"/>
        </w:tabs>
        <w:spacing w:line="360" w:lineRule="auto"/>
        <w:ind w:firstLine="851"/>
        <w:jc w:val="both"/>
        <w:rPr>
          <w:color w:val="000000"/>
          <w:sz w:val="28"/>
          <w:szCs w:val="28"/>
        </w:rPr>
      </w:pPr>
      <w:r w:rsidRPr="00A01463">
        <w:rPr>
          <w:color w:val="000000"/>
          <w:sz w:val="28"/>
          <w:szCs w:val="28"/>
        </w:rPr>
        <w:t xml:space="preserve">                </w:t>
      </w:r>
      <w:r w:rsidRPr="00A01463">
        <w:rPr>
          <w:color w:val="000000"/>
          <w:sz w:val="28"/>
          <w:szCs w:val="28"/>
          <w:lang w:val="en-US"/>
        </w:rPr>
        <w:t>self</w:t>
      </w:r>
      <w:r w:rsidRPr="00A01463">
        <w:rPr>
          <w:color w:val="000000"/>
          <w:sz w:val="28"/>
          <w:szCs w:val="28"/>
        </w:rPr>
        <w:t>.</w:t>
      </w:r>
      <w:r w:rsidRPr="00A01463">
        <w:rPr>
          <w:color w:val="000000"/>
          <w:sz w:val="28"/>
          <w:szCs w:val="28"/>
          <w:lang w:val="en-US"/>
        </w:rPr>
        <w:t>axes</w:t>
      </w:r>
      <w:r w:rsidRPr="00A01463">
        <w:rPr>
          <w:color w:val="000000"/>
          <w:sz w:val="28"/>
          <w:szCs w:val="28"/>
        </w:rPr>
        <w:t>.</w:t>
      </w:r>
      <w:r w:rsidRPr="00A01463">
        <w:rPr>
          <w:color w:val="000000"/>
          <w:sz w:val="28"/>
          <w:szCs w:val="28"/>
          <w:lang w:val="en-US"/>
        </w:rPr>
        <w:t>set</w:t>
      </w:r>
      <w:r w:rsidRPr="00A01463">
        <w:rPr>
          <w:color w:val="000000"/>
          <w:sz w:val="28"/>
          <w:szCs w:val="28"/>
        </w:rPr>
        <w:t>_</w:t>
      </w:r>
      <w:r w:rsidRPr="00A01463">
        <w:rPr>
          <w:color w:val="000000"/>
          <w:sz w:val="28"/>
          <w:szCs w:val="28"/>
          <w:lang w:val="en-US"/>
        </w:rPr>
        <w:t>xlabel</w:t>
      </w:r>
      <w:r w:rsidRPr="00A01463">
        <w:rPr>
          <w:color w:val="000000"/>
          <w:sz w:val="28"/>
          <w:szCs w:val="28"/>
        </w:rPr>
        <w:t>('</w:t>
      </w:r>
      <w:r w:rsidRPr="00A01463">
        <w:rPr>
          <w:color w:val="000000"/>
          <w:sz w:val="28"/>
          <w:szCs w:val="28"/>
          <w:lang w:val="en-US"/>
        </w:rPr>
        <w:t>x</w:t>
      </w:r>
      <w:r w:rsidRPr="00A01463">
        <w:rPr>
          <w:color w:val="000000"/>
          <w:sz w:val="28"/>
          <w:szCs w:val="28"/>
        </w:rPr>
        <w:t>')</w:t>
      </w:r>
    </w:p>
    <w:p w14:paraId="33826F53" w14:textId="77777777" w:rsidR="004335B7" w:rsidRPr="00A01463" w:rsidRDefault="004335B7" w:rsidP="006370E6">
      <w:pPr>
        <w:tabs>
          <w:tab w:val="left" w:pos="142"/>
        </w:tabs>
        <w:spacing w:line="360" w:lineRule="auto"/>
        <w:ind w:firstLine="851"/>
        <w:jc w:val="both"/>
        <w:rPr>
          <w:color w:val="000000"/>
          <w:sz w:val="28"/>
          <w:szCs w:val="28"/>
          <w:lang w:val="en-US"/>
        </w:rPr>
      </w:pPr>
      <w:r w:rsidRPr="00A01463">
        <w:rPr>
          <w:color w:val="000000"/>
          <w:sz w:val="28"/>
          <w:szCs w:val="28"/>
        </w:rPr>
        <w:t xml:space="preserve">                </w:t>
      </w:r>
      <w:r w:rsidRPr="00A01463">
        <w:rPr>
          <w:color w:val="000000"/>
          <w:sz w:val="28"/>
          <w:szCs w:val="28"/>
          <w:lang w:val="en-US"/>
        </w:rPr>
        <w:t>self.axes.set_ylabel('y')</w:t>
      </w:r>
    </w:p>
    <w:p w14:paraId="2DF59593" w14:textId="77777777" w:rsidR="004335B7" w:rsidRPr="00A01463" w:rsidRDefault="004335B7" w:rsidP="006370E6">
      <w:pPr>
        <w:tabs>
          <w:tab w:val="left" w:pos="142"/>
        </w:tabs>
        <w:spacing w:line="360" w:lineRule="auto"/>
        <w:ind w:firstLine="851"/>
        <w:jc w:val="both"/>
        <w:rPr>
          <w:color w:val="000000"/>
          <w:sz w:val="28"/>
          <w:szCs w:val="28"/>
          <w:lang w:val="en-US"/>
        </w:rPr>
      </w:pPr>
    </w:p>
    <w:p w14:paraId="4177FAC0" w14:textId="77777777" w:rsidR="004335B7" w:rsidRPr="00A01463" w:rsidRDefault="004335B7" w:rsidP="006370E6">
      <w:pPr>
        <w:tabs>
          <w:tab w:val="left" w:pos="142"/>
        </w:tabs>
        <w:spacing w:line="360" w:lineRule="auto"/>
        <w:ind w:firstLine="851"/>
        <w:jc w:val="both"/>
        <w:rPr>
          <w:color w:val="000000"/>
          <w:sz w:val="28"/>
          <w:szCs w:val="28"/>
          <w:lang w:val="en-US"/>
        </w:rPr>
      </w:pPr>
      <w:r w:rsidRPr="00A01463">
        <w:rPr>
          <w:color w:val="000000"/>
          <w:sz w:val="28"/>
          <w:szCs w:val="28"/>
          <w:lang w:val="en-US"/>
        </w:rPr>
        <w:t xml:space="preserve">                # </w:t>
      </w:r>
      <w:r w:rsidRPr="00A01463">
        <w:rPr>
          <w:color w:val="000000"/>
          <w:sz w:val="28"/>
          <w:szCs w:val="28"/>
        </w:rPr>
        <w:t>Добавляем</w:t>
      </w:r>
      <w:r w:rsidRPr="00A01463">
        <w:rPr>
          <w:color w:val="000000"/>
          <w:sz w:val="28"/>
          <w:szCs w:val="28"/>
          <w:lang w:val="en-US"/>
        </w:rPr>
        <w:t xml:space="preserve"> </w:t>
      </w:r>
      <w:r w:rsidRPr="00A01463">
        <w:rPr>
          <w:color w:val="000000"/>
          <w:sz w:val="28"/>
          <w:szCs w:val="28"/>
        </w:rPr>
        <w:t>легенду</w:t>
      </w:r>
    </w:p>
    <w:p w14:paraId="32DB6321" w14:textId="77777777" w:rsidR="004335B7" w:rsidRPr="00A01463" w:rsidRDefault="004335B7" w:rsidP="006370E6">
      <w:pPr>
        <w:tabs>
          <w:tab w:val="left" w:pos="142"/>
        </w:tabs>
        <w:spacing w:line="360" w:lineRule="auto"/>
        <w:ind w:firstLine="851"/>
        <w:jc w:val="both"/>
        <w:rPr>
          <w:color w:val="000000"/>
          <w:sz w:val="28"/>
          <w:szCs w:val="28"/>
          <w:lang w:val="en-US"/>
        </w:rPr>
      </w:pPr>
      <w:r w:rsidRPr="00A01463">
        <w:rPr>
          <w:color w:val="000000"/>
          <w:sz w:val="28"/>
          <w:szCs w:val="28"/>
          <w:lang w:val="en-US"/>
        </w:rPr>
        <w:t xml:space="preserve">                self.axes.legend()</w:t>
      </w:r>
    </w:p>
    <w:p w14:paraId="2576B87D" w14:textId="77777777" w:rsidR="004335B7" w:rsidRPr="00A01463" w:rsidRDefault="004335B7" w:rsidP="006370E6">
      <w:pPr>
        <w:tabs>
          <w:tab w:val="left" w:pos="142"/>
        </w:tabs>
        <w:spacing w:line="360" w:lineRule="auto"/>
        <w:ind w:firstLine="851"/>
        <w:jc w:val="both"/>
        <w:rPr>
          <w:color w:val="000000"/>
          <w:sz w:val="28"/>
          <w:szCs w:val="28"/>
          <w:lang w:val="en-US"/>
        </w:rPr>
      </w:pPr>
    </w:p>
    <w:p w14:paraId="56906289" w14:textId="77777777" w:rsidR="004335B7" w:rsidRPr="00A01463" w:rsidRDefault="004335B7" w:rsidP="006370E6">
      <w:pPr>
        <w:tabs>
          <w:tab w:val="left" w:pos="142"/>
        </w:tabs>
        <w:spacing w:line="360" w:lineRule="auto"/>
        <w:ind w:firstLine="851"/>
        <w:jc w:val="both"/>
        <w:rPr>
          <w:color w:val="000000"/>
          <w:sz w:val="28"/>
          <w:szCs w:val="28"/>
          <w:lang w:val="en-US"/>
        </w:rPr>
      </w:pPr>
      <w:r w:rsidRPr="00A01463">
        <w:rPr>
          <w:color w:val="000000"/>
          <w:sz w:val="28"/>
          <w:szCs w:val="28"/>
          <w:lang w:val="en-US"/>
        </w:rPr>
        <w:t xml:space="preserve">                # </w:t>
      </w:r>
      <w:r w:rsidRPr="00A01463">
        <w:rPr>
          <w:color w:val="000000"/>
          <w:sz w:val="28"/>
          <w:szCs w:val="28"/>
        </w:rPr>
        <w:t>Показываем</w:t>
      </w:r>
      <w:r w:rsidRPr="00A01463">
        <w:rPr>
          <w:color w:val="000000"/>
          <w:sz w:val="28"/>
          <w:szCs w:val="28"/>
          <w:lang w:val="en-US"/>
        </w:rPr>
        <w:t xml:space="preserve"> </w:t>
      </w:r>
      <w:r w:rsidRPr="00A01463">
        <w:rPr>
          <w:color w:val="000000"/>
          <w:sz w:val="28"/>
          <w:szCs w:val="28"/>
        </w:rPr>
        <w:t>график</w:t>
      </w:r>
    </w:p>
    <w:p w14:paraId="7C20F469" w14:textId="77777777" w:rsidR="004335B7" w:rsidRPr="00A01463" w:rsidRDefault="004335B7" w:rsidP="006370E6">
      <w:pPr>
        <w:tabs>
          <w:tab w:val="left" w:pos="142"/>
        </w:tabs>
        <w:spacing w:line="360" w:lineRule="auto"/>
        <w:ind w:firstLine="851"/>
        <w:jc w:val="both"/>
        <w:rPr>
          <w:color w:val="000000"/>
          <w:sz w:val="28"/>
          <w:szCs w:val="28"/>
          <w:lang w:val="en-US"/>
        </w:rPr>
      </w:pPr>
      <w:r w:rsidRPr="00A01463">
        <w:rPr>
          <w:color w:val="000000"/>
          <w:sz w:val="28"/>
          <w:szCs w:val="28"/>
          <w:lang w:val="en-US"/>
        </w:rPr>
        <w:t xml:space="preserve">                self.figure_canvas.draw()</w:t>
      </w:r>
    </w:p>
    <w:p w14:paraId="174D6DC3" w14:textId="77777777" w:rsidR="004335B7" w:rsidRPr="00A01463" w:rsidRDefault="004335B7" w:rsidP="006370E6">
      <w:pPr>
        <w:tabs>
          <w:tab w:val="left" w:pos="142"/>
        </w:tabs>
        <w:spacing w:line="360" w:lineRule="auto"/>
        <w:ind w:firstLine="851"/>
        <w:jc w:val="both"/>
        <w:rPr>
          <w:color w:val="000000"/>
          <w:sz w:val="28"/>
          <w:szCs w:val="28"/>
          <w:lang w:val="en-US"/>
        </w:rPr>
      </w:pPr>
    </w:p>
    <w:p w14:paraId="10789102" w14:textId="77777777" w:rsidR="004335B7" w:rsidRPr="00A01463" w:rsidRDefault="004335B7" w:rsidP="006370E6">
      <w:pPr>
        <w:tabs>
          <w:tab w:val="left" w:pos="142"/>
        </w:tabs>
        <w:spacing w:line="360" w:lineRule="auto"/>
        <w:ind w:firstLine="851"/>
        <w:jc w:val="both"/>
        <w:rPr>
          <w:color w:val="000000"/>
          <w:sz w:val="28"/>
          <w:szCs w:val="28"/>
        </w:rPr>
      </w:pPr>
      <w:r w:rsidRPr="00A01463">
        <w:rPr>
          <w:color w:val="000000"/>
          <w:sz w:val="28"/>
          <w:szCs w:val="28"/>
          <w:lang w:val="en-US"/>
        </w:rPr>
        <w:t xml:space="preserve">                messagebox</w:t>
      </w:r>
      <w:r w:rsidRPr="00A01463">
        <w:rPr>
          <w:color w:val="000000"/>
          <w:sz w:val="28"/>
          <w:szCs w:val="28"/>
        </w:rPr>
        <w:t>.</w:t>
      </w:r>
      <w:r w:rsidRPr="00A01463">
        <w:rPr>
          <w:color w:val="000000"/>
          <w:sz w:val="28"/>
          <w:szCs w:val="28"/>
          <w:lang w:val="en-US"/>
        </w:rPr>
        <w:t>showinfo</w:t>
      </w:r>
      <w:r w:rsidRPr="00A01463">
        <w:rPr>
          <w:color w:val="000000"/>
          <w:sz w:val="28"/>
          <w:szCs w:val="28"/>
        </w:rPr>
        <w:t>("Открытие успешно", "Графики успешно открыты.")</w:t>
      </w:r>
    </w:p>
    <w:p w14:paraId="7C5FB1EB" w14:textId="77777777" w:rsidR="004335B7" w:rsidRPr="00A01463" w:rsidRDefault="004335B7" w:rsidP="006370E6">
      <w:pPr>
        <w:tabs>
          <w:tab w:val="left" w:pos="142"/>
        </w:tabs>
        <w:spacing w:line="360" w:lineRule="auto"/>
        <w:ind w:firstLine="851"/>
        <w:jc w:val="both"/>
        <w:rPr>
          <w:color w:val="000000"/>
          <w:sz w:val="28"/>
          <w:szCs w:val="28"/>
        </w:rPr>
      </w:pPr>
      <w:r w:rsidRPr="00A01463">
        <w:rPr>
          <w:color w:val="000000"/>
          <w:sz w:val="28"/>
          <w:szCs w:val="28"/>
        </w:rPr>
        <w:t xml:space="preserve">            </w:t>
      </w:r>
      <w:r w:rsidRPr="00A01463">
        <w:rPr>
          <w:color w:val="000000"/>
          <w:sz w:val="28"/>
          <w:szCs w:val="28"/>
          <w:lang w:val="en-US"/>
        </w:rPr>
        <w:t>except</w:t>
      </w:r>
      <w:r w:rsidRPr="00A01463">
        <w:rPr>
          <w:color w:val="000000"/>
          <w:sz w:val="28"/>
          <w:szCs w:val="28"/>
        </w:rPr>
        <w:t xml:space="preserve"> </w:t>
      </w:r>
      <w:r w:rsidRPr="00A01463">
        <w:rPr>
          <w:color w:val="000000"/>
          <w:sz w:val="28"/>
          <w:szCs w:val="28"/>
          <w:lang w:val="en-US"/>
        </w:rPr>
        <w:t>Exception</w:t>
      </w:r>
      <w:r w:rsidRPr="00A01463">
        <w:rPr>
          <w:color w:val="000000"/>
          <w:sz w:val="28"/>
          <w:szCs w:val="28"/>
        </w:rPr>
        <w:t xml:space="preserve"> </w:t>
      </w:r>
      <w:r w:rsidRPr="00A01463">
        <w:rPr>
          <w:color w:val="000000"/>
          <w:sz w:val="28"/>
          <w:szCs w:val="28"/>
          <w:lang w:val="en-US"/>
        </w:rPr>
        <w:t>as</w:t>
      </w:r>
      <w:r w:rsidRPr="00A01463">
        <w:rPr>
          <w:color w:val="000000"/>
          <w:sz w:val="28"/>
          <w:szCs w:val="28"/>
        </w:rPr>
        <w:t xml:space="preserve"> </w:t>
      </w:r>
      <w:r w:rsidRPr="00A01463">
        <w:rPr>
          <w:color w:val="000000"/>
          <w:sz w:val="28"/>
          <w:szCs w:val="28"/>
          <w:lang w:val="en-US"/>
        </w:rPr>
        <w:t>e</w:t>
      </w:r>
      <w:r w:rsidRPr="00A01463">
        <w:rPr>
          <w:color w:val="000000"/>
          <w:sz w:val="28"/>
          <w:szCs w:val="28"/>
        </w:rPr>
        <w:t>:</w:t>
      </w:r>
    </w:p>
    <w:p w14:paraId="3CCAE3BC" w14:textId="7E398D69" w:rsidR="004335B7" w:rsidRPr="00A01463" w:rsidRDefault="004335B7" w:rsidP="006370E6">
      <w:pPr>
        <w:tabs>
          <w:tab w:val="left" w:pos="142"/>
        </w:tabs>
        <w:spacing w:line="360" w:lineRule="auto"/>
        <w:ind w:firstLine="851"/>
        <w:jc w:val="both"/>
        <w:rPr>
          <w:color w:val="000000"/>
          <w:sz w:val="28"/>
          <w:szCs w:val="28"/>
        </w:rPr>
      </w:pPr>
      <w:r w:rsidRPr="00A01463">
        <w:rPr>
          <w:color w:val="000000"/>
          <w:sz w:val="28"/>
          <w:szCs w:val="28"/>
        </w:rPr>
        <w:t xml:space="preserve">                </w:t>
      </w:r>
      <w:r w:rsidRPr="00A01463">
        <w:rPr>
          <w:color w:val="000000"/>
          <w:sz w:val="28"/>
          <w:szCs w:val="28"/>
          <w:lang w:val="en-US"/>
        </w:rPr>
        <w:t>messagebox</w:t>
      </w:r>
      <w:r w:rsidRPr="00A01463">
        <w:rPr>
          <w:color w:val="000000"/>
          <w:sz w:val="28"/>
          <w:szCs w:val="28"/>
        </w:rPr>
        <w:t>.</w:t>
      </w:r>
      <w:r w:rsidRPr="00A01463">
        <w:rPr>
          <w:color w:val="000000"/>
          <w:sz w:val="28"/>
          <w:szCs w:val="28"/>
          <w:lang w:val="en-US"/>
        </w:rPr>
        <w:t>showerror</w:t>
      </w:r>
      <w:r w:rsidRPr="00A01463">
        <w:rPr>
          <w:color w:val="000000"/>
          <w:sz w:val="28"/>
          <w:szCs w:val="28"/>
        </w:rPr>
        <w:t xml:space="preserve">("Ошибка открытия", </w:t>
      </w:r>
      <w:r w:rsidRPr="00A01463">
        <w:rPr>
          <w:color w:val="000000"/>
          <w:sz w:val="28"/>
          <w:szCs w:val="28"/>
          <w:lang w:val="en-US"/>
        </w:rPr>
        <w:t>f</w:t>
      </w:r>
      <w:r w:rsidRPr="00A01463">
        <w:rPr>
          <w:color w:val="000000"/>
          <w:sz w:val="28"/>
          <w:szCs w:val="28"/>
        </w:rPr>
        <w:t>"Ошибка при открытии графиков: {</w:t>
      </w:r>
      <w:r w:rsidRPr="00A01463">
        <w:rPr>
          <w:color w:val="000000"/>
          <w:sz w:val="28"/>
          <w:szCs w:val="28"/>
          <w:lang w:val="en-US"/>
        </w:rPr>
        <w:t>str</w:t>
      </w:r>
      <w:r w:rsidRPr="00A01463">
        <w:rPr>
          <w:color w:val="000000"/>
          <w:sz w:val="28"/>
          <w:szCs w:val="28"/>
        </w:rPr>
        <w:t>(</w:t>
      </w:r>
      <w:r w:rsidRPr="00A01463">
        <w:rPr>
          <w:color w:val="000000"/>
          <w:sz w:val="28"/>
          <w:szCs w:val="28"/>
          <w:lang w:val="en-US"/>
        </w:rPr>
        <w:t>e</w:t>
      </w:r>
      <w:r w:rsidRPr="00A01463">
        <w:rPr>
          <w:color w:val="000000"/>
          <w:sz w:val="28"/>
          <w:szCs w:val="28"/>
        </w:rPr>
        <w:t>)}")</w:t>
      </w:r>
    </w:p>
    <w:p w14:paraId="2488ACC4" w14:textId="72302A12" w:rsidR="004F7201" w:rsidRPr="00A01463" w:rsidRDefault="004F7201" w:rsidP="006370E6">
      <w:pPr>
        <w:tabs>
          <w:tab w:val="left" w:pos="142"/>
        </w:tabs>
        <w:spacing w:line="360" w:lineRule="auto"/>
        <w:jc w:val="both"/>
        <w:rPr>
          <w:color w:val="000000"/>
          <w:sz w:val="28"/>
          <w:szCs w:val="28"/>
        </w:rPr>
      </w:pPr>
      <w:r w:rsidRPr="00A01463">
        <w:rPr>
          <w:color w:val="000000"/>
          <w:sz w:val="28"/>
          <w:szCs w:val="28"/>
        </w:rPr>
        <w:t>----------------------------------------------------------------------------------------------------------</w:t>
      </w:r>
    </w:p>
    <w:p w14:paraId="4C462AE7" w14:textId="340405E6" w:rsidR="00D02FED" w:rsidRPr="00A01463" w:rsidRDefault="00BE251C" w:rsidP="006370E6">
      <w:pPr>
        <w:tabs>
          <w:tab w:val="left" w:pos="142"/>
        </w:tabs>
        <w:spacing w:line="360" w:lineRule="auto"/>
        <w:ind w:firstLine="851"/>
        <w:jc w:val="both"/>
        <w:rPr>
          <w:color w:val="000000"/>
          <w:sz w:val="28"/>
          <w:szCs w:val="28"/>
        </w:rPr>
      </w:pPr>
      <w:r w:rsidRPr="00A01463">
        <w:rPr>
          <w:color w:val="000000"/>
          <w:sz w:val="28"/>
          <w:szCs w:val="28"/>
        </w:rPr>
        <w:t>Ввод ф</w:t>
      </w:r>
      <w:r w:rsidR="008F351C" w:rsidRPr="00A01463">
        <w:rPr>
          <w:color w:val="000000"/>
          <w:sz w:val="28"/>
          <w:szCs w:val="28"/>
        </w:rPr>
        <w:t>ункци</w:t>
      </w:r>
      <w:r w:rsidRPr="00A01463">
        <w:rPr>
          <w:color w:val="000000"/>
          <w:sz w:val="28"/>
          <w:szCs w:val="28"/>
        </w:rPr>
        <w:t>и</w:t>
      </w:r>
      <w:r w:rsidR="008F351C" w:rsidRPr="00A01463">
        <w:rPr>
          <w:color w:val="000000"/>
          <w:sz w:val="28"/>
          <w:szCs w:val="28"/>
        </w:rPr>
        <w:t xml:space="preserve"> </w:t>
      </w:r>
      <w:r w:rsidR="008F351C" w:rsidRPr="00A01463">
        <w:rPr>
          <w:color w:val="000000"/>
          <w:sz w:val="28"/>
          <w:szCs w:val="28"/>
          <w:lang w:val="en-US"/>
        </w:rPr>
        <w:t>on</w:t>
      </w:r>
      <w:r w:rsidR="008F351C" w:rsidRPr="00A01463">
        <w:rPr>
          <w:color w:val="000000"/>
          <w:sz w:val="28"/>
          <w:szCs w:val="28"/>
        </w:rPr>
        <w:t>_</w:t>
      </w:r>
      <w:r w:rsidR="008F351C" w:rsidRPr="00A01463">
        <w:rPr>
          <w:color w:val="000000"/>
          <w:sz w:val="28"/>
          <w:szCs w:val="28"/>
          <w:lang w:val="en-US"/>
        </w:rPr>
        <w:t>closing</w:t>
      </w:r>
      <w:r w:rsidR="008F351C" w:rsidRPr="00A01463">
        <w:rPr>
          <w:color w:val="000000"/>
          <w:sz w:val="28"/>
          <w:szCs w:val="28"/>
        </w:rPr>
        <w:t xml:space="preserve">() </w:t>
      </w:r>
      <w:r w:rsidRPr="00A01463">
        <w:rPr>
          <w:color w:val="000000"/>
          <w:sz w:val="28"/>
          <w:szCs w:val="28"/>
        </w:rPr>
        <w:t>для</w:t>
      </w:r>
      <w:r w:rsidR="008F351C" w:rsidRPr="00A01463">
        <w:rPr>
          <w:color w:val="000000"/>
          <w:sz w:val="28"/>
          <w:szCs w:val="28"/>
        </w:rPr>
        <w:t xml:space="preserve"> вызов</w:t>
      </w:r>
      <w:r w:rsidRPr="00A01463">
        <w:rPr>
          <w:color w:val="000000"/>
          <w:sz w:val="28"/>
          <w:szCs w:val="28"/>
        </w:rPr>
        <w:t>а</w:t>
      </w:r>
      <w:r w:rsidR="008F351C" w:rsidRPr="00A01463">
        <w:rPr>
          <w:color w:val="000000"/>
          <w:sz w:val="28"/>
          <w:szCs w:val="28"/>
        </w:rPr>
        <w:t xml:space="preserve"> функци</w:t>
      </w:r>
      <w:r w:rsidRPr="00A01463">
        <w:rPr>
          <w:color w:val="000000"/>
          <w:sz w:val="28"/>
          <w:szCs w:val="28"/>
        </w:rPr>
        <w:t>и</w:t>
      </w:r>
      <w:r w:rsidR="008F351C" w:rsidRPr="00A01463">
        <w:rPr>
          <w:color w:val="000000"/>
          <w:sz w:val="28"/>
          <w:szCs w:val="28"/>
        </w:rPr>
        <w:t xml:space="preserve"> </w:t>
      </w:r>
      <w:r w:rsidR="008F351C" w:rsidRPr="00A01463">
        <w:rPr>
          <w:color w:val="000000"/>
          <w:sz w:val="28"/>
          <w:szCs w:val="28"/>
          <w:lang w:val="en-US"/>
        </w:rPr>
        <w:t>speak</w:t>
      </w:r>
      <w:r w:rsidR="008F351C" w:rsidRPr="00A01463">
        <w:rPr>
          <w:color w:val="000000"/>
          <w:sz w:val="28"/>
          <w:szCs w:val="28"/>
        </w:rPr>
        <w:t>(</w:t>
      </w:r>
      <w:r w:rsidR="008F351C" w:rsidRPr="00A01463">
        <w:rPr>
          <w:color w:val="000000"/>
          <w:sz w:val="28"/>
          <w:szCs w:val="28"/>
          <w:lang w:val="en-US"/>
        </w:rPr>
        <w:t>text</w:t>
      </w:r>
      <w:r w:rsidR="008F351C" w:rsidRPr="00A01463">
        <w:rPr>
          <w:color w:val="000000"/>
          <w:sz w:val="28"/>
          <w:szCs w:val="28"/>
        </w:rPr>
        <w:t>_</w:t>
      </w:r>
      <w:r w:rsidR="008F351C" w:rsidRPr="00A01463">
        <w:rPr>
          <w:color w:val="000000"/>
          <w:sz w:val="28"/>
          <w:szCs w:val="28"/>
          <w:lang w:val="en-US"/>
        </w:rPr>
        <w:t>to</w:t>
      </w:r>
      <w:r w:rsidR="008F351C" w:rsidRPr="00A01463">
        <w:rPr>
          <w:color w:val="000000"/>
          <w:sz w:val="28"/>
          <w:szCs w:val="28"/>
        </w:rPr>
        <w:t>_</w:t>
      </w:r>
      <w:r w:rsidR="008F351C" w:rsidRPr="00A01463">
        <w:rPr>
          <w:color w:val="000000"/>
          <w:sz w:val="28"/>
          <w:szCs w:val="28"/>
          <w:lang w:val="en-US"/>
        </w:rPr>
        <w:t>speak</w:t>
      </w:r>
      <w:r w:rsidR="008F351C" w:rsidRPr="00A01463">
        <w:rPr>
          <w:color w:val="000000"/>
          <w:sz w:val="28"/>
          <w:szCs w:val="28"/>
        </w:rPr>
        <w:t xml:space="preserve">1), которая используется для синтеза и воспроизведения речи на основе текста, переданного в переменную </w:t>
      </w:r>
      <w:r w:rsidR="008F351C" w:rsidRPr="00A01463">
        <w:rPr>
          <w:color w:val="000000"/>
          <w:sz w:val="28"/>
          <w:szCs w:val="28"/>
          <w:lang w:val="en-US"/>
        </w:rPr>
        <w:t>text</w:t>
      </w:r>
      <w:r w:rsidR="008F351C" w:rsidRPr="00A01463">
        <w:rPr>
          <w:color w:val="000000"/>
          <w:sz w:val="28"/>
          <w:szCs w:val="28"/>
        </w:rPr>
        <w:t>_</w:t>
      </w:r>
      <w:r w:rsidR="008F351C" w:rsidRPr="00A01463">
        <w:rPr>
          <w:color w:val="000000"/>
          <w:sz w:val="28"/>
          <w:szCs w:val="28"/>
          <w:lang w:val="en-US"/>
        </w:rPr>
        <w:t>to</w:t>
      </w:r>
      <w:r w:rsidR="008F351C" w:rsidRPr="00A01463">
        <w:rPr>
          <w:color w:val="000000"/>
          <w:sz w:val="28"/>
          <w:szCs w:val="28"/>
        </w:rPr>
        <w:t>_</w:t>
      </w:r>
      <w:r w:rsidR="008F351C" w:rsidRPr="00A01463">
        <w:rPr>
          <w:color w:val="000000"/>
          <w:sz w:val="28"/>
          <w:szCs w:val="28"/>
          <w:lang w:val="en-US"/>
        </w:rPr>
        <w:t>speak</w:t>
      </w:r>
      <w:r w:rsidR="008F351C" w:rsidRPr="00A01463">
        <w:rPr>
          <w:color w:val="000000"/>
          <w:sz w:val="28"/>
          <w:szCs w:val="28"/>
        </w:rPr>
        <w:t>1. Выз</w:t>
      </w:r>
      <w:r w:rsidRPr="00A01463">
        <w:rPr>
          <w:color w:val="000000"/>
          <w:sz w:val="28"/>
          <w:szCs w:val="28"/>
        </w:rPr>
        <w:t>ов</w:t>
      </w:r>
      <w:r w:rsidR="008F351C" w:rsidRPr="00A01463">
        <w:rPr>
          <w:color w:val="000000"/>
          <w:sz w:val="28"/>
          <w:szCs w:val="28"/>
        </w:rPr>
        <w:t xml:space="preserve"> метод</w:t>
      </w:r>
      <w:r w:rsidRPr="00A01463">
        <w:rPr>
          <w:color w:val="000000"/>
          <w:sz w:val="28"/>
          <w:szCs w:val="28"/>
        </w:rPr>
        <w:t>а</w:t>
      </w:r>
      <w:r w:rsidR="008F351C" w:rsidRPr="00A01463">
        <w:rPr>
          <w:color w:val="000000"/>
          <w:sz w:val="28"/>
          <w:szCs w:val="28"/>
        </w:rPr>
        <w:t xml:space="preserve"> </w:t>
      </w:r>
      <w:r w:rsidR="008F351C" w:rsidRPr="00A01463">
        <w:rPr>
          <w:color w:val="000000"/>
          <w:sz w:val="28"/>
          <w:szCs w:val="28"/>
          <w:lang w:val="en-US"/>
        </w:rPr>
        <w:t>destroy</w:t>
      </w:r>
      <w:r w:rsidR="008F351C" w:rsidRPr="00A01463">
        <w:rPr>
          <w:color w:val="000000"/>
          <w:sz w:val="28"/>
          <w:szCs w:val="28"/>
        </w:rPr>
        <w:t xml:space="preserve">() для объекта </w:t>
      </w:r>
      <w:r w:rsidR="008F351C" w:rsidRPr="00A01463">
        <w:rPr>
          <w:color w:val="000000"/>
          <w:sz w:val="28"/>
          <w:szCs w:val="28"/>
          <w:lang w:val="en-US"/>
        </w:rPr>
        <w:t>window</w:t>
      </w:r>
      <w:r w:rsidR="008F351C" w:rsidRPr="00A01463">
        <w:rPr>
          <w:color w:val="000000"/>
          <w:sz w:val="28"/>
          <w:szCs w:val="28"/>
        </w:rPr>
        <w:t>, который уничтожает главное окно приложения. Выз</w:t>
      </w:r>
      <w:r w:rsidRPr="00A01463">
        <w:rPr>
          <w:color w:val="000000"/>
          <w:sz w:val="28"/>
          <w:szCs w:val="28"/>
        </w:rPr>
        <w:t>ов</w:t>
      </w:r>
      <w:r w:rsidR="008F351C" w:rsidRPr="00A01463">
        <w:rPr>
          <w:color w:val="000000"/>
          <w:sz w:val="28"/>
          <w:szCs w:val="28"/>
        </w:rPr>
        <w:t xml:space="preserve"> функци</w:t>
      </w:r>
      <w:r w:rsidRPr="00A01463">
        <w:rPr>
          <w:color w:val="000000"/>
          <w:sz w:val="28"/>
          <w:szCs w:val="28"/>
        </w:rPr>
        <w:t>и</w:t>
      </w:r>
      <w:r w:rsidR="008F351C" w:rsidRPr="00A01463">
        <w:rPr>
          <w:color w:val="000000"/>
          <w:sz w:val="28"/>
          <w:szCs w:val="28"/>
        </w:rPr>
        <w:t xml:space="preserve"> </w:t>
      </w:r>
      <w:r w:rsidR="008F351C" w:rsidRPr="00A01463">
        <w:rPr>
          <w:color w:val="000000"/>
          <w:sz w:val="28"/>
          <w:szCs w:val="28"/>
          <w:lang w:val="en-US"/>
        </w:rPr>
        <w:t>exit</w:t>
      </w:r>
      <w:r w:rsidR="008F351C" w:rsidRPr="00A01463">
        <w:rPr>
          <w:color w:val="000000"/>
          <w:sz w:val="28"/>
          <w:szCs w:val="28"/>
        </w:rPr>
        <w:t>(), которая приводит к завершению выполнения программы.</w:t>
      </w:r>
    </w:p>
    <w:p w14:paraId="4483F4C5" w14:textId="58E5FAEB" w:rsidR="004F7201" w:rsidRPr="00A01463" w:rsidRDefault="004F7201" w:rsidP="006370E6">
      <w:pPr>
        <w:tabs>
          <w:tab w:val="left" w:pos="142"/>
        </w:tabs>
        <w:spacing w:line="360" w:lineRule="auto"/>
        <w:jc w:val="both"/>
        <w:rPr>
          <w:color w:val="000000"/>
          <w:sz w:val="28"/>
          <w:szCs w:val="28"/>
        </w:rPr>
      </w:pPr>
      <w:r w:rsidRPr="00A01463">
        <w:rPr>
          <w:color w:val="000000"/>
          <w:sz w:val="28"/>
          <w:szCs w:val="28"/>
        </w:rPr>
        <w:t>----------------------------------------------------------------------------------------------------------</w:t>
      </w:r>
    </w:p>
    <w:p w14:paraId="26268B64" w14:textId="77777777" w:rsidR="004335B7" w:rsidRPr="00A01463" w:rsidRDefault="004335B7" w:rsidP="006370E6">
      <w:pPr>
        <w:tabs>
          <w:tab w:val="left" w:pos="142"/>
        </w:tabs>
        <w:spacing w:line="360" w:lineRule="auto"/>
        <w:ind w:firstLine="851"/>
        <w:jc w:val="both"/>
        <w:rPr>
          <w:color w:val="000000"/>
          <w:sz w:val="28"/>
          <w:szCs w:val="28"/>
        </w:rPr>
      </w:pPr>
      <w:r w:rsidRPr="00A01463">
        <w:rPr>
          <w:color w:val="000000"/>
          <w:sz w:val="28"/>
          <w:szCs w:val="28"/>
          <w:lang w:val="en-US"/>
        </w:rPr>
        <w:t>def</w:t>
      </w:r>
      <w:r w:rsidRPr="00A01463">
        <w:rPr>
          <w:color w:val="000000"/>
          <w:sz w:val="28"/>
          <w:szCs w:val="28"/>
        </w:rPr>
        <w:t xml:space="preserve"> </w:t>
      </w:r>
      <w:r w:rsidRPr="00A01463">
        <w:rPr>
          <w:color w:val="000000"/>
          <w:sz w:val="28"/>
          <w:szCs w:val="28"/>
          <w:lang w:val="en-US"/>
        </w:rPr>
        <w:t>on</w:t>
      </w:r>
      <w:r w:rsidRPr="00A01463">
        <w:rPr>
          <w:color w:val="000000"/>
          <w:sz w:val="28"/>
          <w:szCs w:val="28"/>
        </w:rPr>
        <w:t>_</w:t>
      </w:r>
      <w:r w:rsidRPr="00A01463">
        <w:rPr>
          <w:color w:val="000000"/>
          <w:sz w:val="28"/>
          <w:szCs w:val="28"/>
          <w:lang w:val="en-US"/>
        </w:rPr>
        <w:t>closing</w:t>
      </w:r>
      <w:r w:rsidRPr="00A01463">
        <w:rPr>
          <w:color w:val="000000"/>
          <w:sz w:val="28"/>
          <w:szCs w:val="28"/>
        </w:rPr>
        <w:t>():</w:t>
      </w:r>
    </w:p>
    <w:p w14:paraId="2FBE50D3" w14:textId="77777777" w:rsidR="004335B7" w:rsidRPr="00A01463" w:rsidRDefault="004335B7" w:rsidP="006370E6">
      <w:pPr>
        <w:tabs>
          <w:tab w:val="left" w:pos="142"/>
        </w:tabs>
        <w:spacing w:line="360" w:lineRule="auto"/>
        <w:ind w:firstLine="851"/>
        <w:jc w:val="both"/>
        <w:rPr>
          <w:color w:val="000000"/>
          <w:sz w:val="28"/>
          <w:szCs w:val="28"/>
          <w:lang w:val="en-US"/>
        </w:rPr>
      </w:pPr>
      <w:r w:rsidRPr="00A01463">
        <w:rPr>
          <w:color w:val="000000"/>
          <w:sz w:val="28"/>
          <w:szCs w:val="28"/>
        </w:rPr>
        <w:t xml:space="preserve">    </w:t>
      </w:r>
      <w:r w:rsidRPr="00A01463">
        <w:rPr>
          <w:color w:val="000000"/>
          <w:sz w:val="28"/>
          <w:szCs w:val="28"/>
          <w:lang w:val="en-US"/>
        </w:rPr>
        <w:t>speak(text_to_speak1)</w:t>
      </w:r>
    </w:p>
    <w:p w14:paraId="332F6BCC" w14:textId="77777777" w:rsidR="004335B7" w:rsidRPr="00A01463" w:rsidRDefault="004335B7" w:rsidP="006370E6">
      <w:pPr>
        <w:tabs>
          <w:tab w:val="left" w:pos="142"/>
        </w:tabs>
        <w:spacing w:line="360" w:lineRule="auto"/>
        <w:ind w:firstLine="851"/>
        <w:jc w:val="both"/>
        <w:rPr>
          <w:color w:val="000000"/>
          <w:sz w:val="28"/>
          <w:szCs w:val="28"/>
          <w:lang w:val="en-US"/>
        </w:rPr>
      </w:pPr>
      <w:r w:rsidRPr="00A01463">
        <w:rPr>
          <w:color w:val="000000"/>
          <w:sz w:val="28"/>
          <w:szCs w:val="28"/>
          <w:lang w:val="en-US"/>
        </w:rPr>
        <w:t xml:space="preserve">    window.destroy()</w:t>
      </w:r>
    </w:p>
    <w:p w14:paraId="6F3116DF" w14:textId="3D472CFA" w:rsidR="004335B7" w:rsidRPr="00A01463" w:rsidRDefault="004335B7" w:rsidP="006370E6">
      <w:pPr>
        <w:tabs>
          <w:tab w:val="left" w:pos="142"/>
        </w:tabs>
        <w:spacing w:line="360" w:lineRule="auto"/>
        <w:ind w:firstLine="851"/>
        <w:jc w:val="both"/>
        <w:rPr>
          <w:color w:val="000000"/>
          <w:sz w:val="28"/>
          <w:szCs w:val="28"/>
        </w:rPr>
      </w:pPr>
      <w:r w:rsidRPr="00A01463">
        <w:rPr>
          <w:color w:val="000000"/>
          <w:sz w:val="28"/>
          <w:szCs w:val="28"/>
          <w:lang w:val="en-US"/>
        </w:rPr>
        <w:t xml:space="preserve">    exit</w:t>
      </w:r>
      <w:r w:rsidRPr="00A01463">
        <w:rPr>
          <w:color w:val="000000"/>
          <w:sz w:val="28"/>
          <w:szCs w:val="28"/>
        </w:rPr>
        <w:t>()</w:t>
      </w:r>
    </w:p>
    <w:p w14:paraId="32EC9616" w14:textId="4E8F6C0D" w:rsidR="004F7201" w:rsidRPr="00A01463" w:rsidRDefault="004F7201" w:rsidP="006370E6">
      <w:pPr>
        <w:tabs>
          <w:tab w:val="left" w:pos="142"/>
        </w:tabs>
        <w:spacing w:line="360" w:lineRule="auto"/>
        <w:jc w:val="both"/>
        <w:rPr>
          <w:color w:val="000000"/>
          <w:sz w:val="28"/>
          <w:szCs w:val="28"/>
        </w:rPr>
      </w:pPr>
      <w:r w:rsidRPr="00A01463">
        <w:rPr>
          <w:color w:val="000000"/>
          <w:sz w:val="28"/>
          <w:szCs w:val="28"/>
        </w:rPr>
        <w:t>----------------------------------------------------------------------------------------------------------</w:t>
      </w:r>
    </w:p>
    <w:p w14:paraId="7A602053" w14:textId="09CC9E25" w:rsidR="00C83270" w:rsidRPr="00A01463" w:rsidRDefault="004335B7" w:rsidP="006370E6">
      <w:pPr>
        <w:tabs>
          <w:tab w:val="left" w:pos="142"/>
        </w:tabs>
        <w:spacing w:line="360" w:lineRule="auto"/>
        <w:ind w:firstLine="851"/>
        <w:jc w:val="both"/>
        <w:rPr>
          <w:sz w:val="28"/>
          <w:szCs w:val="28"/>
        </w:rPr>
      </w:pPr>
      <w:r w:rsidRPr="00A01463">
        <w:rPr>
          <w:sz w:val="28"/>
          <w:szCs w:val="28"/>
        </w:rPr>
        <w:t>Выз</w:t>
      </w:r>
      <w:r w:rsidR="00BE251C" w:rsidRPr="00A01463">
        <w:rPr>
          <w:sz w:val="28"/>
          <w:szCs w:val="28"/>
        </w:rPr>
        <w:t xml:space="preserve">ов главной функции </w:t>
      </w:r>
      <w:r w:rsidR="00BE251C" w:rsidRPr="00A01463">
        <w:rPr>
          <w:sz w:val="28"/>
          <w:szCs w:val="28"/>
          <w:lang w:val="en-US"/>
        </w:rPr>
        <w:t>main</w:t>
      </w:r>
      <w:r w:rsidR="00BE251C" w:rsidRPr="00A01463">
        <w:rPr>
          <w:sz w:val="28"/>
          <w:szCs w:val="28"/>
        </w:rPr>
        <w:t xml:space="preserve"> для вызова</w:t>
      </w:r>
      <w:r w:rsidRPr="00A01463">
        <w:rPr>
          <w:sz w:val="28"/>
          <w:szCs w:val="28"/>
        </w:rPr>
        <w:t xml:space="preserve"> функци</w:t>
      </w:r>
      <w:r w:rsidR="00BE251C" w:rsidRPr="00A01463">
        <w:rPr>
          <w:sz w:val="28"/>
          <w:szCs w:val="28"/>
        </w:rPr>
        <w:t>и</w:t>
      </w:r>
      <w:r w:rsidRPr="00A01463">
        <w:rPr>
          <w:sz w:val="28"/>
          <w:szCs w:val="28"/>
        </w:rPr>
        <w:t xml:space="preserve"> </w:t>
      </w:r>
      <w:r w:rsidRPr="00A01463">
        <w:rPr>
          <w:sz w:val="28"/>
          <w:szCs w:val="28"/>
          <w:lang w:val="en-US"/>
        </w:rPr>
        <w:t>speak</w:t>
      </w:r>
      <w:r w:rsidRPr="00A01463">
        <w:rPr>
          <w:sz w:val="28"/>
          <w:szCs w:val="28"/>
        </w:rPr>
        <w:t>(</w:t>
      </w:r>
      <w:r w:rsidRPr="00A01463">
        <w:rPr>
          <w:sz w:val="28"/>
          <w:szCs w:val="28"/>
          <w:lang w:val="en-US"/>
        </w:rPr>
        <w:t>text</w:t>
      </w:r>
      <w:r w:rsidRPr="00A01463">
        <w:rPr>
          <w:sz w:val="28"/>
          <w:szCs w:val="28"/>
        </w:rPr>
        <w:t>_</w:t>
      </w:r>
      <w:r w:rsidRPr="00A01463">
        <w:rPr>
          <w:sz w:val="28"/>
          <w:szCs w:val="28"/>
          <w:lang w:val="en-US"/>
        </w:rPr>
        <w:t>to</w:t>
      </w:r>
      <w:r w:rsidRPr="00A01463">
        <w:rPr>
          <w:sz w:val="28"/>
          <w:szCs w:val="28"/>
        </w:rPr>
        <w:t>_</w:t>
      </w:r>
      <w:r w:rsidRPr="00A01463">
        <w:rPr>
          <w:sz w:val="28"/>
          <w:szCs w:val="28"/>
          <w:lang w:val="en-US"/>
        </w:rPr>
        <w:t>speak</w:t>
      </w:r>
      <w:r w:rsidRPr="00A01463">
        <w:rPr>
          <w:sz w:val="28"/>
          <w:szCs w:val="28"/>
        </w:rPr>
        <w:t xml:space="preserve">), которая используется для синтеза и воспроизведения речи на основе текста, переданного в переменную </w:t>
      </w:r>
      <w:r w:rsidRPr="00A01463">
        <w:rPr>
          <w:sz w:val="28"/>
          <w:szCs w:val="28"/>
          <w:lang w:val="en-US"/>
        </w:rPr>
        <w:t>text</w:t>
      </w:r>
      <w:r w:rsidRPr="00A01463">
        <w:rPr>
          <w:sz w:val="28"/>
          <w:szCs w:val="28"/>
        </w:rPr>
        <w:t>_</w:t>
      </w:r>
      <w:r w:rsidRPr="00A01463">
        <w:rPr>
          <w:sz w:val="28"/>
          <w:szCs w:val="28"/>
          <w:lang w:val="en-US"/>
        </w:rPr>
        <w:t>to</w:t>
      </w:r>
      <w:r w:rsidRPr="00A01463">
        <w:rPr>
          <w:sz w:val="28"/>
          <w:szCs w:val="28"/>
        </w:rPr>
        <w:t>_</w:t>
      </w:r>
      <w:r w:rsidRPr="00A01463">
        <w:rPr>
          <w:sz w:val="28"/>
          <w:szCs w:val="28"/>
          <w:lang w:val="en-US"/>
        </w:rPr>
        <w:t>speak</w:t>
      </w:r>
      <w:r w:rsidRPr="00A01463">
        <w:rPr>
          <w:sz w:val="28"/>
          <w:szCs w:val="28"/>
        </w:rPr>
        <w:t>.</w:t>
      </w:r>
      <w:r w:rsidR="008F351C" w:rsidRPr="00A01463">
        <w:rPr>
          <w:sz w:val="28"/>
          <w:szCs w:val="28"/>
        </w:rPr>
        <w:t xml:space="preserve"> </w:t>
      </w:r>
      <w:r w:rsidRPr="00A01463">
        <w:rPr>
          <w:sz w:val="28"/>
          <w:szCs w:val="28"/>
        </w:rPr>
        <w:t>Созда</w:t>
      </w:r>
      <w:r w:rsidR="00BE251C" w:rsidRPr="00A01463">
        <w:rPr>
          <w:sz w:val="28"/>
          <w:szCs w:val="28"/>
        </w:rPr>
        <w:t>ния</w:t>
      </w:r>
      <w:r w:rsidRPr="00A01463">
        <w:rPr>
          <w:sz w:val="28"/>
          <w:szCs w:val="28"/>
        </w:rPr>
        <w:t xml:space="preserve"> экземпляр</w:t>
      </w:r>
      <w:r w:rsidR="00BE251C" w:rsidRPr="00A01463">
        <w:rPr>
          <w:sz w:val="28"/>
          <w:szCs w:val="28"/>
        </w:rPr>
        <w:t>а</w:t>
      </w:r>
      <w:r w:rsidRPr="00A01463">
        <w:rPr>
          <w:sz w:val="28"/>
          <w:szCs w:val="28"/>
        </w:rPr>
        <w:t xml:space="preserve"> класса </w:t>
      </w:r>
      <w:r w:rsidRPr="00A01463">
        <w:rPr>
          <w:sz w:val="28"/>
          <w:szCs w:val="28"/>
          <w:lang w:val="en-US"/>
        </w:rPr>
        <w:t>MainWindow</w:t>
      </w:r>
      <w:r w:rsidRPr="00A01463">
        <w:rPr>
          <w:sz w:val="28"/>
          <w:szCs w:val="28"/>
        </w:rPr>
        <w:t xml:space="preserve"> и присваива</w:t>
      </w:r>
      <w:r w:rsidR="00BE251C" w:rsidRPr="00A01463">
        <w:rPr>
          <w:sz w:val="28"/>
          <w:szCs w:val="28"/>
        </w:rPr>
        <w:t>ние</w:t>
      </w:r>
      <w:r w:rsidRPr="00A01463">
        <w:rPr>
          <w:sz w:val="28"/>
          <w:szCs w:val="28"/>
        </w:rPr>
        <w:t xml:space="preserve"> переменной </w:t>
      </w:r>
      <w:r w:rsidRPr="00A01463">
        <w:rPr>
          <w:sz w:val="28"/>
          <w:szCs w:val="28"/>
          <w:lang w:val="en-US"/>
        </w:rPr>
        <w:t>window</w:t>
      </w:r>
      <w:r w:rsidRPr="00A01463">
        <w:rPr>
          <w:sz w:val="28"/>
          <w:szCs w:val="28"/>
        </w:rPr>
        <w:t xml:space="preserve">. </w:t>
      </w:r>
      <w:r w:rsidR="00BE251C" w:rsidRPr="00A01463">
        <w:rPr>
          <w:sz w:val="28"/>
          <w:szCs w:val="28"/>
        </w:rPr>
        <w:t>Привязывание с</w:t>
      </w:r>
      <w:r w:rsidRPr="00A01463">
        <w:rPr>
          <w:sz w:val="28"/>
          <w:szCs w:val="28"/>
        </w:rPr>
        <w:t xml:space="preserve"> помощью метода </w:t>
      </w:r>
      <w:r w:rsidRPr="00A01463">
        <w:rPr>
          <w:sz w:val="28"/>
          <w:szCs w:val="28"/>
          <w:lang w:val="en-US"/>
        </w:rPr>
        <w:t>protocol</w:t>
      </w:r>
      <w:r w:rsidRPr="00A01463">
        <w:rPr>
          <w:sz w:val="28"/>
          <w:szCs w:val="28"/>
        </w:rPr>
        <w:t xml:space="preserve"> функц</w:t>
      </w:r>
      <w:r w:rsidR="00BE251C" w:rsidRPr="00A01463">
        <w:rPr>
          <w:sz w:val="28"/>
          <w:szCs w:val="28"/>
        </w:rPr>
        <w:t>и</w:t>
      </w:r>
      <w:r w:rsidRPr="00A01463">
        <w:rPr>
          <w:sz w:val="28"/>
          <w:szCs w:val="28"/>
        </w:rPr>
        <w:t xml:space="preserve">я </w:t>
      </w:r>
      <w:r w:rsidRPr="00A01463">
        <w:rPr>
          <w:sz w:val="28"/>
          <w:szCs w:val="28"/>
          <w:lang w:val="en-US"/>
        </w:rPr>
        <w:t>on</w:t>
      </w:r>
      <w:r w:rsidRPr="00A01463">
        <w:rPr>
          <w:sz w:val="28"/>
          <w:szCs w:val="28"/>
        </w:rPr>
        <w:t>_</w:t>
      </w:r>
      <w:r w:rsidRPr="00A01463">
        <w:rPr>
          <w:sz w:val="28"/>
          <w:szCs w:val="28"/>
          <w:lang w:val="en-US"/>
        </w:rPr>
        <w:t>closing</w:t>
      </w:r>
      <w:r w:rsidRPr="00A01463">
        <w:rPr>
          <w:sz w:val="28"/>
          <w:szCs w:val="28"/>
        </w:rPr>
        <w:t xml:space="preserve"> к событию закрытия окна.</w:t>
      </w:r>
      <w:r w:rsidR="008F351C" w:rsidRPr="00A01463">
        <w:rPr>
          <w:sz w:val="28"/>
          <w:szCs w:val="28"/>
        </w:rPr>
        <w:t xml:space="preserve"> </w:t>
      </w:r>
      <w:r w:rsidRPr="00A01463">
        <w:rPr>
          <w:sz w:val="28"/>
          <w:szCs w:val="28"/>
        </w:rPr>
        <w:t>Запуск основно</w:t>
      </w:r>
      <w:r w:rsidR="00BE251C" w:rsidRPr="00A01463">
        <w:rPr>
          <w:sz w:val="28"/>
          <w:szCs w:val="28"/>
        </w:rPr>
        <w:t>го</w:t>
      </w:r>
      <w:r w:rsidRPr="00A01463">
        <w:rPr>
          <w:sz w:val="28"/>
          <w:szCs w:val="28"/>
        </w:rPr>
        <w:t xml:space="preserve"> цикл</w:t>
      </w:r>
      <w:r w:rsidR="00BE251C" w:rsidRPr="00A01463">
        <w:rPr>
          <w:sz w:val="28"/>
          <w:szCs w:val="28"/>
        </w:rPr>
        <w:t xml:space="preserve">а </w:t>
      </w:r>
      <w:r w:rsidRPr="00A01463">
        <w:rPr>
          <w:sz w:val="28"/>
          <w:szCs w:val="28"/>
        </w:rPr>
        <w:t xml:space="preserve">обработки событий с помощью метода </w:t>
      </w:r>
      <w:r w:rsidRPr="00A01463">
        <w:rPr>
          <w:sz w:val="28"/>
          <w:szCs w:val="28"/>
          <w:lang w:val="en-US"/>
        </w:rPr>
        <w:t>mainloop</w:t>
      </w:r>
      <w:r w:rsidRPr="00A01463">
        <w:rPr>
          <w:sz w:val="28"/>
          <w:szCs w:val="28"/>
        </w:rPr>
        <w:t>(), который ожидает и обрабатывает события пользовательского взаимодействия с окном, пока окно не будет закрыто.</w:t>
      </w:r>
    </w:p>
    <w:p w14:paraId="6F4006A1" w14:textId="7775B0A3" w:rsidR="004F7201" w:rsidRPr="00A01463" w:rsidRDefault="004F7201" w:rsidP="006370E6">
      <w:pPr>
        <w:tabs>
          <w:tab w:val="left" w:pos="142"/>
        </w:tabs>
        <w:spacing w:line="360" w:lineRule="auto"/>
        <w:jc w:val="both"/>
        <w:rPr>
          <w:sz w:val="28"/>
          <w:szCs w:val="28"/>
          <w:lang w:val="en-US"/>
        </w:rPr>
      </w:pPr>
      <w:r w:rsidRPr="00A01463">
        <w:rPr>
          <w:color w:val="000000"/>
          <w:sz w:val="28"/>
          <w:szCs w:val="28"/>
          <w:lang w:val="en-US"/>
        </w:rPr>
        <w:t>----------------------------------------------------------------------------------------------------------</w:t>
      </w:r>
    </w:p>
    <w:p w14:paraId="3FD9EB5B" w14:textId="77777777" w:rsidR="004335B7" w:rsidRPr="00A01463" w:rsidRDefault="004335B7" w:rsidP="006370E6">
      <w:pPr>
        <w:tabs>
          <w:tab w:val="left" w:pos="142"/>
        </w:tabs>
        <w:spacing w:line="360" w:lineRule="auto"/>
        <w:ind w:firstLine="851"/>
        <w:jc w:val="both"/>
        <w:rPr>
          <w:color w:val="000000"/>
          <w:sz w:val="28"/>
          <w:szCs w:val="28"/>
          <w:lang w:val="en-US"/>
        </w:rPr>
      </w:pPr>
      <w:r w:rsidRPr="00A01463">
        <w:rPr>
          <w:color w:val="000000"/>
          <w:sz w:val="28"/>
          <w:szCs w:val="28"/>
          <w:lang w:val="en-US"/>
        </w:rPr>
        <w:t>if __name__ == "__main__":</w:t>
      </w:r>
    </w:p>
    <w:p w14:paraId="2626CB6A" w14:textId="77777777" w:rsidR="004335B7" w:rsidRPr="00A01463" w:rsidRDefault="004335B7" w:rsidP="006370E6">
      <w:pPr>
        <w:tabs>
          <w:tab w:val="left" w:pos="142"/>
        </w:tabs>
        <w:spacing w:line="360" w:lineRule="auto"/>
        <w:ind w:firstLine="851"/>
        <w:jc w:val="both"/>
        <w:rPr>
          <w:color w:val="000000"/>
          <w:sz w:val="28"/>
          <w:szCs w:val="28"/>
          <w:lang w:val="en-US"/>
        </w:rPr>
      </w:pPr>
      <w:r w:rsidRPr="00A01463">
        <w:rPr>
          <w:color w:val="000000"/>
          <w:sz w:val="28"/>
          <w:szCs w:val="28"/>
          <w:lang w:val="en-US"/>
        </w:rPr>
        <w:t xml:space="preserve">    speak(text_to_speak)</w:t>
      </w:r>
    </w:p>
    <w:p w14:paraId="395674AE" w14:textId="77777777" w:rsidR="004335B7" w:rsidRPr="00A01463" w:rsidRDefault="004335B7" w:rsidP="006370E6">
      <w:pPr>
        <w:tabs>
          <w:tab w:val="left" w:pos="142"/>
        </w:tabs>
        <w:spacing w:line="360" w:lineRule="auto"/>
        <w:ind w:firstLine="851"/>
        <w:jc w:val="both"/>
        <w:rPr>
          <w:color w:val="000000"/>
          <w:sz w:val="28"/>
          <w:szCs w:val="28"/>
          <w:lang w:val="en-US"/>
        </w:rPr>
      </w:pPr>
      <w:r w:rsidRPr="00A01463">
        <w:rPr>
          <w:color w:val="000000"/>
          <w:sz w:val="28"/>
          <w:szCs w:val="28"/>
          <w:lang w:val="en-US"/>
        </w:rPr>
        <w:t xml:space="preserve">    window = MainWindow()</w:t>
      </w:r>
    </w:p>
    <w:p w14:paraId="44C70284" w14:textId="71DC06D3" w:rsidR="004335B7" w:rsidRPr="00A01463" w:rsidRDefault="004335B7" w:rsidP="006370E6">
      <w:pPr>
        <w:tabs>
          <w:tab w:val="left" w:pos="142"/>
        </w:tabs>
        <w:spacing w:line="360" w:lineRule="auto"/>
        <w:ind w:firstLine="851"/>
        <w:jc w:val="both"/>
        <w:rPr>
          <w:color w:val="000000"/>
          <w:sz w:val="28"/>
          <w:szCs w:val="28"/>
          <w:lang w:val="en-US"/>
        </w:rPr>
      </w:pPr>
      <w:r w:rsidRPr="00A01463">
        <w:rPr>
          <w:color w:val="000000"/>
          <w:sz w:val="28"/>
          <w:szCs w:val="28"/>
          <w:lang w:val="en-US"/>
        </w:rPr>
        <w:t xml:space="preserve">    window.protocol("WM_DELETE_WINDOW", on_closing)</w:t>
      </w:r>
    </w:p>
    <w:p w14:paraId="509F9721" w14:textId="21B84A7C" w:rsidR="004335B7" w:rsidRPr="00A01463" w:rsidRDefault="004335B7" w:rsidP="006370E6">
      <w:pPr>
        <w:tabs>
          <w:tab w:val="left" w:pos="142"/>
        </w:tabs>
        <w:spacing w:line="360" w:lineRule="auto"/>
        <w:ind w:firstLine="851"/>
        <w:jc w:val="both"/>
        <w:rPr>
          <w:color w:val="000000"/>
          <w:sz w:val="28"/>
          <w:szCs w:val="28"/>
          <w:lang w:val="en-US"/>
        </w:rPr>
      </w:pPr>
      <w:r w:rsidRPr="00A01463">
        <w:rPr>
          <w:color w:val="000000"/>
          <w:sz w:val="28"/>
          <w:szCs w:val="28"/>
          <w:lang w:val="en-US"/>
        </w:rPr>
        <w:t xml:space="preserve">    window.mainloop()</w:t>
      </w:r>
    </w:p>
    <w:p w14:paraId="7AAF9C6D" w14:textId="229A433B" w:rsidR="004335B7" w:rsidRPr="00A01463" w:rsidRDefault="004F7201" w:rsidP="00E4588B">
      <w:pPr>
        <w:tabs>
          <w:tab w:val="left" w:pos="142"/>
        </w:tabs>
        <w:spacing w:line="360" w:lineRule="auto"/>
        <w:jc w:val="both"/>
        <w:rPr>
          <w:color w:val="000000"/>
          <w:sz w:val="28"/>
          <w:szCs w:val="28"/>
          <w:lang w:val="en-US"/>
        </w:rPr>
      </w:pPr>
      <w:r w:rsidRPr="00A01463">
        <w:rPr>
          <w:color w:val="000000"/>
          <w:sz w:val="28"/>
          <w:szCs w:val="28"/>
          <w:lang w:val="en-US"/>
        </w:rPr>
        <w:t>----------------------------------------------------------------------------------------------------------</w:t>
      </w:r>
    </w:p>
    <w:p w14:paraId="1311F1CC" w14:textId="0EB23B7A" w:rsidR="00E4588B" w:rsidRPr="00A01463" w:rsidRDefault="00E4588B" w:rsidP="00E4588B">
      <w:pPr>
        <w:tabs>
          <w:tab w:val="left" w:pos="142"/>
        </w:tabs>
        <w:spacing w:line="360" w:lineRule="auto"/>
        <w:jc w:val="both"/>
        <w:rPr>
          <w:color w:val="000000"/>
          <w:sz w:val="28"/>
          <w:szCs w:val="28"/>
          <w:lang w:val="en-US"/>
        </w:rPr>
      </w:pPr>
    </w:p>
    <w:p w14:paraId="66A06F11" w14:textId="33D1BE69" w:rsidR="00E4588B" w:rsidRPr="00A01463" w:rsidRDefault="00E4588B" w:rsidP="00E4588B">
      <w:pPr>
        <w:tabs>
          <w:tab w:val="left" w:pos="142"/>
        </w:tabs>
        <w:spacing w:line="360" w:lineRule="auto"/>
        <w:jc w:val="both"/>
        <w:rPr>
          <w:color w:val="000000"/>
          <w:sz w:val="28"/>
          <w:szCs w:val="28"/>
          <w:lang w:val="en-US"/>
        </w:rPr>
      </w:pPr>
    </w:p>
    <w:p w14:paraId="108296D1" w14:textId="7CE08D24" w:rsidR="00E4588B" w:rsidRPr="00A01463" w:rsidRDefault="00E4588B" w:rsidP="00E4588B">
      <w:pPr>
        <w:tabs>
          <w:tab w:val="left" w:pos="142"/>
        </w:tabs>
        <w:spacing w:line="360" w:lineRule="auto"/>
        <w:jc w:val="both"/>
        <w:rPr>
          <w:color w:val="000000"/>
          <w:sz w:val="28"/>
          <w:szCs w:val="28"/>
          <w:lang w:val="en-US"/>
        </w:rPr>
      </w:pPr>
    </w:p>
    <w:p w14:paraId="4D938747" w14:textId="2FB98988" w:rsidR="00E4588B" w:rsidRPr="00A01463" w:rsidRDefault="00E4588B" w:rsidP="00E4588B">
      <w:pPr>
        <w:tabs>
          <w:tab w:val="left" w:pos="142"/>
        </w:tabs>
        <w:spacing w:line="360" w:lineRule="auto"/>
        <w:jc w:val="both"/>
        <w:rPr>
          <w:color w:val="000000"/>
          <w:sz w:val="28"/>
          <w:szCs w:val="28"/>
          <w:lang w:val="en-US"/>
        </w:rPr>
      </w:pPr>
    </w:p>
    <w:p w14:paraId="7BDDFEF8" w14:textId="0E8B64C3" w:rsidR="00E4588B" w:rsidRPr="00A01463" w:rsidRDefault="00E4588B" w:rsidP="00E4588B">
      <w:pPr>
        <w:tabs>
          <w:tab w:val="left" w:pos="142"/>
        </w:tabs>
        <w:spacing w:line="360" w:lineRule="auto"/>
        <w:jc w:val="both"/>
        <w:rPr>
          <w:color w:val="000000"/>
          <w:sz w:val="28"/>
          <w:szCs w:val="28"/>
          <w:lang w:val="en-US"/>
        </w:rPr>
      </w:pPr>
    </w:p>
    <w:p w14:paraId="14A53946" w14:textId="21930142" w:rsidR="00E4588B" w:rsidRPr="00A01463" w:rsidRDefault="00E4588B" w:rsidP="00E4588B">
      <w:pPr>
        <w:tabs>
          <w:tab w:val="left" w:pos="142"/>
        </w:tabs>
        <w:spacing w:line="360" w:lineRule="auto"/>
        <w:jc w:val="both"/>
        <w:rPr>
          <w:color w:val="000000"/>
          <w:sz w:val="28"/>
          <w:szCs w:val="28"/>
          <w:lang w:val="en-US"/>
        </w:rPr>
      </w:pPr>
    </w:p>
    <w:p w14:paraId="1FA3F7C0" w14:textId="7064521F" w:rsidR="00E4588B" w:rsidRPr="00A01463" w:rsidRDefault="00E4588B" w:rsidP="00E4588B">
      <w:pPr>
        <w:tabs>
          <w:tab w:val="left" w:pos="142"/>
        </w:tabs>
        <w:spacing w:line="360" w:lineRule="auto"/>
        <w:jc w:val="both"/>
        <w:rPr>
          <w:color w:val="000000"/>
          <w:sz w:val="28"/>
          <w:szCs w:val="28"/>
          <w:lang w:val="en-US"/>
        </w:rPr>
      </w:pPr>
    </w:p>
    <w:p w14:paraId="53AF5324" w14:textId="08156ADE" w:rsidR="00E4588B" w:rsidRPr="00A01463" w:rsidRDefault="00E4588B" w:rsidP="00E4588B">
      <w:pPr>
        <w:tabs>
          <w:tab w:val="left" w:pos="142"/>
        </w:tabs>
        <w:spacing w:line="360" w:lineRule="auto"/>
        <w:jc w:val="both"/>
        <w:rPr>
          <w:color w:val="000000"/>
          <w:sz w:val="28"/>
          <w:szCs w:val="28"/>
          <w:lang w:val="en-US"/>
        </w:rPr>
      </w:pPr>
    </w:p>
    <w:p w14:paraId="38B17182" w14:textId="0A5C5E2C" w:rsidR="00E4588B" w:rsidRPr="00A01463" w:rsidRDefault="00E4588B" w:rsidP="00E4588B">
      <w:pPr>
        <w:tabs>
          <w:tab w:val="left" w:pos="142"/>
        </w:tabs>
        <w:spacing w:line="360" w:lineRule="auto"/>
        <w:jc w:val="both"/>
        <w:rPr>
          <w:color w:val="000000"/>
          <w:sz w:val="28"/>
          <w:szCs w:val="28"/>
          <w:lang w:val="en-US"/>
        </w:rPr>
      </w:pPr>
    </w:p>
    <w:p w14:paraId="14957E93" w14:textId="462596E8" w:rsidR="00E4588B" w:rsidRPr="00A01463" w:rsidRDefault="00E4588B" w:rsidP="00E4588B">
      <w:pPr>
        <w:tabs>
          <w:tab w:val="left" w:pos="142"/>
        </w:tabs>
        <w:spacing w:line="360" w:lineRule="auto"/>
        <w:jc w:val="both"/>
        <w:rPr>
          <w:color w:val="000000"/>
          <w:sz w:val="28"/>
          <w:szCs w:val="28"/>
          <w:lang w:val="en-US"/>
        </w:rPr>
      </w:pPr>
    </w:p>
    <w:p w14:paraId="2B1B2364" w14:textId="4B297663" w:rsidR="00E4588B" w:rsidRPr="00A01463" w:rsidRDefault="00E4588B" w:rsidP="00E4588B">
      <w:pPr>
        <w:tabs>
          <w:tab w:val="left" w:pos="142"/>
        </w:tabs>
        <w:spacing w:line="360" w:lineRule="auto"/>
        <w:jc w:val="both"/>
        <w:rPr>
          <w:color w:val="000000"/>
          <w:sz w:val="28"/>
          <w:szCs w:val="28"/>
          <w:lang w:val="en-US"/>
        </w:rPr>
      </w:pPr>
    </w:p>
    <w:p w14:paraId="10AFA39C" w14:textId="3D2463E0" w:rsidR="00E4588B" w:rsidRPr="00A01463" w:rsidRDefault="00E4588B" w:rsidP="00E4588B">
      <w:pPr>
        <w:tabs>
          <w:tab w:val="left" w:pos="142"/>
        </w:tabs>
        <w:spacing w:line="360" w:lineRule="auto"/>
        <w:jc w:val="both"/>
        <w:rPr>
          <w:color w:val="000000"/>
          <w:sz w:val="28"/>
          <w:szCs w:val="28"/>
          <w:lang w:val="en-US"/>
        </w:rPr>
      </w:pPr>
    </w:p>
    <w:p w14:paraId="381857CD" w14:textId="18ED1BA2" w:rsidR="00E4588B" w:rsidRPr="00A01463" w:rsidRDefault="00E4588B" w:rsidP="00E4588B">
      <w:pPr>
        <w:tabs>
          <w:tab w:val="left" w:pos="142"/>
        </w:tabs>
        <w:spacing w:line="360" w:lineRule="auto"/>
        <w:jc w:val="both"/>
        <w:rPr>
          <w:color w:val="000000"/>
          <w:sz w:val="28"/>
          <w:szCs w:val="28"/>
          <w:lang w:val="en-US"/>
        </w:rPr>
      </w:pPr>
    </w:p>
    <w:p w14:paraId="5B49C641" w14:textId="3847927E" w:rsidR="00E4588B" w:rsidRPr="00A01463" w:rsidRDefault="00E4588B" w:rsidP="00E4588B">
      <w:pPr>
        <w:tabs>
          <w:tab w:val="left" w:pos="142"/>
        </w:tabs>
        <w:spacing w:line="360" w:lineRule="auto"/>
        <w:jc w:val="both"/>
        <w:rPr>
          <w:color w:val="000000"/>
          <w:sz w:val="28"/>
          <w:szCs w:val="28"/>
          <w:lang w:val="en-US"/>
        </w:rPr>
      </w:pPr>
    </w:p>
    <w:p w14:paraId="2CCBAE50" w14:textId="1CEAF1EE" w:rsidR="00E4588B" w:rsidRPr="00A01463" w:rsidRDefault="00E4588B" w:rsidP="00E4588B">
      <w:pPr>
        <w:tabs>
          <w:tab w:val="left" w:pos="142"/>
        </w:tabs>
        <w:spacing w:line="360" w:lineRule="auto"/>
        <w:jc w:val="both"/>
        <w:rPr>
          <w:color w:val="000000"/>
          <w:sz w:val="28"/>
          <w:szCs w:val="28"/>
          <w:lang w:val="en-US"/>
        </w:rPr>
      </w:pPr>
    </w:p>
    <w:p w14:paraId="7C4FFA25" w14:textId="233C509C" w:rsidR="00E4588B" w:rsidRPr="00A01463" w:rsidRDefault="00E4588B" w:rsidP="00E4588B">
      <w:pPr>
        <w:tabs>
          <w:tab w:val="left" w:pos="142"/>
        </w:tabs>
        <w:spacing w:line="360" w:lineRule="auto"/>
        <w:jc w:val="both"/>
        <w:rPr>
          <w:color w:val="000000"/>
          <w:sz w:val="28"/>
          <w:szCs w:val="28"/>
          <w:lang w:val="en-US"/>
        </w:rPr>
      </w:pPr>
    </w:p>
    <w:p w14:paraId="5BED2B31" w14:textId="349ECB52" w:rsidR="00E4588B" w:rsidRPr="00A01463" w:rsidRDefault="00E4588B" w:rsidP="00E4588B">
      <w:pPr>
        <w:tabs>
          <w:tab w:val="left" w:pos="142"/>
        </w:tabs>
        <w:spacing w:line="360" w:lineRule="auto"/>
        <w:jc w:val="both"/>
        <w:rPr>
          <w:color w:val="000000"/>
          <w:sz w:val="28"/>
          <w:szCs w:val="28"/>
          <w:lang w:val="en-US"/>
        </w:rPr>
      </w:pPr>
    </w:p>
    <w:p w14:paraId="4AEADE6F" w14:textId="2F641367" w:rsidR="00E4588B" w:rsidRPr="00A01463" w:rsidRDefault="00E4588B" w:rsidP="00E4588B">
      <w:pPr>
        <w:tabs>
          <w:tab w:val="left" w:pos="142"/>
        </w:tabs>
        <w:spacing w:line="360" w:lineRule="auto"/>
        <w:jc w:val="both"/>
        <w:rPr>
          <w:color w:val="000000"/>
          <w:sz w:val="28"/>
          <w:szCs w:val="28"/>
          <w:lang w:val="en-US"/>
        </w:rPr>
      </w:pPr>
    </w:p>
    <w:p w14:paraId="2D493069" w14:textId="6BD2E563" w:rsidR="00E4588B" w:rsidRPr="00A01463" w:rsidRDefault="00E4588B" w:rsidP="00E4588B">
      <w:pPr>
        <w:tabs>
          <w:tab w:val="left" w:pos="142"/>
        </w:tabs>
        <w:spacing w:line="360" w:lineRule="auto"/>
        <w:jc w:val="both"/>
        <w:rPr>
          <w:color w:val="000000"/>
          <w:sz w:val="28"/>
          <w:szCs w:val="28"/>
          <w:lang w:val="en-US"/>
        </w:rPr>
      </w:pPr>
    </w:p>
    <w:p w14:paraId="14B6FE7A" w14:textId="77777777" w:rsidR="00E4588B" w:rsidRPr="00A01463" w:rsidRDefault="00E4588B" w:rsidP="00E4588B">
      <w:pPr>
        <w:tabs>
          <w:tab w:val="left" w:pos="142"/>
        </w:tabs>
        <w:spacing w:line="360" w:lineRule="auto"/>
        <w:jc w:val="both"/>
        <w:rPr>
          <w:color w:val="000000"/>
          <w:sz w:val="28"/>
          <w:szCs w:val="28"/>
          <w:lang w:val="en-US"/>
        </w:rPr>
      </w:pPr>
    </w:p>
    <w:tbl>
      <w:tblPr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92"/>
        <w:gridCol w:w="902"/>
        <w:gridCol w:w="1024"/>
        <w:gridCol w:w="992"/>
        <w:gridCol w:w="1276"/>
        <w:gridCol w:w="1276"/>
        <w:gridCol w:w="1134"/>
        <w:gridCol w:w="1417"/>
        <w:gridCol w:w="709"/>
        <w:gridCol w:w="709"/>
      </w:tblGrid>
      <w:tr w:rsidR="00E4588B" w:rsidRPr="00A01463" w14:paraId="6BB40919" w14:textId="77777777" w:rsidTr="002F4D41">
        <w:trPr>
          <w:cantSplit/>
          <w:trHeight w:hRule="exact" w:val="567"/>
        </w:trPr>
        <w:tc>
          <w:tcPr>
            <w:tcW w:w="10031" w:type="dxa"/>
            <w:gridSpan w:val="10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EEAAB21" w14:textId="77777777" w:rsidR="00E4588B" w:rsidRPr="00A01463" w:rsidRDefault="00E4588B" w:rsidP="002F4D41">
            <w:pPr>
              <w:pStyle w:val="1"/>
              <w:numPr>
                <w:ilvl w:val="0"/>
                <w:numId w:val="0"/>
              </w:numPr>
              <w:rPr>
                <w:caps/>
              </w:rPr>
            </w:pPr>
            <w:r w:rsidRPr="00A01463">
              <w:rPr>
                <w:b w:val="0"/>
                <w:bCs w:val="0"/>
                <w:sz w:val="24"/>
                <w:szCs w:val="24"/>
              </w:rPr>
              <w:br w:type="page"/>
            </w:r>
            <w:r w:rsidRPr="00A01463">
              <w:rPr>
                <w:sz w:val="28"/>
                <w:lang w:val="en-US"/>
              </w:rPr>
              <w:br w:type="page"/>
            </w:r>
            <w:r w:rsidRPr="00A01463">
              <w:rPr>
                <w:b w:val="0"/>
                <w:bCs w:val="0"/>
                <w:sz w:val="24"/>
                <w:szCs w:val="24"/>
              </w:rPr>
              <w:br w:type="page"/>
            </w:r>
            <w:r w:rsidRPr="00A01463">
              <w:rPr>
                <w:b w:val="0"/>
                <w:bCs w:val="0"/>
              </w:rPr>
              <w:br w:type="page"/>
            </w:r>
            <w:r w:rsidRPr="00A01463">
              <w:rPr>
                <w:b w:val="0"/>
                <w:bCs w:val="0"/>
                <w:szCs w:val="2"/>
                <w:lang w:val="en-US"/>
              </w:rPr>
              <w:br w:type="page"/>
            </w:r>
            <w:bookmarkStart w:id="9" w:name="_Toc149658951"/>
            <w:bookmarkStart w:id="10" w:name="_Toc150160812"/>
            <w:bookmarkStart w:id="11" w:name="_Toc150204354"/>
            <w:bookmarkStart w:id="12" w:name="_Toc150204364"/>
            <w:bookmarkStart w:id="13" w:name="_Toc150204671"/>
            <w:r w:rsidRPr="00A01463">
              <w:rPr>
                <w:caps/>
              </w:rPr>
              <w:t>Лист регистрации изменений</w:t>
            </w:r>
            <w:bookmarkEnd w:id="9"/>
            <w:bookmarkEnd w:id="10"/>
            <w:bookmarkEnd w:id="11"/>
            <w:bookmarkEnd w:id="12"/>
            <w:bookmarkEnd w:id="13"/>
          </w:p>
        </w:tc>
      </w:tr>
      <w:tr w:rsidR="00E4588B" w:rsidRPr="00A01463" w14:paraId="68793C2E" w14:textId="77777777" w:rsidTr="002F4D41">
        <w:trPr>
          <w:cantSplit/>
          <w:trHeight w:hRule="exact" w:val="284"/>
        </w:trPr>
        <w:tc>
          <w:tcPr>
            <w:tcW w:w="4786" w:type="dxa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4CDE470" w14:textId="77777777" w:rsidR="00E4588B" w:rsidRPr="00A01463" w:rsidRDefault="00E4588B" w:rsidP="002F4D41">
            <w:pPr>
              <w:jc w:val="center"/>
              <w:rPr>
                <w:sz w:val="20"/>
              </w:rPr>
            </w:pPr>
            <w:r w:rsidRPr="00A01463">
              <w:rPr>
                <w:sz w:val="20"/>
              </w:rPr>
              <w:t>Номера листов (страниц)</w:t>
            </w:r>
          </w:p>
        </w:tc>
        <w:tc>
          <w:tcPr>
            <w:tcW w:w="1276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9C18D4F" w14:textId="77777777" w:rsidR="00E4588B" w:rsidRPr="00A01463" w:rsidRDefault="00E4588B" w:rsidP="002F4D41">
            <w:pPr>
              <w:jc w:val="center"/>
            </w:pPr>
            <w:r w:rsidRPr="00A01463">
              <w:t>Всего</w:t>
            </w:r>
          </w:p>
          <w:p w14:paraId="3156C37A" w14:textId="77777777" w:rsidR="00E4588B" w:rsidRPr="00A01463" w:rsidRDefault="00E4588B" w:rsidP="002F4D41">
            <w:pPr>
              <w:jc w:val="center"/>
            </w:pPr>
            <w:r w:rsidRPr="00A01463">
              <w:t>листов</w:t>
            </w:r>
          </w:p>
          <w:p w14:paraId="6895E680" w14:textId="77777777" w:rsidR="00E4588B" w:rsidRPr="00A01463" w:rsidRDefault="00E4588B" w:rsidP="002F4D41">
            <w:pPr>
              <w:jc w:val="center"/>
            </w:pPr>
            <w:r w:rsidRPr="00A01463">
              <w:t>(страниц)</w:t>
            </w:r>
          </w:p>
          <w:p w14:paraId="59B8ABC4" w14:textId="77777777" w:rsidR="00E4588B" w:rsidRPr="00A01463" w:rsidRDefault="00E4588B" w:rsidP="002F4D41">
            <w:pPr>
              <w:pStyle w:val="a3"/>
              <w:tabs>
                <w:tab w:val="clear" w:pos="4677"/>
                <w:tab w:val="clear" w:pos="9355"/>
              </w:tabs>
              <w:jc w:val="center"/>
            </w:pPr>
            <w:r w:rsidRPr="00A01463">
              <w:t>в докум</w:t>
            </w:r>
          </w:p>
        </w:tc>
        <w:tc>
          <w:tcPr>
            <w:tcW w:w="1134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CA2744B" w14:textId="77777777" w:rsidR="00E4588B" w:rsidRPr="00A01463" w:rsidRDefault="00E4588B" w:rsidP="002F4D41">
            <w:pPr>
              <w:jc w:val="center"/>
            </w:pPr>
            <w:r w:rsidRPr="00A01463">
              <w:t>№</w:t>
            </w:r>
          </w:p>
          <w:p w14:paraId="1F541EEA" w14:textId="77777777" w:rsidR="00E4588B" w:rsidRPr="00A01463" w:rsidRDefault="00E4588B" w:rsidP="002F4D41">
            <w:pPr>
              <w:jc w:val="center"/>
            </w:pPr>
            <w:r w:rsidRPr="00A01463">
              <w:t>документа</w:t>
            </w:r>
          </w:p>
        </w:tc>
        <w:tc>
          <w:tcPr>
            <w:tcW w:w="1417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932BD4A" w14:textId="77777777" w:rsidR="00E4588B" w:rsidRPr="00A01463" w:rsidRDefault="00E4588B" w:rsidP="002F4D41">
            <w:pPr>
              <w:jc w:val="center"/>
            </w:pPr>
            <w:r w:rsidRPr="00A01463">
              <w:t>Входящий</w:t>
            </w:r>
          </w:p>
          <w:p w14:paraId="2A94A842" w14:textId="77777777" w:rsidR="00E4588B" w:rsidRPr="00A01463" w:rsidRDefault="00E4588B" w:rsidP="002F4D41">
            <w:pPr>
              <w:jc w:val="center"/>
            </w:pPr>
            <w:r w:rsidRPr="00A01463">
              <w:t>№ сопрово</w:t>
            </w:r>
          </w:p>
          <w:p w14:paraId="2407C6DE" w14:textId="77777777" w:rsidR="00E4588B" w:rsidRPr="00A01463" w:rsidRDefault="00E4588B" w:rsidP="002F4D41">
            <w:pPr>
              <w:jc w:val="center"/>
            </w:pPr>
            <w:r w:rsidRPr="00A01463">
              <w:t>дительного</w:t>
            </w:r>
          </w:p>
          <w:p w14:paraId="5964F2C9" w14:textId="77777777" w:rsidR="00E4588B" w:rsidRPr="00A01463" w:rsidRDefault="00E4588B" w:rsidP="002F4D41">
            <w:pPr>
              <w:jc w:val="center"/>
            </w:pPr>
            <w:r w:rsidRPr="00A01463">
              <w:t>документа</w:t>
            </w:r>
          </w:p>
          <w:p w14:paraId="10C2F572" w14:textId="77777777" w:rsidR="00E4588B" w:rsidRPr="00A01463" w:rsidRDefault="00E4588B" w:rsidP="002F4D41">
            <w:pPr>
              <w:jc w:val="center"/>
            </w:pPr>
            <w:r w:rsidRPr="00A01463">
              <w:t>и дата</w:t>
            </w:r>
          </w:p>
        </w:tc>
        <w:tc>
          <w:tcPr>
            <w:tcW w:w="709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24EC386" w14:textId="77777777" w:rsidR="00E4588B" w:rsidRPr="00A01463" w:rsidRDefault="00E4588B" w:rsidP="002F4D41">
            <w:pPr>
              <w:jc w:val="center"/>
            </w:pPr>
            <w:r w:rsidRPr="00A01463">
              <w:t>Подп.</w:t>
            </w:r>
          </w:p>
        </w:tc>
        <w:tc>
          <w:tcPr>
            <w:tcW w:w="709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2AFAC7E" w14:textId="77777777" w:rsidR="00E4588B" w:rsidRPr="00A01463" w:rsidRDefault="00E4588B" w:rsidP="002F4D41">
            <w:pPr>
              <w:jc w:val="center"/>
            </w:pPr>
            <w:r w:rsidRPr="00A01463">
              <w:t>Дата</w:t>
            </w:r>
          </w:p>
        </w:tc>
      </w:tr>
      <w:tr w:rsidR="00E4588B" w:rsidRPr="00A01463" w14:paraId="2FABEC6D" w14:textId="77777777" w:rsidTr="002F4D41">
        <w:trPr>
          <w:cantSplit/>
          <w:trHeight w:hRule="exact" w:val="1134"/>
        </w:trPr>
        <w:tc>
          <w:tcPr>
            <w:tcW w:w="59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E06ABD2" w14:textId="77777777" w:rsidR="00E4588B" w:rsidRPr="00A01463" w:rsidRDefault="00E4588B" w:rsidP="002F4D41">
            <w:pPr>
              <w:jc w:val="center"/>
              <w:rPr>
                <w:sz w:val="22"/>
              </w:rPr>
            </w:pPr>
            <w:r w:rsidRPr="00A01463">
              <w:rPr>
                <w:sz w:val="22"/>
              </w:rPr>
              <w:t>Изм</w:t>
            </w:r>
          </w:p>
        </w:tc>
        <w:tc>
          <w:tcPr>
            <w:tcW w:w="90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0FA5B7A" w14:textId="77777777" w:rsidR="00E4588B" w:rsidRPr="00A01463" w:rsidRDefault="00E4588B" w:rsidP="002F4D41">
            <w:pPr>
              <w:jc w:val="center"/>
            </w:pPr>
            <w:r w:rsidRPr="00A01463">
              <w:t>изменен</w:t>
            </w:r>
          </w:p>
          <w:p w14:paraId="0F94160A" w14:textId="77777777" w:rsidR="00E4588B" w:rsidRPr="00A01463" w:rsidRDefault="00E4588B" w:rsidP="002F4D41">
            <w:pPr>
              <w:jc w:val="center"/>
            </w:pPr>
            <w:r w:rsidRPr="00A01463">
              <w:t>ных</w:t>
            </w:r>
          </w:p>
        </w:tc>
        <w:tc>
          <w:tcPr>
            <w:tcW w:w="102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F1E3262" w14:textId="77777777" w:rsidR="00E4588B" w:rsidRPr="00A01463" w:rsidRDefault="00E4588B" w:rsidP="002F4D41">
            <w:pPr>
              <w:jc w:val="center"/>
            </w:pPr>
            <w:r w:rsidRPr="00A01463">
              <w:t>заме</w:t>
            </w:r>
          </w:p>
          <w:p w14:paraId="047FAEA6" w14:textId="77777777" w:rsidR="00E4588B" w:rsidRPr="00A01463" w:rsidRDefault="00E4588B" w:rsidP="002F4D41">
            <w:pPr>
              <w:jc w:val="center"/>
            </w:pPr>
            <w:r w:rsidRPr="00A01463">
              <w:t>ненных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15BD000" w14:textId="77777777" w:rsidR="00E4588B" w:rsidRPr="00A01463" w:rsidRDefault="00E4588B" w:rsidP="002F4D41">
            <w:pPr>
              <w:jc w:val="center"/>
            </w:pPr>
            <w:r w:rsidRPr="00A01463">
              <w:t>новых</w:t>
            </w:r>
          </w:p>
        </w:tc>
        <w:tc>
          <w:tcPr>
            <w:tcW w:w="127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A476498" w14:textId="77777777" w:rsidR="00E4588B" w:rsidRPr="00A01463" w:rsidRDefault="00E4588B" w:rsidP="002F4D41">
            <w:pPr>
              <w:jc w:val="center"/>
            </w:pPr>
            <w:r w:rsidRPr="00A01463">
              <w:t>анулиро</w:t>
            </w:r>
          </w:p>
          <w:p w14:paraId="0FEAF7D5" w14:textId="77777777" w:rsidR="00E4588B" w:rsidRPr="00A01463" w:rsidRDefault="00E4588B" w:rsidP="002F4D41">
            <w:pPr>
              <w:jc w:val="center"/>
            </w:pPr>
            <w:r w:rsidRPr="00A01463">
              <w:t>ванных</w:t>
            </w:r>
          </w:p>
        </w:tc>
        <w:tc>
          <w:tcPr>
            <w:tcW w:w="1276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44326D56" w14:textId="77777777" w:rsidR="00E4588B" w:rsidRPr="00A01463" w:rsidRDefault="00E4588B" w:rsidP="002F4D41"/>
        </w:tc>
        <w:tc>
          <w:tcPr>
            <w:tcW w:w="1134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5D99569B" w14:textId="77777777" w:rsidR="00E4588B" w:rsidRPr="00A01463" w:rsidRDefault="00E4588B" w:rsidP="002F4D41"/>
        </w:tc>
        <w:tc>
          <w:tcPr>
            <w:tcW w:w="1417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5E9C5465" w14:textId="77777777" w:rsidR="00E4588B" w:rsidRPr="00A01463" w:rsidRDefault="00E4588B" w:rsidP="002F4D41"/>
        </w:tc>
        <w:tc>
          <w:tcPr>
            <w:tcW w:w="709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2E5E8999" w14:textId="77777777" w:rsidR="00E4588B" w:rsidRPr="00A01463" w:rsidRDefault="00E4588B" w:rsidP="002F4D41"/>
        </w:tc>
        <w:tc>
          <w:tcPr>
            <w:tcW w:w="709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7BD1836D" w14:textId="77777777" w:rsidR="00E4588B" w:rsidRPr="00A01463" w:rsidRDefault="00E4588B" w:rsidP="002F4D41"/>
        </w:tc>
      </w:tr>
      <w:tr w:rsidR="00E4588B" w:rsidRPr="00A01463" w14:paraId="6A711B00" w14:textId="77777777" w:rsidTr="002F4D41">
        <w:trPr>
          <w:trHeight w:hRule="exact" w:val="284"/>
        </w:trPr>
        <w:tc>
          <w:tcPr>
            <w:tcW w:w="592" w:type="dxa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vAlign w:val="center"/>
          </w:tcPr>
          <w:p w14:paraId="7199E6F0" w14:textId="77777777" w:rsidR="00E4588B" w:rsidRPr="00A01463" w:rsidRDefault="00E4588B" w:rsidP="002F4D41">
            <w:pPr>
              <w:jc w:val="center"/>
            </w:pPr>
          </w:p>
        </w:tc>
        <w:tc>
          <w:tcPr>
            <w:tcW w:w="902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14:paraId="383D811F" w14:textId="77777777" w:rsidR="00E4588B" w:rsidRPr="00A01463" w:rsidRDefault="00E4588B" w:rsidP="002F4D41">
            <w:pPr>
              <w:jc w:val="center"/>
            </w:pPr>
          </w:p>
        </w:tc>
        <w:tc>
          <w:tcPr>
            <w:tcW w:w="1024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14:paraId="2A8F4686" w14:textId="77777777" w:rsidR="00E4588B" w:rsidRPr="00A01463" w:rsidRDefault="00E4588B" w:rsidP="002F4D41">
            <w:pPr>
              <w:jc w:val="center"/>
            </w:pPr>
          </w:p>
        </w:tc>
        <w:tc>
          <w:tcPr>
            <w:tcW w:w="992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14:paraId="5591485D" w14:textId="77777777" w:rsidR="00E4588B" w:rsidRPr="00A01463" w:rsidRDefault="00E4588B" w:rsidP="002F4D41">
            <w:pPr>
              <w:jc w:val="center"/>
            </w:pPr>
          </w:p>
        </w:tc>
        <w:tc>
          <w:tcPr>
            <w:tcW w:w="1276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14:paraId="4191EEC7" w14:textId="77777777" w:rsidR="00E4588B" w:rsidRPr="00A01463" w:rsidRDefault="00E4588B" w:rsidP="002F4D41">
            <w:pPr>
              <w:jc w:val="center"/>
            </w:pPr>
          </w:p>
        </w:tc>
        <w:tc>
          <w:tcPr>
            <w:tcW w:w="1276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14:paraId="16821DB7" w14:textId="77777777" w:rsidR="00E4588B" w:rsidRPr="00A01463" w:rsidRDefault="00E4588B" w:rsidP="002F4D41">
            <w:pPr>
              <w:jc w:val="center"/>
            </w:pPr>
          </w:p>
        </w:tc>
        <w:tc>
          <w:tcPr>
            <w:tcW w:w="1134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14:paraId="18BAABA8" w14:textId="77777777" w:rsidR="00E4588B" w:rsidRPr="00A01463" w:rsidRDefault="00E4588B" w:rsidP="002F4D41">
            <w:pPr>
              <w:jc w:val="center"/>
            </w:pPr>
          </w:p>
        </w:tc>
        <w:tc>
          <w:tcPr>
            <w:tcW w:w="1417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14:paraId="4C580C05" w14:textId="77777777" w:rsidR="00E4588B" w:rsidRPr="00A01463" w:rsidRDefault="00E4588B" w:rsidP="002F4D41">
            <w:pPr>
              <w:jc w:val="center"/>
            </w:pPr>
          </w:p>
        </w:tc>
        <w:tc>
          <w:tcPr>
            <w:tcW w:w="709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14:paraId="68D1FA4C" w14:textId="77777777" w:rsidR="00E4588B" w:rsidRPr="00A01463" w:rsidRDefault="00E4588B" w:rsidP="002F4D41">
            <w:pPr>
              <w:jc w:val="center"/>
            </w:pPr>
          </w:p>
        </w:tc>
        <w:tc>
          <w:tcPr>
            <w:tcW w:w="709" w:type="dxa"/>
            <w:tcBorders>
              <w:top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A7C37AF" w14:textId="77777777" w:rsidR="00E4588B" w:rsidRPr="00A01463" w:rsidRDefault="00E4588B" w:rsidP="002F4D41">
            <w:pPr>
              <w:jc w:val="center"/>
            </w:pPr>
          </w:p>
        </w:tc>
      </w:tr>
      <w:tr w:rsidR="00E4588B" w:rsidRPr="00A01463" w14:paraId="681883F8" w14:textId="77777777" w:rsidTr="002F4D41">
        <w:trPr>
          <w:trHeight w:hRule="exact" w:val="284"/>
        </w:trPr>
        <w:tc>
          <w:tcPr>
            <w:tcW w:w="592" w:type="dxa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1025B475" w14:textId="77777777" w:rsidR="00E4588B" w:rsidRPr="00A01463" w:rsidRDefault="00E4588B" w:rsidP="002F4D41">
            <w:pPr>
              <w:jc w:val="center"/>
            </w:pPr>
          </w:p>
        </w:tc>
        <w:tc>
          <w:tcPr>
            <w:tcW w:w="902" w:type="dxa"/>
            <w:shd w:val="clear" w:color="auto" w:fill="auto"/>
            <w:vAlign w:val="center"/>
          </w:tcPr>
          <w:p w14:paraId="11889DBC" w14:textId="77777777" w:rsidR="00E4588B" w:rsidRPr="00A01463" w:rsidRDefault="00E4588B" w:rsidP="002F4D41">
            <w:pPr>
              <w:jc w:val="center"/>
            </w:pPr>
          </w:p>
        </w:tc>
        <w:tc>
          <w:tcPr>
            <w:tcW w:w="1024" w:type="dxa"/>
            <w:shd w:val="clear" w:color="auto" w:fill="auto"/>
            <w:vAlign w:val="center"/>
          </w:tcPr>
          <w:p w14:paraId="4117F5BC" w14:textId="77777777" w:rsidR="00E4588B" w:rsidRPr="00A01463" w:rsidRDefault="00E4588B" w:rsidP="002F4D41">
            <w:pPr>
              <w:jc w:val="center"/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4F3B0F3A" w14:textId="77777777" w:rsidR="00E4588B" w:rsidRPr="00A01463" w:rsidRDefault="00E4588B" w:rsidP="002F4D41">
            <w:pPr>
              <w:jc w:val="center"/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27C40D6C" w14:textId="77777777" w:rsidR="00E4588B" w:rsidRPr="00A01463" w:rsidRDefault="00E4588B" w:rsidP="002F4D41">
            <w:pPr>
              <w:jc w:val="center"/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2743AA8C" w14:textId="77777777" w:rsidR="00E4588B" w:rsidRPr="00A01463" w:rsidRDefault="00E4588B" w:rsidP="002F4D41">
            <w:pPr>
              <w:jc w:val="center"/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69F28D2E" w14:textId="77777777" w:rsidR="00E4588B" w:rsidRPr="00A01463" w:rsidRDefault="00E4588B" w:rsidP="002F4D41">
            <w:pPr>
              <w:jc w:val="center"/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191F1320" w14:textId="77777777" w:rsidR="00E4588B" w:rsidRPr="00A01463" w:rsidRDefault="00E4588B" w:rsidP="002F4D41">
            <w:pPr>
              <w:jc w:val="center"/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582D7E4D" w14:textId="77777777" w:rsidR="00E4588B" w:rsidRPr="00A01463" w:rsidRDefault="00E4588B" w:rsidP="002F4D41">
            <w:pPr>
              <w:jc w:val="center"/>
            </w:pPr>
          </w:p>
        </w:tc>
        <w:tc>
          <w:tcPr>
            <w:tcW w:w="709" w:type="dxa"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64533B58" w14:textId="77777777" w:rsidR="00E4588B" w:rsidRPr="00A01463" w:rsidRDefault="00E4588B" w:rsidP="002F4D41">
            <w:pPr>
              <w:jc w:val="center"/>
            </w:pPr>
          </w:p>
        </w:tc>
      </w:tr>
      <w:tr w:rsidR="00E4588B" w:rsidRPr="00A01463" w14:paraId="459905BF" w14:textId="77777777" w:rsidTr="002F4D41">
        <w:trPr>
          <w:trHeight w:hRule="exact" w:val="284"/>
        </w:trPr>
        <w:tc>
          <w:tcPr>
            <w:tcW w:w="592" w:type="dxa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0F8BBB9B" w14:textId="77777777" w:rsidR="00E4588B" w:rsidRPr="00A01463" w:rsidRDefault="00E4588B" w:rsidP="002F4D41">
            <w:pPr>
              <w:jc w:val="center"/>
            </w:pPr>
          </w:p>
        </w:tc>
        <w:tc>
          <w:tcPr>
            <w:tcW w:w="902" w:type="dxa"/>
            <w:shd w:val="clear" w:color="auto" w:fill="auto"/>
            <w:vAlign w:val="center"/>
          </w:tcPr>
          <w:p w14:paraId="7EA8DC1B" w14:textId="77777777" w:rsidR="00E4588B" w:rsidRPr="00A01463" w:rsidRDefault="00E4588B" w:rsidP="002F4D41">
            <w:pPr>
              <w:jc w:val="center"/>
            </w:pPr>
          </w:p>
        </w:tc>
        <w:tc>
          <w:tcPr>
            <w:tcW w:w="1024" w:type="dxa"/>
            <w:shd w:val="clear" w:color="auto" w:fill="auto"/>
            <w:vAlign w:val="center"/>
          </w:tcPr>
          <w:p w14:paraId="2F10FDDB" w14:textId="77777777" w:rsidR="00E4588B" w:rsidRPr="00A01463" w:rsidRDefault="00E4588B" w:rsidP="002F4D41">
            <w:pPr>
              <w:jc w:val="center"/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39E792C0" w14:textId="77777777" w:rsidR="00E4588B" w:rsidRPr="00A01463" w:rsidRDefault="00E4588B" w:rsidP="002F4D41">
            <w:pPr>
              <w:jc w:val="center"/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03F5A193" w14:textId="77777777" w:rsidR="00E4588B" w:rsidRPr="00A01463" w:rsidRDefault="00E4588B" w:rsidP="002F4D41">
            <w:pPr>
              <w:jc w:val="center"/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0144455F" w14:textId="77777777" w:rsidR="00E4588B" w:rsidRPr="00A01463" w:rsidRDefault="00E4588B" w:rsidP="002F4D41">
            <w:pPr>
              <w:jc w:val="center"/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325ED22" w14:textId="77777777" w:rsidR="00E4588B" w:rsidRPr="00A01463" w:rsidRDefault="00E4588B" w:rsidP="002F4D41">
            <w:pPr>
              <w:jc w:val="center"/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5106FDDB" w14:textId="77777777" w:rsidR="00E4588B" w:rsidRPr="00A01463" w:rsidRDefault="00E4588B" w:rsidP="002F4D41">
            <w:pPr>
              <w:jc w:val="center"/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14458AFF" w14:textId="77777777" w:rsidR="00E4588B" w:rsidRPr="00A01463" w:rsidRDefault="00E4588B" w:rsidP="002F4D41">
            <w:pPr>
              <w:jc w:val="center"/>
            </w:pPr>
          </w:p>
        </w:tc>
        <w:tc>
          <w:tcPr>
            <w:tcW w:w="709" w:type="dxa"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4AF21EEB" w14:textId="77777777" w:rsidR="00E4588B" w:rsidRPr="00A01463" w:rsidRDefault="00E4588B" w:rsidP="002F4D41">
            <w:pPr>
              <w:jc w:val="center"/>
            </w:pPr>
          </w:p>
        </w:tc>
      </w:tr>
      <w:tr w:rsidR="00E4588B" w:rsidRPr="00A01463" w14:paraId="322469B5" w14:textId="77777777" w:rsidTr="002F4D41">
        <w:trPr>
          <w:trHeight w:hRule="exact" w:val="284"/>
        </w:trPr>
        <w:tc>
          <w:tcPr>
            <w:tcW w:w="592" w:type="dxa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1A7E4B34" w14:textId="77777777" w:rsidR="00E4588B" w:rsidRPr="00A01463" w:rsidRDefault="00E4588B" w:rsidP="002F4D41">
            <w:pPr>
              <w:jc w:val="center"/>
            </w:pPr>
          </w:p>
        </w:tc>
        <w:tc>
          <w:tcPr>
            <w:tcW w:w="902" w:type="dxa"/>
            <w:shd w:val="clear" w:color="auto" w:fill="auto"/>
            <w:vAlign w:val="center"/>
          </w:tcPr>
          <w:p w14:paraId="7A17C30F" w14:textId="77777777" w:rsidR="00E4588B" w:rsidRPr="00A01463" w:rsidRDefault="00E4588B" w:rsidP="002F4D41">
            <w:pPr>
              <w:jc w:val="center"/>
            </w:pPr>
          </w:p>
        </w:tc>
        <w:tc>
          <w:tcPr>
            <w:tcW w:w="1024" w:type="dxa"/>
            <w:shd w:val="clear" w:color="auto" w:fill="auto"/>
            <w:vAlign w:val="center"/>
          </w:tcPr>
          <w:p w14:paraId="7CA306FD" w14:textId="77777777" w:rsidR="00E4588B" w:rsidRPr="00A01463" w:rsidRDefault="00E4588B" w:rsidP="002F4D41">
            <w:pPr>
              <w:jc w:val="center"/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15501186" w14:textId="77777777" w:rsidR="00E4588B" w:rsidRPr="00A01463" w:rsidRDefault="00E4588B" w:rsidP="002F4D41">
            <w:pPr>
              <w:jc w:val="center"/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3BBCEDAA" w14:textId="77777777" w:rsidR="00E4588B" w:rsidRPr="00A01463" w:rsidRDefault="00E4588B" w:rsidP="002F4D41">
            <w:pPr>
              <w:jc w:val="center"/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59F65E22" w14:textId="77777777" w:rsidR="00E4588B" w:rsidRPr="00A01463" w:rsidRDefault="00E4588B" w:rsidP="002F4D41">
            <w:pPr>
              <w:jc w:val="center"/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5B863436" w14:textId="77777777" w:rsidR="00E4588B" w:rsidRPr="00A01463" w:rsidRDefault="00E4588B" w:rsidP="002F4D41">
            <w:pPr>
              <w:jc w:val="center"/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468DF11B" w14:textId="77777777" w:rsidR="00E4588B" w:rsidRPr="00A01463" w:rsidRDefault="00E4588B" w:rsidP="002F4D41">
            <w:pPr>
              <w:jc w:val="center"/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4E676B74" w14:textId="77777777" w:rsidR="00E4588B" w:rsidRPr="00A01463" w:rsidRDefault="00E4588B" w:rsidP="002F4D41">
            <w:pPr>
              <w:jc w:val="center"/>
            </w:pPr>
          </w:p>
        </w:tc>
        <w:tc>
          <w:tcPr>
            <w:tcW w:w="709" w:type="dxa"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70922864" w14:textId="77777777" w:rsidR="00E4588B" w:rsidRPr="00A01463" w:rsidRDefault="00E4588B" w:rsidP="002F4D41">
            <w:pPr>
              <w:jc w:val="center"/>
            </w:pPr>
          </w:p>
        </w:tc>
      </w:tr>
      <w:tr w:rsidR="00E4588B" w:rsidRPr="00A01463" w14:paraId="1DEA38BA" w14:textId="77777777" w:rsidTr="002F4D41">
        <w:trPr>
          <w:trHeight w:hRule="exact" w:val="284"/>
        </w:trPr>
        <w:tc>
          <w:tcPr>
            <w:tcW w:w="592" w:type="dxa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39F81574" w14:textId="77777777" w:rsidR="00E4588B" w:rsidRPr="00A01463" w:rsidRDefault="00E4588B" w:rsidP="002F4D41">
            <w:pPr>
              <w:jc w:val="center"/>
            </w:pPr>
          </w:p>
        </w:tc>
        <w:tc>
          <w:tcPr>
            <w:tcW w:w="902" w:type="dxa"/>
            <w:shd w:val="clear" w:color="auto" w:fill="auto"/>
            <w:vAlign w:val="center"/>
          </w:tcPr>
          <w:p w14:paraId="7D5BCEAA" w14:textId="77777777" w:rsidR="00E4588B" w:rsidRPr="00A01463" w:rsidRDefault="00E4588B" w:rsidP="002F4D41">
            <w:pPr>
              <w:jc w:val="center"/>
            </w:pPr>
          </w:p>
        </w:tc>
        <w:tc>
          <w:tcPr>
            <w:tcW w:w="1024" w:type="dxa"/>
            <w:shd w:val="clear" w:color="auto" w:fill="auto"/>
            <w:vAlign w:val="center"/>
          </w:tcPr>
          <w:p w14:paraId="4614538E" w14:textId="77777777" w:rsidR="00E4588B" w:rsidRPr="00A01463" w:rsidRDefault="00E4588B" w:rsidP="002F4D41">
            <w:pPr>
              <w:jc w:val="center"/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14D65BE9" w14:textId="77777777" w:rsidR="00E4588B" w:rsidRPr="00A01463" w:rsidRDefault="00E4588B" w:rsidP="002F4D41">
            <w:pPr>
              <w:jc w:val="center"/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7E90ADA4" w14:textId="77777777" w:rsidR="00E4588B" w:rsidRPr="00A01463" w:rsidRDefault="00E4588B" w:rsidP="002F4D41">
            <w:pPr>
              <w:pStyle w:val="a3"/>
              <w:tabs>
                <w:tab w:val="clear" w:pos="4677"/>
                <w:tab w:val="clear" w:pos="9355"/>
              </w:tabs>
              <w:jc w:val="center"/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0F626F08" w14:textId="77777777" w:rsidR="00E4588B" w:rsidRPr="00A01463" w:rsidRDefault="00E4588B" w:rsidP="002F4D41">
            <w:pPr>
              <w:jc w:val="center"/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4E4A4286" w14:textId="77777777" w:rsidR="00E4588B" w:rsidRPr="00A01463" w:rsidRDefault="00E4588B" w:rsidP="002F4D41">
            <w:pPr>
              <w:jc w:val="center"/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11E6E680" w14:textId="77777777" w:rsidR="00E4588B" w:rsidRPr="00A01463" w:rsidRDefault="00E4588B" w:rsidP="002F4D41">
            <w:pPr>
              <w:jc w:val="center"/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62256B7A" w14:textId="77777777" w:rsidR="00E4588B" w:rsidRPr="00A01463" w:rsidRDefault="00E4588B" w:rsidP="002F4D41">
            <w:pPr>
              <w:jc w:val="center"/>
            </w:pPr>
          </w:p>
        </w:tc>
        <w:tc>
          <w:tcPr>
            <w:tcW w:w="709" w:type="dxa"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50992340" w14:textId="77777777" w:rsidR="00E4588B" w:rsidRPr="00A01463" w:rsidRDefault="00E4588B" w:rsidP="002F4D41">
            <w:pPr>
              <w:jc w:val="center"/>
            </w:pPr>
          </w:p>
        </w:tc>
      </w:tr>
      <w:tr w:rsidR="00E4588B" w:rsidRPr="00A01463" w14:paraId="22ECE81C" w14:textId="77777777" w:rsidTr="002F4D41">
        <w:trPr>
          <w:trHeight w:hRule="exact" w:val="284"/>
        </w:trPr>
        <w:tc>
          <w:tcPr>
            <w:tcW w:w="592" w:type="dxa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3D8EEF51" w14:textId="77777777" w:rsidR="00E4588B" w:rsidRPr="00A01463" w:rsidRDefault="00E4588B" w:rsidP="002F4D41">
            <w:pPr>
              <w:jc w:val="center"/>
            </w:pPr>
          </w:p>
        </w:tc>
        <w:tc>
          <w:tcPr>
            <w:tcW w:w="902" w:type="dxa"/>
            <w:shd w:val="clear" w:color="auto" w:fill="auto"/>
            <w:vAlign w:val="center"/>
          </w:tcPr>
          <w:p w14:paraId="2F7FD5A9" w14:textId="77777777" w:rsidR="00E4588B" w:rsidRPr="00A01463" w:rsidRDefault="00E4588B" w:rsidP="002F4D41">
            <w:pPr>
              <w:jc w:val="center"/>
            </w:pPr>
          </w:p>
        </w:tc>
        <w:tc>
          <w:tcPr>
            <w:tcW w:w="1024" w:type="dxa"/>
            <w:shd w:val="clear" w:color="auto" w:fill="auto"/>
            <w:vAlign w:val="center"/>
          </w:tcPr>
          <w:p w14:paraId="56348910" w14:textId="77777777" w:rsidR="00E4588B" w:rsidRPr="00A01463" w:rsidRDefault="00E4588B" w:rsidP="002F4D41">
            <w:pPr>
              <w:jc w:val="center"/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387B0E65" w14:textId="77777777" w:rsidR="00E4588B" w:rsidRPr="00A01463" w:rsidRDefault="00E4588B" w:rsidP="002F4D41">
            <w:pPr>
              <w:jc w:val="center"/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63E3FB87" w14:textId="77777777" w:rsidR="00E4588B" w:rsidRPr="00A01463" w:rsidRDefault="00E4588B" w:rsidP="002F4D41">
            <w:pPr>
              <w:jc w:val="center"/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3C3544C8" w14:textId="77777777" w:rsidR="00E4588B" w:rsidRPr="00A01463" w:rsidRDefault="00E4588B" w:rsidP="002F4D41">
            <w:pPr>
              <w:jc w:val="center"/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629C8538" w14:textId="77777777" w:rsidR="00E4588B" w:rsidRPr="00A01463" w:rsidRDefault="00E4588B" w:rsidP="002F4D41">
            <w:pPr>
              <w:jc w:val="center"/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29AFAA02" w14:textId="77777777" w:rsidR="00E4588B" w:rsidRPr="00A01463" w:rsidRDefault="00E4588B" w:rsidP="002F4D41">
            <w:pPr>
              <w:jc w:val="center"/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5319E172" w14:textId="77777777" w:rsidR="00E4588B" w:rsidRPr="00A01463" w:rsidRDefault="00E4588B" w:rsidP="002F4D41">
            <w:pPr>
              <w:jc w:val="center"/>
            </w:pPr>
          </w:p>
        </w:tc>
        <w:tc>
          <w:tcPr>
            <w:tcW w:w="709" w:type="dxa"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22EAC0A3" w14:textId="77777777" w:rsidR="00E4588B" w:rsidRPr="00A01463" w:rsidRDefault="00E4588B" w:rsidP="002F4D41">
            <w:pPr>
              <w:jc w:val="center"/>
            </w:pPr>
          </w:p>
        </w:tc>
      </w:tr>
      <w:tr w:rsidR="00E4588B" w:rsidRPr="00A01463" w14:paraId="0066E28D" w14:textId="77777777" w:rsidTr="002F4D41">
        <w:trPr>
          <w:trHeight w:hRule="exact" w:val="284"/>
        </w:trPr>
        <w:tc>
          <w:tcPr>
            <w:tcW w:w="592" w:type="dxa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75914B2B" w14:textId="77777777" w:rsidR="00E4588B" w:rsidRPr="00A01463" w:rsidRDefault="00E4588B" w:rsidP="002F4D41">
            <w:pPr>
              <w:jc w:val="center"/>
            </w:pPr>
          </w:p>
        </w:tc>
        <w:tc>
          <w:tcPr>
            <w:tcW w:w="902" w:type="dxa"/>
            <w:shd w:val="clear" w:color="auto" w:fill="auto"/>
            <w:vAlign w:val="center"/>
          </w:tcPr>
          <w:p w14:paraId="61FD9805" w14:textId="77777777" w:rsidR="00E4588B" w:rsidRPr="00A01463" w:rsidRDefault="00E4588B" w:rsidP="002F4D41">
            <w:pPr>
              <w:jc w:val="center"/>
            </w:pPr>
          </w:p>
        </w:tc>
        <w:tc>
          <w:tcPr>
            <w:tcW w:w="1024" w:type="dxa"/>
            <w:shd w:val="clear" w:color="auto" w:fill="auto"/>
            <w:vAlign w:val="center"/>
          </w:tcPr>
          <w:p w14:paraId="58BDEB21" w14:textId="77777777" w:rsidR="00E4588B" w:rsidRPr="00A01463" w:rsidRDefault="00E4588B" w:rsidP="002F4D41">
            <w:pPr>
              <w:jc w:val="center"/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08F23FBC" w14:textId="77777777" w:rsidR="00E4588B" w:rsidRPr="00A01463" w:rsidRDefault="00E4588B" w:rsidP="002F4D41">
            <w:pPr>
              <w:jc w:val="center"/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5083D49B" w14:textId="77777777" w:rsidR="00E4588B" w:rsidRPr="00A01463" w:rsidRDefault="00E4588B" w:rsidP="002F4D41">
            <w:pPr>
              <w:jc w:val="center"/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6C8018D2" w14:textId="77777777" w:rsidR="00E4588B" w:rsidRPr="00A01463" w:rsidRDefault="00E4588B" w:rsidP="002F4D41">
            <w:pPr>
              <w:jc w:val="center"/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9451A51" w14:textId="77777777" w:rsidR="00E4588B" w:rsidRPr="00A01463" w:rsidRDefault="00E4588B" w:rsidP="002F4D41">
            <w:pPr>
              <w:jc w:val="center"/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3B0F49CD" w14:textId="77777777" w:rsidR="00E4588B" w:rsidRPr="00A01463" w:rsidRDefault="00E4588B" w:rsidP="002F4D41">
            <w:pPr>
              <w:jc w:val="center"/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548F1609" w14:textId="77777777" w:rsidR="00E4588B" w:rsidRPr="00A01463" w:rsidRDefault="00E4588B" w:rsidP="002F4D41">
            <w:pPr>
              <w:jc w:val="center"/>
            </w:pPr>
          </w:p>
        </w:tc>
        <w:tc>
          <w:tcPr>
            <w:tcW w:w="709" w:type="dxa"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104D4BF0" w14:textId="77777777" w:rsidR="00E4588B" w:rsidRPr="00A01463" w:rsidRDefault="00E4588B" w:rsidP="002F4D41">
            <w:pPr>
              <w:jc w:val="center"/>
            </w:pPr>
          </w:p>
        </w:tc>
      </w:tr>
      <w:tr w:rsidR="00E4588B" w:rsidRPr="00A01463" w14:paraId="7B0A3358" w14:textId="77777777" w:rsidTr="002F4D41">
        <w:trPr>
          <w:trHeight w:hRule="exact" w:val="284"/>
        </w:trPr>
        <w:tc>
          <w:tcPr>
            <w:tcW w:w="592" w:type="dxa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060DDCB8" w14:textId="77777777" w:rsidR="00E4588B" w:rsidRPr="00A01463" w:rsidRDefault="00E4588B" w:rsidP="002F4D41">
            <w:pPr>
              <w:jc w:val="center"/>
            </w:pPr>
          </w:p>
        </w:tc>
        <w:tc>
          <w:tcPr>
            <w:tcW w:w="902" w:type="dxa"/>
            <w:shd w:val="clear" w:color="auto" w:fill="auto"/>
            <w:vAlign w:val="center"/>
          </w:tcPr>
          <w:p w14:paraId="5CD939BD" w14:textId="77777777" w:rsidR="00E4588B" w:rsidRPr="00A01463" w:rsidRDefault="00E4588B" w:rsidP="002F4D41">
            <w:pPr>
              <w:jc w:val="center"/>
            </w:pPr>
          </w:p>
        </w:tc>
        <w:tc>
          <w:tcPr>
            <w:tcW w:w="1024" w:type="dxa"/>
            <w:shd w:val="clear" w:color="auto" w:fill="auto"/>
            <w:vAlign w:val="center"/>
          </w:tcPr>
          <w:p w14:paraId="1488E708" w14:textId="77777777" w:rsidR="00E4588B" w:rsidRPr="00A01463" w:rsidRDefault="00E4588B" w:rsidP="002F4D41">
            <w:pPr>
              <w:jc w:val="center"/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6313E9A8" w14:textId="77777777" w:rsidR="00E4588B" w:rsidRPr="00A01463" w:rsidRDefault="00E4588B" w:rsidP="002F4D41">
            <w:pPr>
              <w:jc w:val="center"/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0DF7C460" w14:textId="77777777" w:rsidR="00E4588B" w:rsidRPr="00A01463" w:rsidRDefault="00E4588B" w:rsidP="002F4D41">
            <w:pPr>
              <w:jc w:val="center"/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75355164" w14:textId="77777777" w:rsidR="00E4588B" w:rsidRPr="00A01463" w:rsidRDefault="00E4588B" w:rsidP="002F4D41">
            <w:pPr>
              <w:jc w:val="center"/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19806437" w14:textId="77777777" w:rsidR="00E4588B" w:rsidRPr="00A01463" w:rsidRDefault="00E4588B" w:rsidP="002F4D41">
            <w:pPr>
              <w:jc w:val="center"/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6D914142" w14:textId="77777777" w:rsidR="00E4588B" w:rsidRPr="00A01463" w:rsidRDefault="00E4588B" w:rsidP="002F4D41">
            <w:pPr>
              <w:jc w:val="center"/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7881726A" w14:textId="77777777" w:rsidR="00E4588B" w:rsidRPr="00A01463" w:rsidRDefault="00E4588B" w:rsidP="002F4D41">
            <w:pPr>
              <w:jc w:val="center"/>
            </w:pPr>
          </w:p>
        </w:tc>
        <w:tc>
          <w:tcPr>
            <w:tcW w:w="709" w:type="dxa"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190F4D03" w14:textId="77777777" w:rsidR="00E4588B" w:rsidRPr="00A01463" w:rsidRDefault="00E4588B" w:rsidP="002F4D41">
            <w:pPr>
              <w:jc w:val="center"/>
            </w:pPr>
          </w:p>
        </w:tc>
      </w:tr>
      <w:tr w:rsidR="00E4588B" w:rsidRPr="00A01463" w14:paraId="2B578B05" w14:textId="77777777" w:rsidTr="002F4D41">
        <w:trPr>
          <w:trHeight w:hRule="exact" w:val="284"/>
        </w:trPr>
        <w:tc>
          <w:tcPr>
            <w:tcW w:w="592" w:type="dxa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5160AD34" w14:textId="77777777" w:rsidR="00E4588B" w:rsidRPr="00A01463" w:rsidRDefault="00E4588B" w:rsidP="002F4D41">
            <w:pPr>
              <w:jc w:val="center"/>
            </w:pPr>
          </w:p>
        </w:tc>
        <w:tc>
          <w:tcPr>
            <w:tcW w:w="902" w:type="dxa"/>
            <w:shd w:val="clear" w:color="auto" w:fill="auto"/>
            <w:vAlign w:val="center"/>
          </w:tcPr>
          <w:p w14:paraId="04E19603" w14:textId="77777777" w:rsidR="00E4588B" w:rsidRPr="00A01463" w:rsidRDefault="00E4588B" w:rsidP="002F4D41">
            <w:pPr>
              <w:jc w:val="center"/>
            </w:pPr>
          </w:p>
        </w:tc>
        <w:tc>
          <w:tcPr>
            <w:tcW w:w="1024" w:type="dxa"/>
            <w:shd w:val="clear" w:color="auto" w:fill="auto"/>
            <w:vAlign w:val="center"/>
          </w:tcPr>
          <w:p w14:paraId="5D4496B4" w14:textId="77777777" w:rsidR="00E4588B" w:rsidRPr="00A01463" w:rsidRDefault="00E4588B" w:rsidP="002F4D41">
            <w:pPr>
              <w:jc w:val="center"/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2B565846" w14:textId="77777777" w:rsidR="00E4588B" w:rsidRPr="00A01463" w:rsidRDefault="00E4588B" w:rsidP="002F4D41">
            <w:pPr>
              <w:jc w:val="center"/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2A8549F3" w14:textId="77777777" w:rsidR="00E4588B" w:rsidRPr="00A01463" w:rsidRDefault="00E4588B" w:rsidP="002F4D41">
            <w:pPr>
              <w:jc w:val="center"/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5672C4EB" w14:textId="77777777" w:rsidR="00E4588B" w:rsidRPr="00A01463" w:rsidRDefault="00E4588B" w:rsidP="002F4D41">
            <w:pPr>
              <w:jc w:val="center"/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BF95CD1" w14:textId="77777777" w:rsidR="00E4588B" w:rsidRPr="00A01463" w:rsidRDefault="00E4588B" w:rsidP="002F4D41">
            <w:pPr>
              <w:jc w:val="center"/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786A718C" w14:textId="77777777" w:rsidR="00E4588B" w:rsidRPr="00A01463" w:rsidRDefault="00E4588B" w:rsidP="002F4D41">
            <w:pPr>
              <w:jc w:val="center"/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26930DD5" w14:textId="77777777" w:rsidR="00E4588B" w:rsidRPr="00A01463" w:rsidRDefault="00E4588B" w:rsidP="002F4D41">
            <w:pPr>
              <w:jc w:val="center"/>
            </w:pPr>
          </w:p>
        </w:tc>
        <w:tc>
          <w:tcPr>
            <w:tcW w:w="709" w:type="dxa"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72867586" w14:textId="77777777" w:rsidR="00E4588B" w:rsidRPr="00A01463" w:rsidRDefault="00E4588B" w:rsidP="002F4D41">
            <w:pPr>
              <w:jc w:val="center"/>
            </w:pPr>
          </w:p>
        </w:tc>
      </w:tr>
      <w:tr w:rsidR="00E4588B" w:rsidRPr="00A01463" w14:paraId="41F08606" w14:textId="77777777" w:rsidTr="002F4D41">
        <w:trPr>
          <w:trHeight w:hRule="exact" w:val="284"/>
        </w:trPr>
        <w:tc>
          <w:tcPr>
            <w:tcW w:w="592" w:type="dxa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587D03AD" w14:textId="77777777" w:rsidR="00E4588B" w:rsidRPr="00A01463" w:rsidRDefault="00E4588B" w:rsidP="002F4D41">
            <w:pPr>
              <w:jc w:val="center"/>
            </w:pPr>
          </w:p>
        </w:tc>
        <w:tc>
          <w:tcPr>
            <w:tcW w:w="902" w:type="dxa"/>
            <w:shd w:val="clear" w:color="auto" w:fill="auto"/>
            <w:vAlign w:val="center"/>
          </w:tcPr>
          <w:p w14:paraId="4F02DAEA" w14:textId="77777777" w:rsidR="00E4588B" w:rsidRPr="00A01463" w:rsidRDefault="00E4588B" w:rsidP="002F4D41">
            <w:pPr>
              <w:jc w:val="center"/>
            </w:pPr>
          </w:p>
        </w:tc>
        <w:tc>
          <w:tcPr>
            <w:tcW w:w="1024" w:type="dxa"/>
            <w:shd w:val="clear" w:color="auto" w:fill="auto"/>
            <w:vAlign w:val="center"/>
          </w:tcPr>
          <w:p w14:paraId="3B951F65" w14:textId="77777777" w:rsidR="00E4588B" w:rsidRPr="00A01463" w:rsidRDefault="00E4588B" w:rsidP="002F4D41">
            <w:pPr>
              <w:jc w:val="center"/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62E23E1B" w14:textId="77777777" w:rsidR="00E4588B" w:rsidRPr="00A01463" w:rsidRDefault="00E4588B" w:rsidP="002F4D41">
            <w:pPr>
              <w:jc w:val="center"/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1C75788A" w14:textId="77777777" w:rsidR="00E4588B" w:rsidRPr="00A01463" w:rsidRDefault="00E4588B" w:rsidP="002F4D41">
            <w:pPr>
              <w:jc w:val="center"/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619DFABB" w14:textId="77777777" w:rsidR="00E4588B" w:rsidRPr="00A01463" w:rsidRDefault="00E4588B" w:rsidP="002F4D41">
            <w:pPr>
              <w:jc w:val="center"/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4A8C568" w14:textId="77777777" w:rsidR="00E4588B" w:rsidRPr="00A01463" w:rsidRDefault="00E4588B" w:rsidP="002F4D41">
            <w:pPr>
              <w:jc w:val="center"/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59A9E8B8" w14:textId="77777777" w:rsidR="00E4588B" w:rsidRPr="00A01463" w:rsidRDefault="00E4588B" w:rsidP="002F4D41">
            <w:pPr>
              <w:jc w:val="center"/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6651AEB0" w14:textId="77777777" w:rsidR="00E4588B" w:rsidRPr="00A01463" w:rsidRDefault="00E4588B" w:rsidP="002F4D41">
            <w:pPr>
              <w:jc w:val="center"/>
            </w:pPr>
          </w:p>
        </w:tc>
        <w:tc>
          <w:tcPr>
            <w:tcW w:w="709" w:type="dxa"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66A77997" w14:textId="77777777" w:rsidR="00E4588B" w:rsidRPr="00A01463" w:rsidRDefault="00E4588B" w:rsidP="002F4D41">
            <w:pPr>
              <w:jc w:val="center"/>
            </w:pPr>
          </w:p>
        </w:tc>
      </w:tr>
      <w:tr w:rsidR="00E4588B" w:rsidRPr="00A01463" w14:paraId="083936A1" w14:textId="77777777" w:rsidTr="002F4D41">
        <w:trPr>
          <w:trHeight w:hRule="exact" w:val="284"/>
        </w:trPr>
        <w:tc>
          <w:tcPr>
            <w:tcW w:w="592" w:type="dxa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43526ACC" w14:textId="77777777" w:rsidR="00E4588B" w:rsidRPr="00A01463" w:rsidRDefault="00E4588B" w:rsidP="002F4D41">
            <w:pPr>
              <w:jc w:val="center"/>
            </w:pPr>
          </w:p>
        </w:tc>
        <w:tc>
          <w:tcPr>
            <w:tcW w:w="902" w:type="dxa"/>
            <w:shd w:val="clear" w:color="auto" w:fill="auto"/>
            <w:vAlign w:val="center"/>
          </w:tcPr>
          <w:p w14:paraId="4BD7ED0D" w14:textId="77777777" w:rsidR="00E4588B" w:rsidRPr="00A01463" w:rsidRDefault="00E4588B" w:rsidP="002F4D41">
            <w:pPr>
              <w:jc w:val="center"/>
            </w:pPr>
          </w:p>
        </w:tc>
        <w:tc>
          <w:tcPr>
            <w:tcW w:w="1024" w:type="dxa"/>
            <w:shd w:val="clear" w:color="auto" w:fill="auto"/>
            <w:vAlign w:val="center"/>
          </w:tcPr>
          <w:p w14:paraId="35ADD681" w14:textId="77777777" w:rsidR="00E4588B" w:rsidRPr="00A01463" w:rsidRDefault="00E4588B" w:rsidP="002F4D41">
            <w:pPr>
              <w:jc w:val="center"/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690AD0FA" w14:textId="77777777" w:rsidR="00E4588B" w:rsidRPr="00A01463" w:rsidRDefault="00E4588B" w:rsidP="002F4D41">
            <w:pPr>
              <w:jc w:val="center"/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5EFFF6E9" w14:textId="77777777" w:rsidR="00E4588B" w:rsidRPr="00A01463" w:rsidRDefault="00E4588B" w:rsidP="002F4D41">
            <w:pPr>
              <w:jc w:val="center"/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1CB03EA9" w14:textId="77777777" w:rsidR="00E4588B" w:rsidRPr="00A01463" w:rsidRDefault="00E4588B" w:rsidP="002F4D41">
            <w:pPr>
              <w:jc w:val="center"/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0609018" w14:textId="77777777" w:rsidR="00E4588B" w:rsidRPr="00A01463" w:rsidRDefault="00E4588B" w:rsidP="002F4D41">
            <w:pPr>
              <w:jc w:val="center"/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0384B320" w14:textId="77777777" w:rsidR="00E4588B" w:rsidRPr="00A01463" w:rsidRDefault="00E4588B" w:rsidP="002F4D41">
            <w:pPr>
              <w:jc w:val="center"/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14D89444" w14:textId="77777777" w:rsidR="00E4588B" w:rsidRPr="00A01463" w:rsidRDefault="00E4588B" w:rsidP="002F4D41">
            <w:pPr>
              <w:jc w:val="center"/>
            </w:pPr>
          </w:p>
        </w:tc>
        <w:tc>
          <w:tcPr>
            <w:tcW w:w="709" w:type="dxa"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53BCACAC" w14:textId="77777777" w:rsidR="00E4588B" w:rsidRPr="00A01463" w:rsidRDefault="00E4588B" w:rsidP="002F4D41">
            <w:pPr>
              <w:jc w:val="center"/>
            </w:pPr>
          </w:p>
        </w:tc>
      </w:tr>
      <w:tr w:rsidR="00E4588B" w:rsidRPr="00A01463" w14:paraId="671550F5" w14:textId="77777777" w:rsidTr="002F4D41">
        <w:trPr>
          <w:trHeight w:hRule="exact" w:val="284"/>
        </w:trPr>
        <w:tc>
          <w:tcPr>
            <w:tcW w:w="592" w:type="dxa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15F1606F" w14:textId="77777777" w:rsidR="00E4588B" w:rsidRPr="00A01463" w:rsidRDefault="00E4588B" w:rsidP="002F4D41">
            <w:pPr>
              <w:jc w:val="center"/>
            </w:pPr>
          </w:p>
        </w:tc>
        <w:tc>
          <w:tcPr>
            <w:tcW w:w="902" w:type="dxa"/>
            <w:shd w:val="clear" w:color="auto" w:fill="auto"/>
            <w:vAlign w:val="center"/>
          </w:tcPr>
          <w:p w14:paraId="680D40AA" w14:textId="77777777" w:rsidR="00E4588B" w:rsidRPr="00A01463" w:rsidRDefault="00E4588B" w:rsidP="002F4D41">
            <w:pPr>
              <w:jc w:val="center"/>
            </w:pPr>
          </w:p>
        </w:tc>
        <w:tc>
          <w:tcPr>
            <w:tcW w:w="1024" w:type="dxa"/>
            <w:shd w:val="clear" w:color="auto" w:fill="auto"/>
            <w:vAlign w:val="center"/>
          </w:tcPr>
          <w:p w14:paraId="5F769864" w14:textId="77777777" w:rsidR="00E4588B" w:rsidRPr="00A01463" w:rsidRDefault="00E4588B" w:rsidP="002F4D41">
            <w:pPr>
              <w:jc w:val="center"/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63C11DFA" w14:textId="77777777" w:rsidR="00E4588B" w:rsidRPr="00A01463" w:rsidRDefault="00E4588B" w:rsidP="002F4D41">
            <w:pPr>
              <w:jc w:val="center"/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02A7DE02" w14:textId="77777777" w:rsidR="00E4588B" w:rsidRPr="00A01463" w:rsidRDefault="00E4588B" w:rsidP="002F4D41">
            <w:pPr>
              <w:jc w:val="center"/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7CFCB290" w14:textId="77777777" w:rsidR="00E4588B" w:rsidRPr="00A01463" w:rsidRDefault="00E4588B" w:rsidP="002F4D41">
            <w:pPr>
              <w:jc w:val="center"/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55B353B" w14:textId="77777777" w:rsidR="00E4588B" w:rsidRPr="00A01463" w:rsidRDefault="00E4588B" w:rsidP="002F4D41">
            <w:pPr>
              <w:jc w:val="center"/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1715C6AB" w14:textId="77777777" w:rsidR="00E4588B" w:rsidRPr="00A01463" w:rsidRDefault="00E4588B" w:rsidP="002F4D41">
            <w:pPr>
              <w:jc w:val="center"/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3973445F" w14:textId="77777777" w:rsidR="00E4588B" w:rsidRPr="00A01463" w:rsidRDefault="00E4588B" w:rsidP="002F4D41">
            <w:pPr>
              <w:jc w:val="center"/>
            </w:pPr>
          </w:p>
        </w:tc>
        <w:tc>
          <w:tcPr>
            <w:tcW w:w="709" w:type="dxa"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1612B779" w14:textId="77777777" w:rsidR="00E4588B" w:rsidRPr="00A01463" w:rsidRDefault="00E4588B" w:rsidP="002F4D41">
            <w:pPr>
              <w:jc w:val="center"/>
            </w:pPr>
          </w:p>
        </w:tc>
      </w:tr>
      <w:tr w:rsidR="00E4588B" w:rsidRPr="00A01463" w14:paraId="334A8D66" w14:textId="77777777" w:rsidTr="002F4D41">
        <w:trPr>
          <w:trHeight w:hRule="exact" w:val="284"/>
        </w:trPr>
        <w:tc>
          <w:tcPr>
            <w:tcW w:w="592" w:type="dxa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37CFA317" w14:textId="77777777" w:rsidR="00E4588B" w:rsidRPr="00A01463" w:rsidRDefault="00E4588B" w:rsidP="002F4D41">
            <w:pPr>
              <w:jc w:val="center"/>
            </w:pPr>
          </w:p>
        </w:tc>
        <w:tc>
          <w:tcPr>
            <w:tcW w:w="902" w:type="dxa"/>
            <w:shd w:val="clear" w:color="auto" w:fill="auto"/>
            <w:vAlign w:val="center"/>
          </w:tcPr>
          <w:p w14:paraId="33B08C43" w14:textId="77777777" w:rsidR="00E4588B" w:rsidRPr="00A01463" w:rsidRDefault="00E4588B" w:rsidP="002F4D41">
            <w:pPr>
              <w:jc w:val="center"/>
            </w:pPr>
          </w:p>
        </w:tc>
        <w:tc>
          <w:tcPr>
            <w:tcW w:w="1024" w:type="dxa"/>
            <w:shd w:val="clear" w:color="auto" w:fill="auto"/>
            <w:vAlign w:val="center"/>
          </w:tcPr>
          <w:p w14:paraId="1701B731" w14:textId="77777777" w:rsidR="00E4588B" w:rsidRPr="00A01463" w:rsidRDefault="00E4588B" w:rsidP="002F4D41">
            <w:pPr>
              <w:jc w:val="center"/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37DD85E7" w14:textId="77777777" w:rsidR="00E4588B" w:rsidRPr="00A01463" w:rsidRDefault="00E4588B" w:rsidP="002F4D41">
            <w:pPr>
              <w:jc w:val="center"/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4866C41C" w14:textId="77777777" w:rsidR="00E4588B" w:rsidRPr="00A01463" w:rsidRDefault="00E4588B" w:rsidP="002F4D41">
            <w:pPr>
              <w:jc w:val="center"/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297E542B" w14:textId="77777777" w:rsidR="00E4588B" w:rsidRPr="00A01463" w:rsidRDefault="00E4588B" w:rsidP="002F4D41">
            <w:pPr>
              <w:jc w:val="center"/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6E6FC1F8" w14:textId="77777777" w:rsidR="00E4588B" w:rsidRPr="00A01463" w:rsidRDefault="00E4588B" w:rsidP="002F4D41">
            <w:pPr>
              <w:jc w:val="center"/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50714AD1" w14:textId="77777777" w:rsidR="00E4588B" w:rsidRPr="00A01463" w:rsidRDefault="00E4588B" w:rsidP="002F4D41">
            <w:pPr>
              <w:jc w:val="center"/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25501A5B" w14:textId="77777777" w:rsidR="00E4588B" w:rsidRPr="00A01463" w:rsidRDefault="00E4588B" w:rsidP="002F4D41">
            <w:pPr>
              <w:jc w:val="center"/>
            </w:pPr>
          </w:p>
        </w:tc>
        <w:tc>
          <w:tcPr>
            <w:tcW w:w="709" w:type="dxa"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0D0FD427" w14:textId="77777777" w:rsidR="00E4588B" w:rsidRPr="00A01463" w:rsidRDefault="00E4588B" w:rsidP="002F4D41">
            <w:pPr>
              <w:jc w:val="center"/>
            </w:pPr>
          </w:p>
        </w:tc>
      </w:tr>
      <w:tr w:rsidR="00E4588B" w:rsidRPr="00A01463" w14:paraId="0C4C1E2A" w14:textId="77777777" w:rsidTr="002F4D41">
        <w:trPr>
          <w:trHeight w:hRule="exact" w:val="284"/>
        </w:trPr>
        <w:tc>
          <w:tcPr>
            <w:tcW w:w="592" w:type="dxa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4E1F427E" w14:textId="77777777" w:rsidR="00E4588B" w:rsidRPr="00A01463" w:rsidRDefault="00E4588B" w:rsidP="002F4D41">
            <w:pPr>
              <w:jc w:val="center"/>
            </w:pPr>
          </w:p>
        </w:tc>
        <w:tc>
          <w:tcPr>
            <w:tcW w:w="902" w:type="dxa"/>
            <w:shd w:val="clear" w:color="auto" w:fill="auto"/>
            <w:vAlign w:val="center"/>
          </w:tcPr>
          <w:p w14:paraId="2046BDB5" w14:textId="77777777" w:rsidR="00E4588B" w:rsidRPr="00A01463" w:rsidRDefault="00E4588B" w:rsidP="002F4D41">
            <w:pPr>
              <w:jc w:val="center"/>
            </w:pPr>
          </w:p>
        </w:tc>
        <w:tc>
          <w:tcPr>
            <w:tcW w:w="1024" w:type="dxa"/>
            <w:shd w:val="clear" w:color="auto" w:fill="auto"/>
            <w:vAlign w:val="center"/>
          </w:tcPr>
          <w:p w14:paraId="54E88BBD" w14:textId="77777777" w:rsidR="00E4588B" w:rsidRPr="00A01463" w:rsidRDefault="00E4588B" w:rsidP="002F4D41">
            <w:pPr>
              <w:jc w:val="center"/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7845BA55" w14:textId="77777777" w:rsidR="00E4588B" w:rsidRPr="00A01463" w:rsidRDefault="00E4588B" w:rsidP="002F4D41">
            <w:pPr>
              <w:jc w:val="center"/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260A4591" w14:textId="77777777" w:rsidR="00E4588B" w:rsidRPr="00A01463" w:rsidRDefault="00E4588B" w:rsidP="002F4D41">
            <w:pPr>
              <w:jc w:val="center"/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731B9AB9" w14:textId="77777777" w:rsidR="00E4588B" w:rsidRPr="00A01463" w:rsidRDefault="00E4588B" w:rsidP="002F4D41">
            <w:pPr>
              <w:jc w:val="center"/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50B9D40" w14:textId="77777777" w:rsidR="00E4588B" w:rsidRPr="00A01463" w:rsidRDefault="00E4588B" w:rsidP="002F4D41">
            <w:pPr>
              <w:jc w:val="center"/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299C6569" w14:textId="77777777" w:rsidR="00E4588B" w:rsidRPr="00A01463" w:rsidRDefault="00E4588B" w:rsidP="002F4D41">
            <w:pPr>
              <w:jc w:val="center"/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6FEB39B8" w14:textId="77777777" w:rsidR="00E4588B" w:rsidRPr="00A01463" w:rsidRDefault="00E4588B" w:rsidP="002F4D41">
            <w:pPr>
              <w:jc w:val="center"/>
            </w:pPr>
          </w:p>
        </w:tc>
        <w:tc>
          <w:tcPr>
            <w:tcW w:w="709" w:type="dxa"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2E123A1C" w14:textId="77777777" w:rsidR="00E4588B" w:rsidRPr="00A01463" w:rsidRDefault="00E4588B" w:rsidP="002F4D41">
            <w:pPr>
              <w:jc w:val="center"/>
            </w:pPr>
          </w:p>
        </w:tc>
      </w:tr>
      <w:tr w:rsidR="00E4588B" w:rsidRPr="00A01463" w14:paraId="05DD4F4B" w14:textId="77777777" w:rsidTr="002F4D41">
        <w:trPr>
          <w:trHeight w:hRule="exact" w:val="284"/>
        </w:trPr>
        <w:tc>
          <w:tcPr>
            <w:tcW w:w="592" w:type="dxa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5F2DEA80" w14:textId="77777777" w:rsidR="00E4588B" w:rsidRPr="00A01463" w:rsidRDefault="00E4588B" w:rsidP="002F4D41">
            <w:pPr>
              <w:jc w:val="center"/>
            </w:pPr>
          </w:p>
        </w:tc>
        <w:tc>
          <w:tcPr>
            <w:tcW w:w="902" w:type="dxa"/>
            <w:shd w:val="clear" w:color="auto" w:fill="auto"/>
            <w:vAlign w:val="center"/>
          </w:tcPr>
          <w:p w14:paraId="7F8A2802" w14:textId="77777777" w:rsidR="00E4588B" w:rsidRPr="00A01463" w:rsidRDefault="00E4588B" w:rsidP="002F4D41">
            <w:pPr>
              <w:jc w:val="center"/>
            </w:pPr>
          </w:p>
        </w:tc>
        <w:tc>
          <w:tcPr>
            <w:tcW w:w="1024" w:type="dxa"/>
            <w:shd w:val="clear" w:color="auto" w:fill="auto"/>
            <w:vAlign w:val="center"/>
          </w:tcPr>
          <w:p w14:paraId="722DCA10" w14:textId="77777777" w:rsidR="00E4588B" w:rsidRPr="00A01463" w:rsidRDefault="00E4588B" w:rsidP="002F4D41">
            <w:pPr>
              <w:jc w:val="center"/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61ADB308" w14:textId="77777777" w:rsidR="00E4588B" w:rsidRPr="00A01463" w:rsidRDefault="00E4588B" w:rsidP="002F4D41">
            <w:pPr>
              <w:jc w:val="center"/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5FBA3769" w14:textId="77777777" w:rsidR="00E4588B" w:rsidRPr="00A01463" w:rsidRDefault="00E4588B" w:rsidP="002F4D41">
            <w:pPr>
              <w:jc w:val="center"/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05EC9A81" w14:textId="77777777" w:rsidR="00E4588B" w:rsidRPr="00A01463" w:rsidRDefault="00E4588B" w:rsidP="002F4D41">
            <w:pPr>
              <w:jc w:val="center"/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60EFF4CB" w14:textId="77777777" w:rsidR="00E4588B" w:rsidRPr="00A01463" w:rsidRDefault="00E4588B" w:rsidP="002F4D41">
            <w:pPr>
              <w:jc w:val="center"/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708EF6D8" w14:textId="77777777" w:rsidR="00E4588B" w:rsidRPr="00A01463" w:rsidRDefault="00E4588B" w:rsidP="002F4D41">
            <w:pPr>
              <w:jc w:val="center"/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37A0BA46" w14:textId="77777777" w:rsidR="00E4588B" w:rsidRPr="00A01463" w:rsidRDefault="00E4588B" w:rsidP="002F4D41">
            <w:pPr>
              <w:jc w:val="center"/>
            </w:pPr>
          </w:p>
        </w:tc>
        <w:tc>
          <w:tcPr>
            <w:tcW w:w="709" w:type="dxa"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2C16E85F" w14:textId="77777777" w:rsidR="00E4588B" w:rsidRPr="00A01463" w:rsidRDefault="00E4588B" w:rsidP="002F4D41">
            <w:pPr>
              <w:jc w:val="center"/>
            </w:pPr>
          </w:p>
        </w:tc>
      </w:tr>
      <w:tr w:rsidR="00E4588B" w:rsidRPr="00A01463" w14:paraId="4EE4CFC0" w14:textId="77777777" w:rsidTr="002F4D41">
        <w:trPr>
          <w:trHeight w:hRule="exact" w:val="284"/>
        </w:trPr>
        <w:tc>
          <w:tcPr>
            <w:tcW w:w="592" w:type="dxa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1637AE5D" w14:textId="77777777" w:rsidR="00E4588B" w:rsidRPr="00A01463" w:rsidRDefault="00E4588B" w:rsidP="002F4D41">
            <w:pPr>
              <w:jc w:val="center"/>
            </w:pPr>
          </w:p>
        </w:tc>
        <w:tc>
          <w:tcPr>
            <w:tcW w:w="902" w:type="dxa"/>
            <w:shd w:val="clear" w:color="auto" w:fill="auto"/>
            <w:vAlign w:val="center"/>
          </w:tcPr>
          <w:p w14:paraId="7128EF83" w14:textId="77777777" w:rsidR="00E4588B" w:rsidRPr="00A01463" w:rsidRDefault="00E4588B" w:rsidP="002F4D41">
            <w:pPr>
              <w:jc w:val="center"/>
            </w:pPr>
          </w:p>
        </w:tc>
        <w:tc>
          <w:tcPr>
            <w:tcW w:w="1024" w:type="dxa"/>
            <w:shd w:val="clear" w:color="auto" w:fill="auto"/>
            <w:vAlign w:val="center"/>
          </w:tcPr>
          <w:p w14:paraId="4A796A9A" w14:textId="77777777" w:rsidR="00E4588B" w:rsidRPr="00A01463" w:rsidRDefault="00E4588B" w:rsidP="002F4D41">
            <w:pPr>
              <w:jc w:val="center"/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2EFB7315" w14:textId="77777777" w:rsidR="00E4588B" w:rsidRPr="00A01463" w:rsidRDefault="00E4588B" w:rsidP="002F4D41">
            <w:pPr>
              <w:jc w:val="center"/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7F7ABDFF" w14:textId="77777777" w:rsidR="00E4588B" w:rsidRPr="00A01463" w:rsidRDefault="00E4588B" w:rsidP="002F4D41">
            <w:pPr>
              <w:jc w:val="center"/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22D7E9E2" w14:textId="77777777" w:rsidR="00E4588B" w:rsidRPr="00A01463" w:rsidRDefault="00E4588B" w:rsidP="002F4D41">
            <w:pPr>
              <w:jc w:val="center"/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50343B86" w14:textId="77777777" w:rsidR="00E4588B" w:rsidRPr="00A01463" w:rsidRDefault="00E4588B" w:rsidP="002F4D41">
            <w:pPr>
              <w:jc w:val="center"/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7EDC54E6" w14:textId="77777777" w:rsidR="00E4588B" w:rsidRPr="00A01463" w:rsidRDefault="00E4588B" w:rsidP="002F4D41">
            <w:pPr>
              <w:jc w:val="center"/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65B1F7DC" w14:textId="77777777" w:rsidR="00E4588B" w:rsidRPr="00A01463" w:rsidRDefault="00E4588B" w:rsidP="002F4D41">
            <w:pPr>
              <w:jc w:val="center"/>
            </w:pPr>
          </w:p>
        </w:tc>
        <w:tc>
          <w:tcPr>
            <w:tcW w:w="709" w:type="dxa"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777E99F2" w14:textId="77777777" w:rsidR="00E4588B" w:rsidRPr="00A01463" w:rsidRDefault="00E4588B" w:rsidP="002F4D41">
            <w:pPr>
              <w:jc w:val="center"/>
            </w:pPr>
          </w:p>
        </w:tc>
      </w:tr>
      <w:tr w:rsidR="00E4588B" w:rsidRPr="00A01463" w14:paraId="47DA591C" w14:textId="77777777" w:rsidTr="002F4D41">
        <w:trPr>
          <w:trHeight w:hRule="exact" w:val="284"/>
        </w:trPr>
        <w:tc>
          <w:tcPr>
            <w:tcW w:w="592" w:type="dxa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3B02D5E3" w14:textId="77777777" w:rsidR="00E4588B" w:rsidRPr="00A01463" w:rsidRDefault="00E4588B" w:rsidP="002F4D41">
            <w:pPr>
              <w:jc w:val="center"/>
            </w:pPr>
          </w:p>
        </w:tc>
        <w:tc>
          <w:tcPr>
            <w:tcW w:w="902" w:type="dxa"/>
            <w:shd w:val="clear" w:color="auto" w:fill="auto"/>
            <w:vAlign w:val="center"/>
          </w:tcPr>
          <w:p w14:paraId="76D436D5" w14:textId="77777777" w:rsidR="00E4588B" w:rsidRPr="00A01463" w:rsidRDefault="00E4588B" w:rsidP="002F4D41">
            <w:pPr>
              <w:jc w:val="center"/>
            </w:pPr>
          </w:p>
        </w:tc>
        <w:tc>
          <w:tcPr>
            <w:tcW w:w="1024" w:type="dxa"/>
            <w:shd w:val="clear" w:color="auto" w:fill="auto"/>
            <w:vAlign w:val="center"/>
          </w:tcPr>
          <w:p w14:paraId="4648939F" w14:textId="77777777" w:rsidR="00E4588B" w:rsidRPr="00A01463" w:rsidRDefault="00E4588B" w:rsidP="002F4D41">
            <w:pPr>
              <w:jc w:val="center"/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6954198B" w14:textId="77777777" w:rsidR="00E4588B" w:rsidRPr="00A01463" w:rsidRDefault="00E4588B" w:rsidP="002F4D41">
            <w:pPr>
              <w:jc w:val="center"/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5A64E115" w14:textId="77777777" w:rsidR="00E4588B" w:rsidRPr="00A01463" w:rsidRDefault="00E4588B" w:rsidP="002F4D41">
            <w:pPr>
              <w:jc w:val="center"/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6B1BB892" w14:textId="77777777" w:rsidR="00E4588B" w:rsidRPr="00A01463" w:rsidRDefault="00E4588B" w:rsidP="002F4D41">
            <w:pPr>
              <w:jc w:val="center"/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21849FFE" w14:textId="77777777" w:rsidR="00E4588B" w:rsidRPr="00A01463" w:rsidRDefault="00E4588B" w:rsidP="002F4D41">
            <w:pPr>
              <w:jc w:val="center"/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77FA9CED" w14:textId="77777777" w:rsidR="00E4588B" w:rsidRPr="00A01463" w:rsidRDefault="00E4588B" w:rsidP="002F4D41">
            <w:pPr>
              <w:jc w:val="center"/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64631F24" w14:textId="77777777" w:rsidR="00E4588B" w:rsidRPr="00A01463" w:rsidRDefault="00E4588B" w:rsidP="002F4D41">
            <w:pPr>
              <w:jc w:val="center"/>
            </w:pPr>
          </w:p>
        </w:tc>
        <w:tc>
          <w:tcPr>
            <w:tcW w:w="709" w:type="dxa"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49AE8969" w14:textId="77777777" w:rsidR="00E4588B" w:rsidRPr="00A01463" w:rsidRDefault="00E4588B" w:rsidP="002F4D41">
            <w:pPr>
              <w:jc w:val="center"/>
            </w:pPr>
          </w:p>
        </w:tc>
      </w:tr>
      <w:tr w:rsidR="00E4588B" w:rsidRPr="00A01463" w14:paraId="6D2CDDF2" w14:textId="77777777" w:rsidTr="002F4D41">
        <w:trPr>
          <w:trHeight w:hRule="exact" w:val="284"/>
        </w:trPr>
        <w:tc>
          <w:tcPr>
            <w:tcW w:w="592" w:type="dxa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1E996A74" w14:textId="77777777" w:rsidR="00E4588B" w:rsidRPr="00A01463" w:rsidRDefault="00E4588B" w:rsidP="002F4D41">
            <w:pPr>
              <w:jc w:val="center"/>
            </w:pPr>
          </w:p>
        </w:tc>
        <w:tc>
          <w:tcPr>
            <w:tcW w:w="902" w:type="dxa"/>
            <w:shd w:val="clear" w:color="auto" w:fill="auto"/>
            <w:vAlign w:val="center"/>
          </w:tcPr>
          <w:p w14:paraId="7E95B177" w14:textId="77777777" w:rsidR="00E4588B" w:rsidRPr="00A01463" w:rsidRDefault="00E4588B" w:rsidP="002F4D41">
            <w:pPr>
              <w:jc w:val="center"/>
            </w:pPr>
          </w:p>
        </w:tc>
        <w:tc>
          <w:tcPr>
            <w:tcW w:w="1024" w:type="dxa"/>
            <w:shd w:val="clear" w:color="auto" w:fill="auto"/>
            <w:vAlign w:val="center"/>
          </w:tcPr>
          <w:p w14:paraId="4FC60D74" w14:textId="77777777" w:rsidR="00E4588B" w:rsidRPr="00A01463" w:rsidRDefault="00E4588B" w:rsidP="002F4D41">
            <w:pPr>
              <w:jc w:val="center"/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7BFEF247" w14:textId="77777777" w:rsidR="00E4588B" w:rsidRPr="00A01463" w:rsidRDefault="00E4588B" w:rsidP="002F4D41">
            <w:pPr>
              <w:jc w:val="center"/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7EA19782" w14:textId="77777777" w:rsidR="00E4588B" w:rsidRPr="00A01463" w:rsidRDefault="00E4588B" w:rsidP="002F4D41">
            <w:pPr>
              <w:jc w:val="center"/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183E5109" w14:textId="77777777" w:rsidR="00E4588B" w:rsidRPr="00A01463" w:rsidRDefault="00E4588B" w:rsidP="002F4D41">
            <w:pPr>
              <w:jc w:val="center"/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29B79505" w14:textId="77777777" w:rsidR="00E4588B" w:rsidRPr="00A01463" w:rsidRDefault="00E4588B" w:rsidP="002F4D41">
            <w:pPr>
              <w:jc w:val="center"/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02DCB6FD" w14:textId="77777777" w:rsidR="00E4588B" w:rsidRPr="00A01463" w:rsidRDefault="00E4588B" w:rsidP="002F4D41">
            <w:pPr>
              <w:jc w:val="center"/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6864B70A" w14:textId="77777777" w:rsidR="00E4588B" w:rsidRPr="00A01463" w:rsidRDefault="00E4588B" w:rsidP="002F4D41">
            <w:pPr>
              <w:jc w:val="center"/>
            </w:pPr>
          </w:p>
        </w:tc>
        <w:tc>
          <w:tcPr>
            <w:tcW w:w="709" w:type="dxa"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7ACEDE23" w14:textId="77777777" w:rsidR="00E4588B" w:rsidRPr="00A01463" w:rsidRDefault="00E4588B" w:rsidP="002F4D41">
            <w:pPr>
              <w:jc w:val="center"/>
            </w:pPr>
          </w:p>
        </w:tc>
      </w:tr>
      <w:tr w:rsidR="00E4588B" w:rsidRPr="00A01463" w14:paraId="319A46D2" w14:textId="77777777" w:rsidTr="002F4D41">
        <w:trPr>
          <w:trHeight w:hRule="exact" w:val="284"/>
        </w:trPr>
        <w:tc>
          <w:tcPr>
            <w:tcW w:w="592" w:type="dxa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6D4B8938" w14:textId="77777777" w:rsidR="00E4588B" w:rsidRPr="00A01463" w:rsidRDefault="00E4588B" w:rsidP="002F4D41">
            <w:pPr>
              <w:jc w:val="center"/>
            </w:pPr>
          </w:p>
        </w:tc>
        <w:tc>
          <w:tcPr>
            <w:tcW w:w="902" w:type="dxa"/>
            <w:shd w:val="clear" w:color="auto" w:fill="auto"/>
            <w:vAlign w:val="center"/>
          </w:tcPr>
          <w:p w14:paraId="05DC1060" w14:textId="77777777" w:rsidR="00E4588B" w:rsidRPr="00A01463" w:rsidRDefault="00E4588B" w:rsidP="002F4D41">
            <w:pPr>
              <w:jc w:val="center"/>
            </w:pPr>
          </w:p>
        </w:tc>
        <w:tc>
          <w:tcPr>
            <w:tcW w:w="1024" w:type="dxa"/>
            <w:shd w:val="clear" w:color="auto" w:fill="auto"/>
            <w:vAlign w:val="center"/>
          </w:tcPr>
          <w:p w14:paraId="666CDD0F" w14:textId="77777777" w:rsidR="00E4588B" w:rsidRPr="00A01463" w:rsidRDefault="00E4588B" w:rsidP="002F4D41">
            <w:pPr>
              <w:jc w:val="center"/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79696C66" w14:textId="77777777" w:rsidR="00E4588B" w:rsidRPr="00A01463" w:rsidRDefault="00E4588B" w:rsidP="002F4D41">
            <w:pPr>
              <w:jc w:val="center"/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5C709118" w14:textId="77777777" w:rsidR="00E4588B" w:rsidRPr="00A01463" w:rsidRDefault="00E4588B" w:rsidP="002F4D41">
            <w:pPr>
              <w:jc w:val="center"/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657B324A" w14:textId="77777777" w:rsidR="00E4588B" w:rsidRPr="00A01463" w:rsidRDefault="00E4588B" w:rsidP="002F4D41">
            <w:pPr>
              <w:jc w:val="center"/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4245224A" w14:textId="77777777" w:rsidR="00E4588B" w:rsidRPr="00A01463" w:rsidRDefault="00E4588B" w:rsidP="002F4D41">
            <w:pPr>
              <w:jc w:val="center"/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71414FD0" w14:textId="77777777" w:rsidR="00E4588B" w:rsidRPr="00A01463" w:rsidRDefault="00E4588B" w:rsidP="002F4D41">
            <w:pPr>
              <w:jc w:val="center"/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719FE415" w14:textId="77777777" w:rsidR="00E4588B" w:rsidRPr="00A01463" w:rsidRDefault="00E4588B" w:rsidP="002F4D41">
            <w:pPr>
              <w:jc w:val="center"/>
            </w:pPr>
          </w:p>
        </w:tc>
        <w:tc>
          <w:tcPr>
            <w:tcW w:w="709" w:type="dxa"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1DFDEDD8" w14:textId="77777777" w:rsidR="00E4588B" w:rsidRPr="00A01463" w:rsidRDefault="00E4588B" w:rsidP="002F4D41">
            <w:pPr>
              <w:jc w:val="center"/>
            </w:pPr>
          </w:p>
        </w:tc>
      </w:tr>
      <w:tr w:rsidR="00E4588B" w:rsidRPr="00A01463" w14:paraId="337F086D" w14:textId="77777777" w:rsidTr="002F4D41">
        <w:trPr>
          <w:trHeight w:hRule="exact" w:val="284"/>
        </w:trPr>
        <w:tc>
          <w:tcPr>
            <w:tcW w:w="592" w:type="dxa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069BA77B" w14:textId="77777777" w:rsidR="00E4588B" w:rsidRPr="00A01463" w:rsidRDefault="00E4588B" w:rsidP="002F4D41">
            <w:pPr>
              <w:jc w:val="center"/>
            </w:pPr>
          </w:p>
        </w:tc>
        <w:tc>
          <w:tcPr>
            <w:tcW w:w="902" w:type="dxa"/>
            <w:shd w:val="clear" w:color="auto" w:fill="auto"/>
            <w:vAlign w:val="center"/>
          </w:tcPr>
          <w:p w14:paraId="1C74CE36" w14:textId="77777777" w:rsidR="00E4588B" w:rsidRPr="00A01463" w:rsidRDefault="00E4588B" w:rsidP="002F4D41">
            <w:pPr>
              <w:jc w:val="center"/>
            </w:pPr>
          </w:p>
        </w:tc>
        <w:tc>
          <w:tcPr>
            <w:tcW w:w="1024" w:type="dxa"/>
            <w:shd w:val="clear" w:color="auto" w:fill="auto"/>
            <w:vAlign w:val="center"/>
          </w:tcPr>
          <w:p w14:paraId="4817ADC1" w14:textId="77777777" w:rsidR="00E4588B" w:rsidRPr="00A01463" w:rsidRDefault="00E4588B" w:rsidP="002F4D41">
            <w:pPr>
              <w:jc w:val="center"/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4F71B189" w14:textId="77777777" w:rsidR="00E4588B" w:rsidRPr="00A01463" w:rsidRDefault="00E4588B" w:rsidP="002F4D41">
            <w:pPr>
              <w:jc w:val="center"/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57B4A83D" w14:textId="77777777" w:rsidR="00E4588B" w:rsidRPr="00A01463" w:rsidRDefault="00E4588B" w:rsidP="002F4D41">
            <w:pPr>
              <w:jc w:val="center"/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48A71356" w14:textId="77777777" w:rsidR="00E4588B" w:rsidRPr="00A01463" w:rsidRDefault="00E4588B" w:rsidP="002F4D41">
            <w:pPr>
              <w:jc w:val="center"/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4C9DA8A7" w14:textId="77777777" w:rsidR="00E4588B" w:rsidRPr="00A01463" w:rsidRDefault="00E4588B" w:rsidP="002F4D41">
            <w:pPr>
              <w:jc w:val="center"/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575BE369" w14:textId="77777777" w:rsidR="00E4588B" w:rsidRPr="00A01463" w:rsidRDefault="00E4588B" w:rsidP="002F4D41">
            <w:pPr>
              <w:jc w:val="center"/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7B301DB0" w14:textId="77777777" w:rsidR="00E4588B" w:rsidRPr="00A01463" w:rsidRDefault="00E4588B" w:rsidP="002F4D41">
            <w:pPr>
              <w:jc w:val="center"/>
            </w:pPr>
          </w:p>
        </w:tc>
        <w:tc>
          <w:tcPr>
            <w:tcW w:w="709" w:type="dxa"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7FEFF460" w14:textId="77777777" w:rsidR="00E4588B" w:rsidRPr="00A01463" w:rsidRDefault="00E4588B" w:rsidP="002F4D41">
            <w:pPr>
              <w:jc w:val="center"/>
            </w:pPr>
          </w:p>
        </w:tc>
      </w:tr>
      <w:tr w:rsidR="00E4588B" w:rsidRPr="00A01463" w14:paraId="4BAB52E2" w14:textId="77777777" w:rsidTr="002F4D41">
        <w:trPr>
          <w:trHeight w:hRule="exact" w:val="284"/>
        </w:trPr>
        <w:tc>
          <w:tcPr>
            <w:tcW w:w="592" w:type="dxa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2B7319B0" w14:textId="77777777" w:rsidR="00E4588B" w:rsidRPr="00A01463" w:rsidRDefault="00E4588B" w:rsidP="002F4D41">
            <w:pPr>
              <w:jc w:val="center"/>
            </w:pPr>
          </w:p>
        </w:tc>
        <w:tc>
          <w:tcPr>
            <w:tcW w:w="902" w:type="dxa"/>
            <w:shd w:val="clear" w:color="auto" w:fill="auto"/>
            <w:vAlign w:val="center"/>
          </w:tcPr>
          <w:p w14:paraId="79AD317A" w14:textId="77777777" w:rsidR="00E4588B" w:rsidRPr="00A01463" w:rsidRDefault="00E4588B" w:rsidP="002F4D41">
            <w:pPr>
              <w:jc w:val="center"/>
            </w:pPr>
          </w:p>
        </w:tc>
        <w:tc>
          <w:tcPr>
            <w:tcW w:w="1024" w:type="dxa"/>
            <w:shd w:val="clear" w:color="auto" w:fill="auto"/>
            <w:vAlign w:val="center"/>
          </w:tcPr>
          <w:p w14:paraId="04500C89" w14:textId="77777777" w:rsidR="00E4588B" w:rsidRPr="00A01463" w:rsidRDefault="00E4588B" w:rsidP="002F4D41">
            <w:pPr>
              <w:jc w:val="center"/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0DFD96F3" w14:textId="77777777" w:rsidR="00E4588B" w:rsidRPr="00A01463" w:rsidRDefault="00E4588B" w:rsidP="002F4D41">
            <w:pPr>
              <w:jc w:val="center"/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54949E13" w14:textId="77777777" w:rsidR="00E4588B" w:rsidRPr="00A01463" w:rsidRDefault="00E4588B" w:rsidP="002F4D41">
            <w:pPr>
              <w:jc w:val="center"/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648128C6" w14:textId="77777777" w:rsidR="00E4588B" w:rsidRPr="00A01463" w:rsidRDefault="00E4588B" w:rsidP="002F4D41">
            <w:pPr>
              <w:jc w:val="center"/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4A062705" w14:textId="77777777" w:rsidR="00E4588B" w:rsidRPr="00A01463" w:rsidRDefault="00E4588B" w:rsidP="002F4D41">
            <w:pPr>
              <w:jc w:val="center"/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6913C4A7" w14:textId="77777777" w:rsidR="00E4588B" w:rsidRPr="00A01463" w:rsidRDefault="00E4588B" w:rsidP="002F4D41">
            <w:pPr>
              <w:jc w:val="center"/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366C32B4" w14:textId="77777777" w:rsidR="00E4588B" w:rsidRPr="00A01463" w:rsidRDefault="00E4588B" w:rsidP="002F4D41">
            <w:pPr>
              <w:jc w:val="center"/>
            </w:pPr>
          </w:p>
        </w:tc>
        <w:tc>
          <w:tcPr>
            <w:tcW w:w="709" w:type="dxa"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6FE1FCC7" w14:textId="77777777" w:rsidR="00E4588B" w:rsidRPr="00A01463" w:rsidRDefault="00E4588B" w:rsidP="002F4D41">
            <w:pPr>
              <w:jc w:val="center"/>
            </w:pPr>
          </w:p>
        </w:tc>
      </w:tr>
      <w:tr w:rsidR="00E4588B" w:rsidRPr="00A01463" w14:paraId="6FCA27AB" w14:textId="77777777" w:rsidTr="002F4D41">
        <w:trPr>
          <w:trHeight w:hRule="exact" w:val="284"/>
        </w:trPr>
        <w:tc>
          <w:tcPr>
            <w:tcW w:w="592" w:type="dxa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069773DC" w14:textId="77777777" w:rsidR="00E4588B" w:rsidRPr="00A01463" w:rsidRDefault="00E4588B" w:rsidP="002F4D41">
            <w:pPr>
              <w:jc w:val="center"/>
            </w:pPr>
          </w:p>
        </w:tc>
        <w:tc>
          <w:tcPr>
            <w:tcW w:w="902" w:type="dxa"/>
            <w:shd w:val="clear" w:color="auto" w:fill="auto"/>
            <w:vAlign w:val="center"/>
          </w:tcPr>
          <w:p w14:paraId="7B446488" w14:textId="77777777" w:rsidR="00E4588B" w:rsidRPr="00A01463" w:rsidRDefault="00E4588B" w:rsidP="002F4D41">
            <w:pPr>
              <w:jc w:val="center"/>
            </w:pPr>
          </w:p>
        </w:tc>
        <w:tc>
          <w:tcPr>
            <w:tcW w:w="1024" w:type="dxa"/>
            <w:shd w:val="clear" w:color="auto" w:fill="auto"/>
            <w:vAlign w:val="center"/>
          </w:tcPr>
          <w:p w14:paraId="09D1BCA8" w14:textId="77777777" w:rsidR="00E4588B" w:rsidRPr="00A01463" w:rsidRDefault="00E4588B" w:rsidP="002F4D41">
            <w:pPr>
              <w:jc w:val="center"/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4E3F2743" w14:textId="77777777" w:rsidR="00E4588B" w:rsidRPr="00A01463" w:rsidRDefault="00E4588B" w:rsidP="002F4D41">
            <w:pPr>
              <w:jc w:val="center"/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67D211F3" w14:textId="77777777" w:rsidR="00E4588B" w:rsidRPr="00A01463" w:rsidRDefault="00E4588B" w:rsidP="002F4D41">
            <w:pPr>
              <w:jc w:val="center"/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0107849A" w14:textId="77777777" w:rsidR="00E4588B" w:rsidRPr="00A01463" w:rsidRDefault="00E4588B" w:rsidP="002F4D41">
            <w:pPr>
              <w:jc w:val="center"/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1876BBF3" w14:textId="77777777" w:rsidR="00E4588B" w:rsidRPr="00A01463" w:rsidRDefault="00E4588B" w:rsidP="002F4D41">
            <w:pPr>
              <w:jc w:val="center"/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1E150F01" w14:textId="77777777" w:rsidR="00E4588B" w:rsidRPr="00A01463" w:rsidRDefault="00E4588B" w:rsidP="002F4D41">
            <w:pPr>
              <w:jc w:val="center"/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28ED6169" w14:textId="77777777" w:rsidR="00E4588B" w:rsidRPr="00A01463" w:rsidRDefault="00E4588B" w:rsidP="002F4D41">
            <w:pPr>
              <w:jc w:val="center"/>
            </w:pPr>
          </w:p>
        </w:tc>
        <w:tc>
          <w:tcPr>
            <w:tcW w:w="709" w:type="dxa"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35BEB247" w14:textId="77777777" w:rsidR="00E4588B" w:rsidRPr="00A01463" w:rsidRDefault="00E4588B" w:rsidP="002F4D41">
            <w:pPr>
              <w:jc w:val="center"/>
            </w:pPr>
          </w:p>
        </w:tc>
      </w:tr>
      <w:tr w:rsidR="00E4588B" w:rsidRPr="00A01463" w14:paraId="7BA28FEB" w14:textId="77777777" w:rsidTr="002F4D41">
        <w:trPr>
          <w:trHeight w:hRule="exact" w:val="284"/>
        </w:trPr>
        <w:tc>
          <w:tcPr>
            <w:tcW w:w="592" w:type="dxa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3960B36C" w14:textId="77777777" w:rsidR="00E4588B" w:rsidRPr="00A01463" w:rsidRDefault="00E4588B" w:rsidP="002F4D41">
            <w:pPr>
              <w:jc w:val="center"/>
            </w:pPr>
          </w:p>
        </w:tc>
        <w:tc>
          <w:tcPr>
            <w:tcW w:w="902" w:type="dxa"/>
            <w:shd w:val="clear" w:color="auto" w:fill="auto"/>
            <w:vAlign w:val="center"/>
          </w:tcPr>
          <w:p w14:paraId="4DD00A14" w14:textId="77777777" w:rsidR="00E4588B" w:rsidRPr="00A01463" w:rsidRDefault="00E4588B" w:rsidP="002F4D41">
            <w:pPr>
              <w:jc w:val="center"/>
            </w:pPr>
          </w:p>
        </w:tc>
        <w:tc>
          <w:tcPr>
            <w:tcW w:w="1024" w:type="dxa"/>
            <w:shd w:val="clear" w:color="auto" w:fill="auto"/>
            <w:vAlign w:val="center"/>
          </w:tcPr>
          <w:p w14:paraId="411F84EC" w14:textId="77777777" w:rsidR="00E4588B" w:rsidRPr="00A01463" w:rsidRDefault="00E4588B" w:rsidP="002F4D41">
            <w:pPr>
              <w:jc w:val="center"/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713B1B89" w14:textId="77777777" w:rsidR="00E4588B" w:rsidRPr="00A01463" w:rsidRDefault="00E4588B" w:rsidP="002F4D41">
            <w:pPr>
              <w:jc w:val="center"/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039C53C1" w14:textId="77777777" w:rsidR="00E4588B" w:rsidRPr="00A01463" w:rsidRDefault="00E4588B" w:rsidP="002F4D41">
            <w:pPr>
              <w:jc w:val="center"/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1F45C5B1" w14:textId="77777777" w:rsidR="00E4588B" w:rsidRPr="00A01463" w:rsidRDefault="00E4588B" w:rsidP="002F4D41">
            <w:pPr>
              <w:jc w:val="center"/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52BDE214" w14:textId="77777777" w:rsidR="00E4588B" w:rsidRPr="00A01463" w:rsidRDefault="00E4588B" w:rsidP="002F4D41">
            <w:pPr>
              <w:jc w:val="center"/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5996FDBE" w14:textId="77777777" w:rsidR="00E4588B" w:rsidRPr="00A01463" w:rsidRDefault="00E4588B" w:rsidP="002F4D41">
            <w:pPr>
              <w:jc w:val="center"/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1091521F" w14:textId="77777777" w:rsidR="00E4588B" w:rsidRPr="00A01463" w:rsidRDefault="00E4588B" w:rsidP="002F4D41">
            <w:pPr>
              <w:jc w:val="center"/>
            </w:pPr>
          </w:p>
        </w:tc>
        <w:tc>
          <w:tcPr>
            <w:tcW w:w="709" w:type="dxa"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3208188C" w14:textId="77777777" w:rsidR="00E4588B" w:rsidRPr="00A01463" w:rsidRDefault="00E4588B" w:rsidP="002F4D41">
            <w:pPr>
              <w:jc w:val="center"/>
            </w:pPr>
          </w:p>
        </w:tc>
      </w:tr>
      <w:tr w:rsidR="00E4588B" w:rsidRPr="00A01463" w14:paraId="2FCC2E95" w14:textId="77777777" w:rsidTr="002F4D41">
        <w:trPr>
          <w:trHeight w:hRule="exact" w:val="284"/>
        </w:trPr>
        <w:tc>
          <w:tcPr>
            <w:tcW w:w="592" w:type="dxa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26781B24" w14:textId="77777777" w:rsidR="00E4588B" w:rsidRPr="00A01463" w:rsidRDefault="00E4588B" w:rsidP="002F4D41">
            <w:pPr>
              <w:jc w:val="center"/>
            </w:pPr>
          </w:p>
        </w:tc>
        <w:tc>
          <w:tcPr>
            <w:tcW w:w="902" w:type="dxa"/>
            <w:shd w:val="clear" w:color="auto" w:fill="auto"/>
            <w:vAlign w:val="center"/>
          </w:tcPr>
          <w:p w14:paraId="68B5F5CA" w14:textId="77777777" w:rsidR="00E4588B" w:rsidRPr="00A01463" w:rsidRDefault="00E4588B" w:rsidP="002F4D41">
            <w:pPr>
              <w:jc w:val="center"/>
            </w:pPr>
          </w:p>
        </w:tc>
        <w:tc>
          <w:tcPr>
            <w:tcW w:w="1024" w:type="dxa"/>
            <w:shd w:val="clear" w:color="auto" w:fill="auto"/>
            <w:vAlign w:val="center"/>
          </w:tcPr>
          <w:p w14:paraId="27A32BB0" w14:textId="77777777" w:rsidR="00E4588B" w:rsidRPr="00A01463" w:rsidRDefault="00E4588B" w:rsidP="002F4D41">
            <w:pPr>
              <w:jc w:val="center"/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39CFC898" w14:textId="77777777" w:rsidR="00E4588B" w:rsidRPr="00A01463" w:rsidRDefault="00E4588B" w:rsidP="002F4D41">
            <w:pPr>
              <w:jc w:val="center"/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734F37E5" w14:textId="77777777" w:rsidR="00E4588B" w:rsidRPr="00A01463" w:rsidRDefault="00E4588B" w:rsidP="002F4D41">
            <w:pPr>
              <w:jc w:val="center"/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412053BD" w14:textId="77777777" w:rsidR="00E4588B" w:rsidRPr="00A01463" w:rsidRDefault="00E4588B" w:rsidP="002F4D41">
            <w:pPr>
              <w:jc w:val="center"/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103943C4" w14:textId="77777777" w:rsidR="00E4588B" w:rsidRPr="00A01463" w:rsidRDefault="00E4588B" w:rsidP="002F4D41">
            <w:pPr>
              <w:jc w:val="center"/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7FE98254" w14:textId="77777777" w:rsidR="00E4588B" w:rsidRPr="00A01463" w:rsidRDefault="00E4588B" w:rsidP="002F4D41">
            <w:pPr>
              <w:jc w:val="center"/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3C39BF56" w14:textId="77777777" w:rsidR="00E4588B" w:rsidRPr="00A01463" w:rsidRDefault="00E4588B" w:rsidP="002F4D41">
            <w:pPr>
              <w:jc w:val="center"/>
            </w:pPr>
          </w:p>
        </w:tc>
        <w:tc>
          <w:tcPr>
            <w:tcW w:w="709" w:type="dxa"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0E6E1299" w14:textId="77777777" w:rsidR="00E4588B" w:rsidRPr="00A01463" w:rsidRDefault="00E4588B" w:rsidP="002F4D41">
            <w:pPr>
              <w:jc w:val="center"/>
            </w:pPr>
          </w:p>
        </w:tc>
      </w:tr>
      <w:tr w:rsidR="00E4588B" w:rsidRPr="00A01463" w14:paraId="2026BB37" w14:textId="77777777" w:rsidTr="002F4D41">
        <w:trPr>
          <w:trHeight w:hRule="exact" w:val="284"/>
        </w:trPr>
        <w:tc>
          <w:tcPr>
            <w:tcW w:w="592" w:type="dxa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4723CA0B" w14:textId="77777777" w:rsidR="00E4588B" w:rsidRPr="00A01463" w:rsidRDefault="00E4588B" w:rsidP="002F4D41">
            <w:pPr>
              <w:jc w:val="center"/>
            </w:pPr>
          </w:p>
        </w:tc>
        <w:tc>
          <w:tcPr>
            <w:tcW w:w="902" w:type="dxa"/>
            <w:shd w:val="clear" w:color="auto" w:fill="auto"/>
            <w:vAlign w:val="center"/>
          </w:tcPr>
          <w:p w14:paraId="430ADF83" w14:textId="77777777" w:rsidR="00E4588B" w:rsidRPr="00A01463" w:rsidRDefault="00E4588B" w:rsidP="002F4D41">
            <w:pPr>
              <w:jc w:val="center"/>
            </w:pPr>
          </w:p>
        </w:tc>
        <w:tc>
          <w:tcPr>
            <w:tcW w:w="1024" w:type="dxa"/>
            <w:shd w:val="clear" w:color="auto" w:fill="auto"/>
            <w:vAlign w:val="center"/>
          </w:tcPr>
          <w:p w14:paraId="132D846D" w14:textId="77777777" w:rsidR="00E4588B" w:rsidRPr="00A01463" w:rsidRDefault="00E4588B" w:rsidP="002F4D41">
            <w:pPr>
              <w:jc w:val="center"/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543E0949" w14:textId="77777777" w:rsidR="00E4588B" w:rsidRPr="00A01463" w:rsidRDefault="00E4588B" w:rsidP="002F4D41">
            <w:pPr>
              <w:jc w:val="center"/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6AF71E7E" w14:textId="77777777" w:rsidR="00E4588B" w:rsidRPr="00A01463" w:rsidRDefault="00E4588B" w:rsidP="002F4D41">
            <w:pPr>
              <w:jc w:val="center"/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2559B3F9" w14:textId="77777777" w:rsidR="00E4588B" w:rsidRPr="00A01463" w:rsidRDefault="00E4588B" w:rsidP="002F4D41">
            <w:pPr>
              <w:jc w:val="center"/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7D5A1605" w14:textId="77777777" w:rsidR="00E4588B" w:rsidRPr="00A01463" w:rsidRDefault="00E4588B" w:rsidP="002F4D41">
            <w:pPr>
              <w:jc w:val="center"/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040BB15C" w14:textId="77777777" w:rsidR="00E4588B" w:rsidRPr="00A01463" w:rsidRDefault="00E4588B" w:rsidP="002F4D41">
            <w:pPr>
              <w:jc w:val="center"/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4F9FCD7E" w14:textId="77777777" w:rsidR="00E4588B" w:rsidRPr="00A01463" w:rsidRDefault="00E4588B" w:rsidP="002F4D41">
            <w:pPr>
              <w:jc w:val="center"/>
            </w:pPr>
          </w:p>
        </w:tc>
        <w:tc>
          <w:tcPr>
            <w:tcW w:w="709" w:type="dxa"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409B4805" w14:textId="77777777" w:rsidR="00E4588B" w:rsidRPr="00A01463" w:rsidRDefault="00E4588B" w:rsidP="002F4D41">
            <w:pPr>
              <w:jc w:val="center"/>
            </w:pPr>
          </w:p>
        </w:tc>
      </w:tr>
      <w:tr w:rsidR="00E4588B" w:rsidRPr="00A01463" w14:paraId="729A01A4" w14:textId="77777777" w:rsidTr="002F4D41">
        <w:trPr>
          <w:trHeight w:hRule="exact" w:val="284"/>
        </w:trPr>
        <w:tc>
          <w:tcPr>
            <w:tcW w:w="592" w:type="dxa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08E8E6D4" w14:textId="77777777" w:rsidR="00E4588B" w:rsidRPr="00A01463" w:rsidRDefault="00E4588B" w:rsidP="002F4D41">
            <w:pPr>
              <w:jc w:val="center"/>
            </w:pPr>
          </w:p>
        </w:tc>
        <w:tc>
          <w:tcPr>
            <w:tcW w:w="902" w:type="dxa"/>
            <w:shd w:val="clear" w:color="auto" w:fill="auto"/>
            <w:vAlign w:val="center"/>
          </w:tcPr>
          <w:p w14:paraId="69EC0F2E" w14:textId="77777777" w:rsidR="00E4588B" w:rsidRPr="00A01463" w:rsidRDefault="00E4588B" w:rsidP="002F4D41">
            <w:pPr>
              <w:jc w:val="center"/>
            </w:pPr>
          </w:p>
        </w:tc>
        <w:tc>
          <w:tcPr>
            <w:tcW w:w="1024" w:type="dxa"/>
            <w:shd w:val="clear" w:color="auto" w:fill="auto"/>
            <w:vAlign w:val="center"/>
          </w:tcPr>
          <w:p w14:paraId="200F5272" w14:textId="77777777" w:rsidR="00E4588B" w:rsidRPr="00A01463" w:rsidRDefault="00E4588B" w:rsidP="002F4D41">
            <w:pPr>
              <w:jc w:val="center"/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06DAA720" w14:textId="77777777" w:rsidR="00E4588B" w:rsidRPr="00A01463" w:rsidRDefault="00E4588B" w:rsidP="002F4D41">
            <w:pPr>
              <w:jc w:val="center"/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0D4A2396" w14:textId="77777777" w:rsidR="00E4588B" w:rsidRPr="00A01463" w:rsidRDefault="00E4588B" w:rsidP="002F4D41">
            <w:pPr>
              <w:jc w:val="center"/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7043E45E" w14:textId="77777777" w:rsidR="00E4588B" w:rsidRPr="00A01463" w:rsidRDefault="00E4588B" w:rsidP="002F4D41">
            <w:pPr>
              <w:jc w:val="center"/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779CD0CC" w14:textId="77777777" w:rsidR="00E4588B" w:rsidRPr="00A01463" w:rsidRDefault="00E4588B" w:rsidP="002F4D41">
            <w:pPr>
              <w:jc w:val="center"/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56031C9E" w14:textId="77777777" w:rsidR="00E4588B" w:rsidRPr="00A01463" w:rsidRDefault="00E4588B" w:rsidP="002F4D41">
            <w:pPr>
              <w:jc w:val="center"/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506DB2A3" w14:textId="77777777" w:rsidR="00E4588B" w:rsidRPr="00A01463" w:rsidRDefault="00E4588B" w:rsidP="002F4D41">
            <w:pPr>
              <w:jc w:val="center"/>
            </w:pPr>
          </w:p>
        </w:tc>
        <w:tc>
          <w:tcPr>
            <w:tcW w:w="709" w:type="dxa"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1B6AFDDF" w14:textId="77777777" w:rsidR="00E4588B" w:rsidRPr="00A01463" w:rsidRDefault="00E4588B" w:rsidP="002F4D41">
            <w:pPr>
              <w:jc w:val="center"/>
            </w:pPr>
          </w:p>
        </w:tc>
      </w:tr>
      <w:tr w:rsidR="00E4588B" w:rsidRPr="00A01463" w14:paraId="267032AC" w14:textId="77777777" w:rsidTr="002F4D41">
        <w:trPr>
          <w:trHeight w:hRule="exact" w:val="284"/>
        </w:trPr>
        <w:tc>
          <w:tcPr>
            <w:tcW w:w="592" w:type="dxa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193DE22C" w14:textId="77777777" w:rsidR="00E4588B" w:rsidRPr="00A01463" w:rsidRDefault="00E4588B" w:rsidP="002F4D41">
            <w:pPr>
              <w:jc w:val="center"/>
            </w:pPr>
          </w:p>
        </w:tc>
        <w:tc>
          <w:tcPr>
            <w:tcW w:w="902" w:type="dxa"/>
            <w:shd w:val="clear" w:color="auto" w:fill="auto"/>
            <w:vAlign w:val="center"/>
          </w:tcPr>
          <w:p w14:paraId="761A738B" w14:textId="77777777" w:rsidR="00E4588B" w:rsidRPr="00A01463" w:rsidRDefault="00E4588B" w:rsidP="002F4D41">
            <w:pPr>
              <w:jc w:val="center"/>
            </w:pPr>
          </w:p>
        </w:tc>
        <w:tc>
          <w:tcPr>
            <w:tcW w:w="1024" w:type="dxa"/>
            <w:shd w:val="clear" w:color="auto" w:fill="auto"/>
            <w:vAlign w:val="center"/>
          </w:tcPr>
          <w:p w14:paraId="6FCF9939" w14:textId="77777777" w:rsidR="00E4588B" w:rsidRPr="00A01463" w:rsidRDefault="00E4588B" w:rsidP="002F4D41">
            <w:pPr>
              <w:jc w:val="center"/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0A36181F" w14:textId="77777777" w:rsidR="00E4588B" w:rsidRPr="00A01463" w:rsidRDefault="00E4588B" w:rsidP="002F4D41">
            <w:pPr>
              <w:jc w:val="center"/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58480CD7" w14:textId="77777777" w:rsidR="00E4588B" w:rsidRPr="00A01463" w:rsidRDefault="00E4588B" w:rsidP="002F4D41">
            <w:pPr>
              <w:jc w:val="center"/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5F217B0E" w14:textId="77777777" w:rsidR="00E4588B" w:rsidRPr="00A01463" w:rsidRDefault="00E4588B" w:rsidP="002F4D41">
            <w:pPr>
              <w:jc w:val="center"/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227AB7F5" w14:textId="77777777" w:rsidR="00E4588B" w:rsidRPr="00A01463" w:rsidRDefault="00E4588B" w:rsidP="002F4D41">
            <w:pPr>
              <w:jc w:val="center"/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58EFECBF" w14:textId="77777777" w:rsidR="00E4588B" w:rsidRPr="00A01463" w:rsidRDefault="00E4588B" w:rsidP="002F4D41">
            <w:pPr>
              <w:jc w:val="center"/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075A44D1" w14:textId="77777777" w:rsidR="00E4588B" w:rsidRPr="00A01463" w:rsidRDefault="00E4588B" w:rsidP="002F4D41">
            <w:pPr>
              <w:jc w:val="center"/>
            </w:pPr>
          </w:p>
        </w:tc>
        <w:tc>
          <w:tcPr>
            <w:tcW w:w="709" w:type="dxa"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2D0EA8D8" w14:textId="77777777" w:rsidR="00E4588B" w:rsidRPr="00A01463" w:rsidRDefault="00E4588B" w:rsidP="002F4D41">
            <w:pPr>
              <w:jc w:val="center"/>
            </w:pPr>
          </w:p>
        </w:tc>
      </w:tr>
      <w:tr w:rsidR="00E4588B" w:rsidRPr="00A01463" w14:paraId="0BD574B8" w14:textId="77777777" w:rsidTr="002F4D41">
        <w:trPr>
          <w:trHeight w:hRule="exact" w:val="284"/>
        </w:trPr>
        <w:tc>
          <w:tcPr>
            <w:tcW w:w="592" w:type="dxa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3954BFE9" w14:textId="77777777" w:rsidR="00E4588B" w:rsidRPr="00A01463" w:rsidRDefault="00E4588B" w:rsidP="002F4D41">
            <w:pPr>
              <w:jc w:val="center"/>
            </w:pPr>
          </w:p>
        </w:tc>
        <w:tc>
          <w:tcPr>
            <w:tcW w:w="902" w:type="dxa"/>
            <w:shd w:val="clear" w:color="auto" w:fill="auto"/>
            <w:vAlign w:val="center"/>
          </w:tcPr>
          <w:p w14:paraId="035315CE" w14:textId="77777777" w:rsidR="00E4588B" w:rsidRPr="00A01463" w:rsidRDefault="00E4588B" w:rsidP="002F4D41">
            <w:pPr>
              <w:jc w:val="center"/>
            </w:pPr>
          </w:p>
        </w:tc>
        <w:tc>
          <w:tcPr>
            <w:tcW w:w="1024" w:type="dxa"/>
            <w:shd w:val="clear" w:color="auto" w:fill="auto"/>
            <w:vAlign w:val="center"/>
          </w:tcPr>
          <w:p w14:paraId="2578303E" w14:textId="77777777" w:rsidR="00E4588B" w:rsidRPr="00A01463" w:rsidRDefault="00E4588B" w:rsidP="002F4D41">
            <w:pPr>
              <w:jc w:val="center"/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0EDF7B0B" w14:textId="77777777" w:rsidR="00E4588B" w:rsidRPr="00A01463" w:rsidRDefault="00E4588B" w:rsidP="002F4D41">
            <w:pPr>
              <w:jc w:val="center"/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2E80082C" w14:textId="77777777" w:rsidR="00E4588B" w:rsidRPr="00A01463" w:rsidRDefault="00E4588B" w:rsidP="002F4D41">
            <w:pPr>
              <w:jc w:val="center"/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00C65C26" w14:textId="77777777" w:rsidR="00E4588B" w:rsidRPr="00A01463" w:rsidRDefault="00E4588B" w:rsidP="002F4D41">
            <w:pPr>
              <w:jc w:val="center"/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54C9E150" w14:textId="77777777" w:rsidR="00E4588B" w:rsidRPr="00A01463" w:rsidRDefault="00E4588B" w:rsidP="002F4D41">
            <w:pPr>
              <w:jc w:val="center"/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5FD5AD27" w14:textId="77777777" w:rsidR="00E4588B" w:rsidRPr="00A01463" w:rsidRDefault="00E4588B" w:rsidP="002F4D41">
            <w:pPr>
              <w:jc w:val="center"/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23609679" w14:textId="77777777" w:rsidR="00E4588B" w:rsidRPr="00A01463" w:rsidRDefault="00E4588B" w:rsidP="002F4D41">
            <w:pPr>
              <w:jc w:val="center"/>
            </w:pPr>
          </w:p>
        </w:tc>
        <w:tc>
          <w:tcPr>
            <w:tcW w:w="709" w:type="dxa"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4B79699C" w14:textId="77777777" w:rsidR="00E4588B" w:rsidRPr="00A01463" w:rsidRDefault="00E4588B" w:rsidP="002F4D41">
            <w:pPr>
              <w:jc w:val="center"/>
            </w:pPr>
          </w:p>
        </w:tc>
      </w:tr>
      <w:tr w:rsidR="00E4588B" w:rsidRPr="00A01463" w14:paraId="41DC11FA" w14:textId="77777777" w:rsidTr="002F4D41">
        <w:trPr>
          <w:trHeight w:hRule="exact" w:val="284"/>
        </w:trPr>
        <w:tc>
          <w:tcPr>
            <w:tcW w:w="592" w:type="dxa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16EB71AA" w14:textId="77777777" w:rsidR="00E4588B" w:rsidRPr="00A01463" w:rsidRDefault="00E4588B" w:rsidP="002F4D41">
            <w:pPr>
              <w:jc w:val="center"/>
            </w:pPr>
          </w:p>
        </w:tc>
        <w:tc>
          <w:tcPr>
            <w:tcW w:w="902" w:type="dxa"/>
            <w:shd w:val="clear" w:color="auto" w:fill="auto"/>
            <w:vAlign w:val="center"/>
          </w:tcPr>
          <w:p w14:paraId="617450C9" w14:textId="77777777" w:rsidR="00E4588B" w:rsidRPr="00A01463" w:rsidRDefault="00E4588B" w:rsidP="002F4D41">
            <w:pPr>
              <w:jc w:val="center"/>
            </w:pPr>
          </w:p>
        </w:tc>
        <w:tc>
          <w:tcPr>
            <w:tcW w:w="1024" w:type="dxa"/>
            <w:shd w:val="clear" w:color="auto" w:fill="auto"/>
            <w:vAlign w:val="center"/>
          </w:tcPr>
          <w:p w14:paraId="464C1A8B" w14:textId="77777777" w:rsidR="00E4588B" w:rsidRPr="00A01463" w:rsidRDefault="00E4588B" w:rsidP="002F4D41">
            <w:pPr>
              <w:jc w:val="center"/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70A31312" w14:textId="77777777" w:rsidR="00E4588B" w:rsidRPr="00A01463" w:rsidRDefault="00E4588B" w:rsidP="002F4D41">
            <w:pPr>
              <w:jc w:val="center"/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3B1F8BCE" w14:textId="77777777" w:rsidR="00E4588B" w:rsidRPr="00A01463" w:rsidRDefault="00E4588B" w:rsidP="002F4D41">
            <w:pPr>
              <w:jc w:val="center"/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444337D3" w14:textId="77777777" w:rsidR="00E4588B" w:rsidRPr="00A01463" w:rsidRDefault="00E4588B" w:rsidP="002F4D41">
            <w:pPr>
              <w:jc w:val="center"/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61C17942" w14:textId="77777777" w:rsidR="00E4588B" w:rsidRPr="00A01463" w:rsidRDefault="00E4588B" w:rsidP="002F4D41">
            <w:pPr>
              <w:jc w:val="center"/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5655D07C" w14:textId="77777777" w:rsidR="00E4588B" w:rsidRPr="00A01463" w:rsidRDefault="00E4588B" w:rsidP="002F4D41">
            <w:pPr>
              <w:jc w:val="center"/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352C1A63" w14:textId="77777777" w:rsidR="00E4588B" w:rsidRPr="00A01463" w:rsidRDefault="00E4588B" w:rsidP="002F4D41">
            <w:pPr>
              <w:jc w:val="center"/>
            </w:pPr>
          </w:p>
        </w:tc>
        <w:tc>
          <w:tcPr>
            <w:tcW w:w="709" w:type="dxa"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77FD0CAC" w14:textId="77777777" w:rsidR="00E4588B" w:rsidRPr="00A01463" w:rsidRDefault="00E4588B" w:rsidP="002F4D41">
            <w:pPr>
              <w:jc w:val="center"/>
            </w:pPr>
          </w:p>
        </w:tc>
      </w:tr>
      <w:tr w:rsidR="00E4588B" w:rsidRPr="00A01463" w14:paraId="72125109" w14:textId="77777777" w:rsidTr="002F4D41">
        <w:trPr>
          <w:trHeight w:hRule="exact" w:val="284"/>
        </w:trPr>
        <w:tc>
          <w:tcPr>
            <w:tcW w:w="592" w:type="dxa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32AA8873" w14:textId="77777777" w:rsidR="00E4588B" w:rsidRPr="00A01463" w:rsidRDefault="00E4588B" w:rsidP="002F4D41">
            <w:pPr>
              <w:jc w:val="center"/>
            </w:pPr>
          </w:p>
        </w:tc>
        <w:tc>
          <w:tcPr>
            <w:tcW w:w="902" w:type="dxa"/>
            <w:shd w:val="clear" w:color="auto" w:fill="auto"/>
            <w:vAlign w:val="center"/>
          </w:tcPr>
          <w:p w14:paraId="53417B71" w14:textId="77777777" w:rsidR="00E4588B" w:rsidRPr="00A01463" w:rsidRDefault="00E4588B" w:rsidP="002F4D41">
            <w:pPr>
              <w:jc w:val="center"/>
            </w:pPr>
          </w:p>
        </w:tc>
        <w:tc>
          <w:tcPr>
            <w:tcW w:w="1024" w:type="dxa"/>
            <w:shd w:val="clear" w:color="auto" w:fill="auto"/>
            <w:vAlign w:val="center"/>
          </w:tcPr>
          <w:p w14:paraId="12298BD3" w14:textId="77777777" w:rsidR="00E4588B" w:rsidRPr="00A01463" w:rsidRDefault="00E4588B" w:rsidP="002F4D41">
            <w:pPr>
              <w:jc w:val="center"/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5EE5D519" w14:textId="77777777" w:rsidR="00E4588B" w:rsidRPr="00A01463" w:rsidRDefault="00E4588B" w:rsidP="002F4D41">
            <w:pPr>
              <w:jc w:val="center"/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322D09CF" w14:textId="77777777" w:rsidR="00E4588B" w:rsidRPr="00A01463" w:rsidRDefault="00E4588B" w:rsidP="002F4D41">
            <w:pPr>
              <w:jc w:val="center"/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04DE08FE" w14:textId="77777777" w:rsidR="00E4588B" w:rsidRPr="00A01463" w:rsidRDefault="00E4588B" w:rsidP="002F4D41">
            <w:pPr>
              <w:jc w:val="center"/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550BB3FE" w14:textId="77777777" w:rsidR="00E4588B" w:rsidRPr="00A01463" w:rsidRDefault="00E4588B" w:rsidP="002F4D41">
            <w:pPr>
              <w:jc w:val="center"/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3D04E832" w14:textId="77777777" w:rsidR="00E4588B" w:rsidRPr="00A01463" w:rsidRDefault="00E4588B" w:rsidP="002F4D41">
            <w:pPr>
              <w:jc w:val="center"/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004CA69A" w14:textId="77777777" w:rsidR="00E4588B" w:rsidRPr="00A01463" w:rsidRDefault="00E4588B" w:rsidP="002F4D41">
            <w:pPr>
              <w:jc w:val="center"/>
            </w:pPr>
          </w:p>
        </w:tc>
        <w:tc>
          <w:tcPr>
            <w:tcW w:w="709" w:type="dxa"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17A00CA8" w14:textId="77777777" w:rsidR="00E4588B" w:rsidRPr="00A01463" w:rsidRDefault="00E4588B" w:rsidP="002F4D41">
            <w:pPr>
              <w:jc w:val="center"/>
            </w:pPr>
          </w:p>
        </w:tc>
      </w:tr>
      <w:tr w:rsidR="00E4588B" w:rsidRPr="00A01463" w14:paraId="1FE54B98" w14:textId="77777777" w:rsidTr="002F4D41">
        <w:trPr>
          <w:trHeight w:hRule="exact" w:val="284"/>
        </w:trPr>
        <w:tc>
          <w:tcPr>
            <w:tcW w:w="592" w:type="dxa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43BBC3D5" w14:textId="77777777" w:rsidR="00E4588B" w:rsidRPr="00A01463" w:rsidRDefault="00E4588B" w:rsidP="002F4D41">
            <w:pPr>
              <w:jc w:val="center"/>
            </w:pPr>
          </w:p>
        </w:tc>
        <w:tc>
          <w:tcPr>
            <w:tcW w:w="902" w:type="dxa"/>
            <w:shd w:val="clear" w:color="auto" w:fill="auto"/>
            <w:vAlign w:val="center"/>
          </w:tcPr>
          <w:p w14:paraId="15548E49" w14:textId="77777777" w:rsidR="00E4588B" w:rsidRPr="00A01463" w:rsidRDefault="00E4588B" w:rsidP="002F4D41">
            <w:pPr>
              <w:jc w:val="center"/>
            </w:pPr>
          </w:p>
        </w:tc>
        <w:tc>
          <w:tcPr>
            <w:tcW w:w="1024" w:type="dxa"/>
            <w:shd w:val="clear" w:color="auto" w:fill="auto"/>
            <w:vAlign w:val="center"/>
          </w:tcPr>
          <w:p w14:paraId="67E33A11" w14:textId="77777777" w:rsidR="00E4588B" w:rsidRPr="00A01463" w:rsidRDefault="00E4588B" w:rsidP="002F4D41">
            <w:pPr>
              <w:jc w:val="center"/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13379D2F" w14:textId="77777777" w:rsidR="00E4588B" w:rsidRPr="00A01463" w:rsidRDefault="00E4588B" w:rsidP="002F4D41">
            <w:pPr>
              <w:jc w:val="center"/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5795C2FA" w14:textId="77777777" w:rsidR="00E4588B" w:rsidRPr="00A01463" w:rsidRDefault="00E4588B" w:rsidP="002F4D41">
            <w:pPr>
              <w:jc w:val="center"/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2765E5C9" w14:textId="77777777" w:rsidR="00E4588B" w:rsidRPr="00A01463" w:rsidRDefault="00E4588B" w:rsidP="002F4D41">
            <w:pPr>
              <w:jc w:val="center"/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B2D1841" w14:textId="77777777" w:rsidR="00E4588B" w:rsidRPr="00A01463" w:rsidRDefault="00E4588B" w:rsidP="002F4D41">
            <w:pPr>
              <w:jc w:val="center"/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5C082CFC" w14:textId="77777777" w:rsidR="00E4588B" w:rsidRPr="00A01463" w:rsidRDefault="00E4588B" w:rsidP="002F4D41">
            <w:pPr>
              <w:jc w:val="center"/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40B2A24D" w14:textId="77777777" w:rsidR="00E4588B" w:rsidRPr="00A01463" w:rsidRDefault="00E4588B" w:rsidP="002F4D41">
            <w:pPr>
              <w:jc w:val="center"/>
            </w:pPr>
          </w:p>
        </w:tc>
        <w:tc>
          <w:tcPr>
            <w:tcW w:w="709" w:type="dxa"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20094D40" w14:textId="77777777" w:rsidR="00E4588B" w:rsidRPr="00A01463" w:rsidRDefault="00E4588B" w:rsidP="002F4D41">
            <w:pPr>
              <w:jc w:val="center"/>
            </w:pPr>
          </w:p>
        </w:tc>
      </w:tr>
      <w:tr w:rsidR="00E4588B" w:rsidRPr="00A01463" w14:paraId="18E9B5C1" w14:textId="77777777" w:rsidTr="002F4D41">
        <w:trPr>
          <w:trHeight w:hRule="exact" w:val="284"/>
        </w:trPr>
        <w:tc>
          <w:tcPr>
            <w:tcW w:w="592" w:type="dxa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3A91DAAA" w14:textId="77777777" w:rsidR="00E4588B" w:rsidRPr="00A01463" w:rsidRDefault="00E4588B" w:rsidP="002F4D41">
            <w:pPr>
              <w:jc w:val="center"/>
            </w:pPr>
          </w:p>
        </w:tc>
        <w:tc>
          <w:tcPr>
            <w:tcW w:w="902" w:type="dxa"/>
            <w:shd w:val="clear" w:color="auto" w:fill="auto"/>
            <w:vAlign w:val="center"/>
          </w:tcPr>
          <w:p w14:paraId="087E7A70" w14:textId="77777777" w:rsidR="00E4588B" w:rsidRPr="00A01463" w:rsidRDefault="00E4588B" w:rsidP="002F4D41">
            <w:pPr>
              <w:jc w:val="center"/>
            </w:pPr>
          </w:p>
        </w:tc>
        <w:tc>
          <w:tcPr>
            <w:tcW w:w="1024" w:type="dxa"/>
            <w:shd w:val="clear" w:color="auto" w:fill="auto"/>
            <w:vAlign w:val="center"/>
          </w:tcPr>
          <w:p w14:paraId="772BC385" w14:textId="77777777" w:rsidR="00E4588B" w:rsidRPr="00A01463" w:rsidRDefault="00E4588B" w:rsidP="002F4D41">
            <w:pPr>
              <w:jc w:val="center"/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64F8C54B" w14:textId="77777777" w:rsidR="00E4588B" w:rsidRPr="00A01463" w:rsidRDefault="00E4588B" w:rsidP="002F4D41">
            <w:pPr>
              <w:jc w:val="center"/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36B5B161" w14:textId="77777777" w:rsidR="00E4588B" w:rsidRPr="00A01463" w:rsidRDefault="00E4588B" w:rsidP="002F4D41">
            <w:pPr>
              <w:jc w:val="center"/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736295A0" w14:textId="77777777" w:rsidR="00E4588B" w:rsidRPr="00A01463" w:rsidRDefault="00E4588B" w:rsidP="002F4D41">
            <w:pPr>
              <w:jc w:val="center"/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28130E97" w14:textId="77777777" w:rsidR="00E4588B" w:rsidRPr="00A01463" w:rsidRDefault="00E4588B" w:rsidP="002F4D41">
            <w:pPr>
              <w:jc w:val="center"/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7E238D3F" w14:textId="77777777" w:rsidR="00E4588B" w:rsidRPr="00A01463" w:rsidRDefault="00E4588B" w:rsidP="002F4D41">
            <w:pPr>
              <w:jc w:val="center"/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34EE9449" w14:textId="77777777" w:rsidR="00E4588B" w:rsidRPr="00A01463" w:rsidRDefault="00E4588B" w:rsidP="002F4D41">
            <w:pPr>
              <w:jc w:val="center"/>
            </w:pPr>
          </w:p>
        </w:tc>
        <w:tc>
          <w:tcPr>
            <w:tcW w:w="709" w:type="dxa"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3FBB8BA9" w14:textId="77777777" w:rsidR="00E4588B" w:rsidRPr="00A01463" w:rsidRDefault="00E4588B" w:rsidP="002F4D41">
            <w:pPr>
              <w:jc w:val="center"/>
            </w:pPr>
          </w:p>
        </w:tc>
      </w:tr>
      <w:tr w:rsidR="00E4588B" w:rsidRPr="00A01463" w14:paraId="6E7836F7" w14:textId="77777777" w:rsidTr="002F4D41">
        <w:trPr>
          <w:trHeight w:hRule="exact" w:val="284"/>
        </w:trPr>
        <w:tc>
          <w:tcPr>
            <w:tcW w:w="592" w:type="dxa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58EE5B0B" w14:textId="77777777" w:rsidR="00E4588B" w:rsidRPr="00A01463" w:rsidRDefault="00E4588B" w:rsidP="002F4D41">
            <w:pPr>
              <w:jc w:val="center"/>
            </w:pPr>
          </w:p>
        </w:tc>
        <w:tc>
          <w:tcPr>
            <w:tcW w:w="902" w:type="dxa"/>
            <w:shd w:val="clear" w:color="auto" w:fill="auto"/>
            <w:vAlign w:val="center"/>
          </w:tcPr>
          <w:p w14:paraId="4B279C19" w14:textId="77777777" w:rsidR="00E4588B" w:rsidRPr="00A01463" w:rsidRDefault="00E4588B" w:rsidP="002F4D41">
            <w:pPr>
              <w:jc w:val="center"/>
            </w:pPr>
          </w:p>
        </w:tc>
        <w:tc>
          <w:tcPr>
            <w:tcW w:w="1024" w:type="dxa"/>
            <w:shd w:val="clear" w:color="auto" w:fill="auto"/>
            <w:vAlign w:val="center"/>
          </w:tcPr>
          <w:p w14:paraId="499C4286" w14:textId="77777777" w:rsidR="00E4588B" w:rsidRPr="00A01463" w:rsidRDefault="00E4588B" w:rsidP="002F4D41">
            <w:pPr>
              <w:jc w:val="center"/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0AB0E78C" w14:textId="77777777" w:rsidR="00E4588B" w:rsidRPr="00A01463" w:rsidRDefault="00E4588B" w:rsidP="002F4D41">
            <w:pPr>
              <w:jc w:val="center"/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3FAFA9AB" w14:textId="77777777" w:rsidR="00E4588B" w:rsidRPr="00A01463" w:rsidRDefault="00E4588B" w:rsidP="002F4D41">
            <w:pPr>
              <w:jc w:val="center"/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510CEDB8" w14:textId="77777777" w:rsidR="00E4588B" w:rsidRPr="00A01463" w:rsidRDefault="00E4588B" w:rsidP="002F4D41">
            <w:pPr>
              <w:jc w:val="center"/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78089B8F" w14:textId="77777777" w:rsidR="00E4588B" w:rsidRPr="00A01463" w:rsidRDefault="00E4588B" w:rsidP="002F4D41">
            <w:pPr>
              <w:jc w:val="center"/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7D44B67B" w14:textId="77777777" w:rsidR="00E4588B" w:rsidRPr="00A01463" w:rsidRDefault="00E4588B" w:rsidP="002F4D41">
            <w:pPr>
              <w:jc w:val="center"/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50197E80" w14:textId="77777777" w:rsidR="00E4588B" w:rsidRPr="00A01463" w:rsidRDefault="00E4588B" w:rsidP="002F4D41">
            <w:pPr>
              <w:jc w:val="center"/>
            </w:pPr>
          </w:p>
        </w:tc>
        <w:tc>
          <w:tcPr>
            <w:tcW w:w="709" w:type="dxa"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7D16CB0A" w14:textId="77777777" w:rsidR="00E4588B" w:rsidRPr="00A01463" w:rsidRDefault="00E4588B" w:rsidP="002F4D41">
            <w:pPr>
              <w:jc w:val="center"/>
            </w:pPr>
          </w:p>
        </w:tc>
      </w:tr>
      <w:tr w:rsidR="00E4588B" w:rsidRPr="00A01463" w14:paraId="365EEEDD" w14:textId="77777777" w:rsidTr="002F4D41">
        <w:trPr>
          <w:trHeight w:hRule="exact" w:val="284"/>
        </w:trPr>
        <w:tc>
          <w:tcPr>
            <w:tcW w:w="592" w:type="dxa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14E19725" w14:textId="77777777" w:rsidR="00E4588B" w:rsidRPr="00A01463" w:rsidRDefault="00E4588B" w:rsidP="002F4D41">
            <w:pPr>
              <w:jc w:val="center"/>
            </w:pPr>
          </w:p>
        </w:tc>
        <w:tc>
          <w:tcPr>
            <w:tcW w:w="902" w:type="dxa"/>
            <w:shd w:val="clear" w:color="auto" w:fill="auto"/>
            <w:vAlign w:val="center"/>
          </w:tcPr>
          <w:p w14:paraId="2D703232" w14:textId="77777777" w:rsidR="00E4588B" w:rsidRPr="00A01463" w:rsidRDefault="00E4588B" w:rsidP="002F4D41">
            <w:pPr>
              <w:jc w:val="center"/>
            </w:pPr>
          </w:p>
        </w:tc>
        <w:tc>
          <w:tcPr>
            <w:tcW w:w="1024" w:type="dxa"/>
            <w:shd w:val="clear" w:color="auto" w:fill="auto"/>
            <w:vAlign w:val="center"/>
          </w:tcPr>
          <w:p w14:paraId="44427424" w14:textId="77777777" w:rsidR="00E4588B" w:rsidRPr="00A01463" w:rsidRDefault="00E4588B" w:rsidP="002F4D41">
            <w:pPr>
              <w:jc w:val="center"/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446E69F6" w14:textId="77777777" w:rsidR="00E4588B" w:rsidRPr="00A01463" w:rsidRDefault="00E4588B" w:rsidP="002F4D41">
            <w:pPr>
              <w:jc w:val="center"/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5AE3D6E3" w14:textId="77777777" w:rsidR="00E4588B" w:rsidRPr="00A01463" w:rsidRDefault="00E4588B" w:rsidP="002F4D41">
            <w:pPr>
              <w:jc w:val="center"/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71B7981B" w14:textId="77777777" w:rsidR="00E4588B" w:rsidRPr="00A01463" w:rsidRDefault="00E4588B" w:rsidP="002F4D41">
            <w:pPr>
              <w:jc w:val="center"/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2B533540" w14:textId="77777777" w:rsidR="00E4588B" w:rsidRPr="00A01463" w:rsidRDefault="00E4588B" w:rsidP="002F4D41">
            <w:pPr>
              <w:jc w:val="center"/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322EB264" w14:textId="77777777" w:rsidR="00E4588B" w:rsidRPr="00A01463" w:rsidRDefault="00E4588B" w:rsidP="002F4D41">
            <w:pPr>
              <w:jc w:val="center"/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447E6D83" w14:textId="77777777" w:rsidR="00E4588B" w:rsidRPr="00A01463" w:rsidRDefault="00E4588B" w:rsidP="002F4D41">
            <w:pPr>
              <w:jc w:val="center"/>
            </w:pPr>
          </w:p>
        </w:tc>
        <w:tc>
          <w:tcPr>
            <w:tcW w:w="709" w:type="dxa"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413C037F" w14:textId="77777777" w:rsidR="00E4588B" w:rsidRPr="00A01463" w:rsidRDefault="00E4588B" w:rsidP="002F4D41">
            <w:pPr>
              <w:jc w:val="center"/>
            </w:pPr>
          </w:p>
        </w:tc>
      </w:tr>
      <w:tr w:rsidR="00E4588B" w:rsidRPr="00A01463" w14:paraId="69D5E73F" w14:textId="77777777" w:rsidTr="002F4D41">
        <w:trPr>
          <w:trHeight w:hRule="exact" w:val="284"/>
        </w:trPr>
        <w:tc>
          <w:tcPr>
            <w:tcW w:w="592" w:type="dxa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72FE51F3" w14:textId="77777777" w:rsidR="00E4588B" w:rsidRPr="00A01463" w:rsidRDefault="00E4588B" w:rsidP="002F4D41">
            <w:pPr>
              <w:jc w:val="center"/>
            </w:pPr>
          </w:p>
        </w:tc>
        <w:tc>
          <w:tcPr>
            <w:tcW w:w="902" w:type="dxa"/>
            <w:shd w:val="clear" w:color="auto" w:fill="auto"/>
            <w:vAlign w:val="center"/>
          </w:tcPr>
          <w:p w14:paraId="219AC3ED" w14:textId="77777777" w:rsidR="00E4588B" w:rsidRPr="00A01463" w:rsidRDefault="00E4588B" w:rsidP="002F4D41">
            <w:pPr>
              <w:jc w:val="center"/>
            </w:pPr>
          </w:p>
        </w:tc>
        <w:tc>
          <w:tcPr>
            <w:tcW w:w="1024" w:type="dxa"/>
            <w:shd w:val="clear" w:color="auto" w:fill="auto"/>
            <w:vAlign w:val="center"/>
          </w:tcPr>
          <w:p w14:paraId="495B1D42" w14:textId="77777777" w:rsidR="00E4588B" w:rsidRPr="00A01463" w:rsidRDefault="00E4588B" w:rsidP="002F4D41">
            <w:pPr>
              <w:jc w:val="center"/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477E55BA" w14:textId="77777777" w:rsidR="00E4588B" w:rsidRPr="00A01463" w:rsidRDefault="00E4588B" w:rsidP="002F4D41">
            <w:pPr>
              <w:jc w:val="center"/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54AB97DC" w14:textId="77777777" w:rsidR="00E4588B" w:rsidRPr="00A01463" w:rsidRDefault="00E4588B" w:rsidP="002F4D41">
            <w:pPr>
              <w:jc w:val="center"/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55EDC436" w14:textId="77777777" w:rsidR="00E4588B" w:rsidRPr="00A01463" w:rsidRDefault="00E4588B" w:rsidP="002F4D41">
            <w:pPr>
              <w:jc w:val="center"/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1D8D3E09" w14:textId="77777777" w:rsidR="00E4588B" w:rsidRPr="00A01463" w:rsidRDefault="00E4588B" w:rsidP="002F4D41">
            <w:pPr>
              <w:jc w:val="center"/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4E91A0C2" w14:textId="77777777" w:rsidR="00E4588B" w:rsidRPr="00A01463" w:rsidRDefault="00E4588B" w:rsidP="002F4D41">
            <w:pPr>
              <w:jc w:val="center"/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43D102E0" w14:textId="77777777" w:rsidR="00E4588B" w:rsidRPr="00A01463" w:rsidRDefault="00E4588B" w:rsidP="002F4D41">
            <w:pPr>
              <w:jc w:val="center"/>
            </w:pPr>
          </w:p>
        </w:tc>
        <w:tc>
          <w:tcPr>
            <w:tcW w:w="709" w:type="dxa"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44682165" w14:textId="77777777" w:rsidR="00E4588B" w:rsidRPr="00A01463" w:rsidRDefault="00E4588B" w:rsidP="002F4D41">
            <w:pPr>
              <w:jc w:val="center"/>
            </w:pPr>
          </w:p>
        </w:tc>
      </w:tr>
      <w:tr w:rsidR="00E4588B" w:rsidRPr="00A01463" w14:paraId="56F36AEB" w14:textId="77777777" w:rsidTr="002F4D41">
        <w:trPr>
          <w:trHeight w:hRule="exact" w:val="284"/>
        </w:trPr>
        <w:tc>
          <w:tcPr>
            <w:tcW w:w="592" w:type="dxa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4E1547A2" w14:textId="77777777" w:rsidR="00E4588B" w:rsidRPr="00A01463" w:rsidRDefault="00E4588B" w:rsidP="002F4D41">
            <w:pPr>
              <w:jc w:val="center"/>
            </w:pPr>
          </w:p>
        </w:tc>
        <w:tc>
          <w:tcPr>
            <w:tcW w:w="902" w:type="dxa"/>
            <w:shd w:val="clear" w:color="auto" w:fill="auto"/>
            <w:vAlign w:val="center"/>
          </w:tcPr>
          <w:p w14:paraId="2169F356" w14:textId="77777777" w:rsidR="00E4588B" w:rsidRPr="00A01463" w:rsidRDefault="00E4588B" w:rsidP="002F4D41">
            <w:pPr>
              <w:jc w:val="center"/>
            </w:pPr>
          </w:p>
        </w:tc>
        <w:tc>
          <w:tcPr>
            <w:tcW w:w="1024" w:type="dxa"/>
            <w:shd w:val="clear" w:color="auto" w:fill="auto"/>
            <w:vAlign w:val="center"/>
          </w:tcPr>
          <w:p w14:paraId="78A8E9C7" w14:textId="77777777" w:rsidR="00E4588B" w:rsidRPr="00A01463" w:rsidRDefault="00E4588B" w:rsidP="002F4D41">
            <w:pPr>
              <w:jc w:val="center"/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031D78B3" w14:textId="77777777" w:rsidR="00E4588B" w:rsidRPr="00A01463" w:rsidRDefault="00E4588B" w:rsidP="002F4D41">
            <w:pPr>
              <w:jc w:val="center"/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1CAC12D1" w14:textId="77777777" w:rsidR="00E4588B" w:rsidRPr="00A01463" w:rsidRDefault="00E4588B" w:rsidP="002F4D41">
            <w:pPr>
              <w:jc w:val="center"/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105AA0B7" w14:textId="77777777" w:rsidR="00E4588B" w:rsidRPr="00A01463" w:rsidRDefault="00E4588B" w:rsidP="002F4D41">
            <w:pPr>
              <w:jc w:val="center"/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7FD44D37" w14:textId="77777777" w:rsidR="00E4588B" w:rsidRPr="00A01463" w:rsidRDefault="00E4588B" w:rsidP="002F4D41">
            <w:pPr>
              <w:jc w:val="center"/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0EA334CA" w14:textId="77777777" w:rsidR="00E4588B" w:rsidRPr="00A01463" w:rsidRDefault="00E4588B" w:rsidP="002F4D41">
            <w:pPr>
              <w:jc w:val="center"/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262CDBF6" w14:textId="77777777" w:rsidR="00E4588B" w:rsidRPr="00A01463" w:rsidRDefault="00E4588B" w:rsidP="002F4D41">
            <w:pPr>
              <w:jc w:val="center"/>
            </w:pPr>
          </w:p>
        </w:tc>
        <w:tc>
          <w:tcPr>
            <w:tcW w:w="709" w:type="dxa"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21FF3726" w14:textId="77777777" w:rsidR="00E4588B" w:rsidRPr="00A01463" w:rsidRDefault="00E4588B" w:rsidP="002F4D41">
            <w:pPr>
              <w:jc w:val="center"/>
            </w:pPr>
          </w:p>
        </w:tc>
      </w:tr>
      <w:tr w:rsidR="00E4588B" w:rsidRPr="00A01463" w14:paraId="1660082E" w14:textId="77777777" w:rsidTr="002F4D41">
        <w:trPr>
          <w:trHeight w:hRule="exact" w:val="284"/>
        </w:trPr>
        <w:tc>
          <w:tcPr>
            <w:tcW w:w="592" w:type="dxa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5359A977" w14:textId="77777777" w:rsidR="00E4588B" w:rsidRPr="00A01463" w:rsidRDefault="00E4588B" w:rsidP="002F4D41">
            <w:pPr>
              <w:jc w:val="center"/>
            </w:pPr>
          </w:p>
        </w:tc>
        <w:tc>
          <w:tcPr>
            <w:tcW w:w="902" w:type="dxa"/>
            <w:shd w:val="clear" w:color="auto" w:fill="auto"/>
            <w:vAlign w:val="center"/>
          </w:tcPr>
          <w:p w14:paraId="31C709E1" w14:textId="77777777" w:rsidR="00E4588B" w:rsidRPr="00A01463" w:rsidRDefault="00E4588B" w:rsidP="002F4D41">
            <w:pPr>
              <w:jc w:val="center"/>
            </w:pPr>
          </w:p>
        </w:tc>
        <w:tc>
          <w:tcPr>
            <w:tcW w:w="1024" w:type="dxa"/>
            <w:shd w:val="clear" w:color="auto" w:fill="auto"/>
            <w:vAlign w:val="center"/>
          </w:tcPr>
          <w:p w14:paraId="3BD2D9CD" w14:textId="77777777" w:rsidR="00E4588B" w:rsidRPr="00A01463" w:rsidRDefault="00E4588B" w:rsidP="002F4D41">
            <w:pPr>
              <w:jc w:val="center"/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22FA57E1" w14:textId="77777777" w:rsidR="00E4588B" w:rsidRPr="00A01463" w:rsidRDefault="00E4588B" w:rsidP="002F4D41">
            <w:pPr>
              <w:jc w:val="center"/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790A145F" w14:textId="77777777" w:rsidR="00E4588B" w:rsidRPr="00A01463" w:rsidRDefault="00E4588B" w:rsidP="002F4D41">
            <w:pPr>
              <w:jc w:val="center"/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12BC8536" w14:textId="77777777" w:rsidR="00E4588B" w:rsidRPr="00A01463" w:rsidRDefault="00E4588B" w:rsidP="002F4D41">
            <w:pPr>
              <w:jc w:val="center"/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654F3677" w14:textId="77777777" w:rsidR="00E4588B" w:rsidRPr="00A01463" w:rsidRDefault="00E4588B" w:rsidP="002F4D41">
            <w:pPr>
              <w:jc w:val="center"/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2AE968DF" w14:textId="77777777" w:rsidR="00E4588B" w:rsidRPr="00A01463" w:rsidRDefault="00E4588B" w:rsidP="002F4D41">
            <w:pPr>
              <w:jc w:val="center"/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5768ED3B" w14:textId="77777777" w:rsidR="00E4588B" w:rsidRPr="00A01463" w:rsidRDefault="00E4588B" w:rsidP="002F4D41">
            <w:pPr>
              <w:jc w:val="center"/>
            </w:pPr>
          </w:p>
        </w:tc>
        <w:tc>
          <w:tcPr>
            <w:tcW w:w="709" w:type="dxa"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6F61CF71" w14:textId="77777777" w:rsidR="00E4588B" w:rsidRPr="00A01463" w:rsidRDefault="00E4588B" w:rsidP="002F4D41">
            <w:pPr>
              <w:jc w:val="center"/>
            </w:pPr>
          </w:p>
        </w:tc>
      </w:tr>
      <w:tr w:rsidR="00E4588B" w:rsidRPr="00A01463" w14:paraId="2DB423F0" w14:textId="77777777" w:rsidTr="002F4D41">
        <w:trPr>
          <w:trHeight w:hRule="exact" w:val="284"/>
        </w:trPr>
        <w:tc>
          <w:tcPr>
            <w:tcW w:w="592" w:type="dxa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7D26965D" w14:textId="77777777" w:rsidR="00E4588B" w:rsidRPr="00A01463" w:rsidRDefault="00E4588B" w:rsidP="002F4D41">
            <w:pPr>
              <w:jc w:val="center"/>
            </w:pPr>
          </w:p>
        </w:tc>
        <w:tc>
          <w:tcPr>
            <w:tcW w:w="902" w:type="dxa"/>
            <w:shd w:val="clear" w:color="auto" w:fill="auto"/>
            <w:vAlign w:val="center"/>
          </w:tcPr>
          <w:p w14:paraId="4C635CD4" w14:textId="77777777" w:rsidR="00E4588B" w:rsidRPr="00A01463" w:rsidRDefault="00E4588B" w:rsidP="002F4D41">
            <w:pPr>
              <w:jc w:val="center"/>
            </w:pPr>
          </w:p>
        </w:tc>
        <w:tc>
          <w:tcPr>
            <w:tcW w:w="1024" w:type="dxa"/>
            <w:shd w:val="clear" w:color="auto" w:fill="auto"/>
            <w:vAlign w:val="center"/>
          </w:tcPr>
          <w:p w14:paraId="1AED125A" w14:textId="77777777" w:rsidR="00E4588B" w:rsidRPr="00A01463" w:rsidRDefault="00E4588B" w:rsidP="002F4D41">
            <w:pPr>
              <w:jc w:val="center"/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13E5B84D" w14:textId="77777777" w:rsidR="00E4588B" w:rsidRPr="00A01463" w:rsidRDefault="00E4588B" w:rsidP="002F4D41">
            <w:pPr>
              <w:jc w:val="center"/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6EDC1EE3" w14:textId="77777777" w:rsidR="00E4588B" w:rsidRPr="00A01463" w:rsidRDefault="00E4588B" w:rsidP="002F4D41">
            <w:pPr>
              <w:jc w:val="center"/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0D99DE28" w14:textId="77777777" w:rsidR="00E4588B" w:rsidRPr="00A01463" w:rsidRDefault="00E4588B" w:rsidP="002F4D41">
            <w:pPr>
              <w:jc w:val="center"/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62EC6963" w14:textId="77777777" w:rsidR="00E4588B" w:rsidRPr="00A01463" w:rsidRDefault="00E4588B" w:rsidP="002F4D41">
            <w:pPr>
              <w:jc w:val="center"/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2293F866" w14:textId="77777777" w:rsidR="00E4588B" w:rsidRPr="00A01463" w:rsidRDefault="00E4588B" w:rsidP="002F4D41">
            <w:pPr>
              <w:jc w:val="center"/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21AD1715" w14:textId="77777777" w:rsidR="00E4588B" w:rsidRPr="00A01463" w:rsidRDefault="00E4588B" w:rsidP="002F4D41">
            <w:pPr>
              <w:jc w:val="center"/>
            </w:pPr>
          </w:p>
        </w:tc>
        <w:tc>
          <w:tcPr>
            <w:tcW w:w="709" w:type="dxa"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085B32AF" w14:textId="77777777" w:rsidR="00E4588B" w:rsidRPr="00A01463" w:rsidRDefault="00E4588B" w:rsidP="002F4D41">
            <w:pPr>
              <w:jc w:val="center"/>
            </w:pPr>
          </w:p>
        </w:tc>
      </w:tr>
      <w:tr w:rsidR="00E4588B" w:rsidRPr="00A01463" w14:paraId="6CE25CE1" w14:textId="77777777" w:rsidTr="002F4D41">
        <w:trPr>
          <w:trHeight w:hRule="exact" w:val="284"/>
        </w:trPr>
        <w:tc>
          <w:tcPr>
            <w:tcW w:w="592" w:type="dxa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72D38926" w14:textId="77777777" w:rsidR="00E4588B" w:rsidRPr="00A01463" w:rsidRDefault="00E4588B" w:rsidP="002F4D41">
            <w:pPr>
              <w:jc w:val="center"/>
            </w:pPr>
          </w:p>
        </w:tc>
        <w:tc>
          <w:tcPr>
            <w:tcW w:w="902" w:type="dxa"/>
            <w:shd w:val="clear" w:color="auto" w:fill="auto"/>
            <w:vAlign w:val="center"/>
          </w:tcPr>
          <w:p w14:paraId="38416447" w14:textId="77777777" w:rsidR="00E4588B" w:rsidRPr="00A01463" w:rsidRDefault="00E4588B" w:rsidP="002F4D41">
            <w:pPr>
              <w:jc w:val="center"/>
            </w:pPr>
          </w:p>
        </w:tc>
        <w:tc>
          <w:tcPr>
            <w:tcW w:w="1024" w:type="dxa"/>
            <w:shd w:val="clear" w:color="auto" w:fill="auto"/>
            <w:vAlign w:val="center"/>
          </w:tcPr>
          <w:p w14:paraId="3FB0B9CE" w14:textId="77777777" w:rsidR="00E4588B" w:rsidRPr="00A01463" w:rsidRDefault="00E4588B" w:rsidP="002F4D41">
            <w:pPr>
              <w:jc w:val="center"/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79D4EEA5" w14:textId="77777777" w:rsidR="00E4588B" w:rsidRPr="00A01463" w:rsidRDefault="00E4588B" w:rsidP="002F4D41">
            <w:pPr>
              <w:jc w:val="center"/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78D435D6" w14:textId="77777777" w:rsidR="00E4588B" w:rsidRPr="00A01463" w:rsidRDefault="00E4588B" w:rsidP="002F4D41">
            <w:pPr>
              <w:jc w:val="center"/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0022435D" w14:textId="77777777" w:rsidR="00E4588B" w:rsidRPr="00A01463" w:rsidRDefault="00E4588B" w:rsidP="002F4D41">
            <w:pPr>
              <w:jc w:val="center"/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D7EFA90" w14:textId="77777777" w:rsidR="00E4588B" w:rsidRPr="00A01463" w:rsidRDefault="00E4588B" w:rsidP="002F4D41">
            <w:pPr>
              <w:jc w:val="center"/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4B5F2D7F" w14:textId="77777777" w:rsidR="00E4588B" w:rsidRPr="00A01463" w:rsidRDefault="00E4588B" w:rsidP="002F4D41">
            <w:pPr>
              <w:jc w:val="center"/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1D61386E" w14:textId="77777777" w:rsidR="00E4588B" w:rsidRPr="00A01463" w:rsidRDefault="00E4588B" w:rsidP="002F4D41">
            <w:pPr>
              <w:jc w:val="center"/>
            </w:pPr>
          </w:p>
        </w:tc>
        <w:tc>
          <w:tcPr>
            <w:tcW w:w="709" w:type="dxa"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35BE9EE4" w14:textId="77777777" w:rsidR="00E4588B" w:rsidRPr="00A01463" w:rsidRDefault="00E4588B" w:rsidP="002F4D41">
            <w:pPr>
              <w:jc w:val="center"/>
            </w:pPr>
          </w:p>
        </w:tc>
      </w:tr>
      <w:tr w:rsidR="00E4588B" w:rsidRPr="00A01463" w14:paraId="2717CF88" w14:textId="77777777" w:rsidTr="002F4D41">
        <w:trPr>
          <w:trHeight w:hRule="exact" w:val="284"/>
        </w:trPr>
        <w:tc>
          <w:tcPr>
            <w:tcW w:w="592" w:type="dxa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43120B97" w14:textId="77777777" w:rsidR="00E4588B" w:rsidRPr="00A01463" w:rsidRDefault="00E4588B" w:rsidP="002F4D41">
            <w:pPr>
              <w:jc w:val="center"/>
            </w:pPr>
          </w:p>
        </w:tc>
        <w:tc>
          <w:tcPr>
            <w:tcW w:w="902" w:type="dxa"/>
            <w:shd w:val="clear" w:color="auto" w:fill="auto"/>
            <w:vAlign w:val="center"/>
          </w:tcPr>
          <w:p w14:paraId="26537068" w14:textId="77777777" w:rsidR="00E4588B" w:rsidRPr="00A01463" w:rsidRDefault="00E4588B" w:rsidP="002F4D41">
            <w:pPr>
              <w:jc w:val="center"/>
            </w:pPr>
          </w:p>
        </w:tc>
        <w:tc>
          <w:tcPr>
            <w:tcW w:w="1024" w:type="dxa"/>
            <w:shd w:val="clear" w:color="auto" w:fill="auto"/>
            <w:vAlign w:val="center"/>
          </w:tcPr>
          <w:p w14:paraId="6A0C035F" w14:textId="77777777" w:rsidR="00E4588B" w:rsidRPr="00A01463" w:rsidRDefault="00E4588B" w:rsidP="002F4D41">
            <w:pPr>
              <w:jc w:val="center"/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69EA3930" w14:textId="77777777" w:rsidR="00E4588B" w:rsidRPr="00A01463" w:rsidRDefault="00E4588B" w:rsidP="002F4D41">
            <w:pPr>
              <w:jc w:val="center"/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59A0D2EF" w14:textId="77777777" w:rsidR="00E4588B" w:rsidRPr="00A01463" w:rsidRDefault="00E4588B" w:rsidP="002F4D41">
            <w:pPr>
              <w:jc w:val="center"/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09C8F544" w14:textId="77777777" w:rsidR="00E4588B" w:rsidRPr="00A01463" w:rsidRDefault="00E4588B" w:rsidP="002F4D41">
            <w:pPr>
              <w:jc w:val="center"/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7D75EE64" w14:textId="77777777" w:rsidR="00E4588B" w:rsidRPr="00A01463" w:rsidRDefault="00E4588B" w:rsidP="002F4D41">
            <w:pPr>
              <w:jc w:val="center"/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3047777A" w14:textId="77777777" w:rsidR="00E4588B" w:rsidRPr="00A01463" w:rsidRDefault="00E4588B" w:rsidP="002F4D41">
            <w:pPr>
              <w:jc w:val="center"/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40BF549E" w14:textId="77777777" w:rsidR="00E4588B" w:rsidRPr="00A01463" w:rsidRDefault="00E4588B" w:rsidP="002F4D41">
            <w:pPr>
              <w:jc w:val="center"/>
            </w:pPr>
          </w:p>
        </w:tc>
        <w:tc>
          <w:tcPr>
            <w:tcW w:w="709" w:type="dxa"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071E0E50" w14:textId="77777777" w:rsidR="00E4588B" w:rsidRPr="00A01463" w:rsidRDefault="00E4588B" w:rsidP="002F4D41">
            <w:pPr>
              <w:jc w:val="center"/>
            </w:pPr>
          </w:p>
        </w:tc>
      </w:tr>
      <w:tr w:rsidR="00E4588B" w:rsidRPr="00A01463" w14:paraId="03AF18BE" w14:textId="77777777" w:rsidTr="002F4D41">
        <w:trPr>
          <w:trHeight w:hRule="exact" w:val="284"/>
        </w:trPr>
        <w:tc>
          <w:tcPr>
            <w:tcW w:w="592" w:type="dxa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57815E49" w14:textId="77777777" w:rsidR="00E4588B" w:rsidRPr="00A01463" w:rsidRDefault="00E4588B" w:rsidP="002F4D41">
            <w:pPr>
              <w:jc w:val="center"/>
            </w:pPr>
          </w:p>
        </w:tc>
        <w:tc>
          <w:tcPr>
            <w:tcW w:w="902" w:type="dxa"/>
            <w:shd w:val="clear" w:color="auto" w:fill="auto"/>
            <w:vAlign w:val="center"/>
          </w:tcPr>
          <w:p w14:paraId="190AF41C" w14:textId="77777777" w:rsidR="00E4588B" w:rsidRPr="00A01463" w:rsidRDefault="00E4588B" w:rsidP="002F4D41">
            <w:pPr>
              <w:jc w:val="center"/>
            </w:pPr>
          </w:p>
        </w:tc>
        <w:tc>
          <w:tcPr>
            <w:tcW w:w="1024" w:type="dxa"/>
            <w:shd w:val="clear" w:color="auto" w:fill="auto"/>
            <w:vAlign w:val="center"/>
          </w:tcPr>
          <w:p w14:paraId="544384A0" w14:textId="77777777" w:rsidR="00E4588B" w:rsidRPr="00A01463" w:rsidRDefault="00E4588B" w:rsidP="002F4D41">
            <w:pPr>
              <w:jc w:val="center"/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3D43DFA4" w14:textId="77777777" w:rsidR="00E4588B" w:rsidRPr="00A01463" w:rsidRDefault="00E4588B" w:rsidP="002F4D41">
            <w:pPr>
              <w:jc w:val="center"/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6FE77788" w14:textId="77777777" w:rsidR="00E4588B" w:rsidRPr="00A01463" w:rsidRDefault="00E4588B" w:rsidP="002F4D41">
            <w:pPr>
              <w:jc w:val="center"/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1DE19E42" w14:textId="77777777" w:rsidR="00E4588B" w:rsidRPr="00A01463" w:rsidRDefault="00E4588B" w:rsidP="002F4D41">
            <w:pPr>
              <w:jc w:val="center"/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73811B92" w14:textId="77777777" w:rsidR="00E4588B" w:rsidRPr="00A01463" w:rsidRDefault="00E4588B" w:rsidP="002F4D41">
            <w:pPr>
              <w:jc w:val="center"/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3B0BA8D3" w14:textId="77777777" w:rsidR="00E4588B" w:rsidRPr="00A01463" w:rsidRDefault="00E4588B" w:rsidP="002F4D41">
            <w:pPr>
              <w:jc w:val="center"/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49587900" w14:textId="77777777" w:rsidR="00E4588B" w:rsidRPr="00A01463" w:rsidRDefault="00E4588B" w:rsidP="002F4D41">
            <w:pPr>
              <w:jc w:val="center"/>
            </w:pPr>
          </w:p>
        </w:tc>
        <w:tc>
          <w:tcPr>
            <w:tcW w:w="709" w:type="dxa"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6226C060" w14:textId="77777777" w:rsidR="00E4588B" w:rsidRPr="00A01463" w:rsidRDefault="00E4588B" w:rsidP="002F4D41">
            <w:pPr>
              <w:jc w:val="center"/>
            </w:pPr>
          </w:p>
        </w:tc>
      </w:tr>
      <w:tr w:rsidR="00E4588B" w:rsidRPr="00A01463" w14:paraId="7BC07D77" w14:textId="77777777" w:rsidTr="002F4D41">
        <w:trPr>
          <w:trHeight w:hRule="exact" w:val="284"/>
        </w:trPr>
        <w:tc>
          <w:tcPr>
            <w:tcW w:w="592" w:type="dxa"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6F54D9C8" w14:textId="77777777" w:rsidR="00E4588B" w:rsidRPr="00A01463" w:rsidRDefault="00E4588B" w:rsidP="002F4D41">
            <w:pPr>
              <w:jc w:val="center"/>
            </w:pPr>
          </w:p>
        </w:tc>
        <w:tc>
          <w:tcPr>
            <w:tcW w:w="902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2533C6AB" w14:textId="77777777" w:rsidR="00E4588B" w:rsidRPr="00A01463" w:rsidRDefault="00E4588B" w:rsidP="002F4D41">
            <w:pPr>
              <w:jc w:val="center"/>
            </w:pPr>
          </w:p>
        </w:tc>
        <w:tc>
          <w:tcPr>
            <w:tcW w:w="1024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4E594F15" w14:textId="77777777" w:rsidR="00E4588B" w:rsidRPr="00A01463" w:rsidRDefault="00E4588B" w:rsidP="002F4D41">
            <w:pPr>
              <w:jc w:val="center"/>
            </w:pPr>
          </w:p>
        </w:tc>
        <w:tc>
          <w:tcPr>
            <w:tcW w:w="992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533BC4F9" w14:textId="77777777" w:rsidR="00E4588B" w:rsidRPr="00A01463" w:rsidRDefault="00E4588B" w:rsidP="002F4D41">
            <w:pPr>
              <w:jc w:val="center"/>
            </w:pPr>
          </w:p>
        </w:tc>
        <w:tc>
          <w:tcPr>
            <w:tcW w:w="1276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37007753" w14:textId="77777777" w:rsidR="00E4588B" w:rsidRPr="00A01463" w:rsidRDefault="00E4588B" w:rsidP="002F4D41">
            <w:pPr>
              <w:jc w:val="center"/>
            </w:pPr>
          </w:p>
        </w:tc>
        <w:tc>
          <w:tcPr>
            <w:tcW w:w="1276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27EE7017" w14:textId="77777777" w:rsidR="00E4588B" w:rsidRPr="00A01463" w:rsidRDefault="00E4588B" w:rsidP="002F4D41">
            <w:pPr>
              <w:jc w:val="center"/>
            </w:pPr>
          </w:p>
        </w:tc>
        <w:tc>
          <w:tcPr>
            <w:tcW w:w="1134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014EDA08" w14:textId="77777777" w:rsidR="00E4588B" w:rsidRPr="00A01463" w:rsidRDefault="00E4588B" w:rsidP="002F4D41">
            <w:pPr>
              <w:jc w:val="center"/>
            </w:pPr>
          </w:p>
        </w:tc>
        <w:tc>
          <w:tcPr>
            <w:tcW w:w="141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490F16CF" w14:textId="77777777" w:rsidR="00E4588B" w:rsidRPr="00A01463" w:rsidRDefault="00E4588B" w:rsidP="002F4D41">
            <w:pPr>
              <w:jc w:val="center"/>
            </w:pPr>
          </w:p>
        </w:tc>
        <w:tc>
          <w:tcPr>
            <w:tcW w:w="709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62EADBFD" w14:textId="77777777" w:rsidR="00E4588B" w:rsidRPr="00A01463" w:rsidRDefault="00E4588B" w:rsidP="002F4D41">
            <w:pPr>
              <w:jc w:val="center"/>
            </w:pPr>
          </w:p>
        </w:tc>
        <w:tc>
          <w:tcPr>
            <w:tcW w:w="709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7066794" w14:textId="77777777" w:rsidR="00E4588B" w:rsidRPr="00A01463" w:rsidRDefault="00E4588B" w:rsidP="002F4D41">
            <w:pPr>
              <w:jc w:val="center"/>
            </w:pPr>
          </w:p>
        </w:tc>
      </w:tr>
    </w:tbl>
    <w:p w14:paraId="4E770FA8" w14:textId="77777777" w:rsidR="00E4588B" w:rsidRPr="00A01463" w:rsidRDefault="00E4588B" w:rsidP="00E4588B">
      <w:pPr>
        <w:tabs>
          <w:tab w:val="left" w:pos="142"/>
        </w:tabs>
        <w:spacing w:line="360" w:lineRule="auto"/>
        <w:jc w:val="both"/>
        <w:rPr>
          <w:color w:val="000000"/>
          <w:sz w:val="28"/>
          <w:szCs w:val="28"/>
          <w:lang w:val="en-US"/>
        </w:rPr>
      </w:pPr>
    </w:p>
    <w:sectPr w:rsidR="00E4588B" w:rsidRPr="00A01463" w:rsidSect="00595746">
      <w:headerReference w:type="default" r:id="rId14"/>
      <w:pgSz w:w="11906" w:h="16838" w:code="9"/>
      <w:pgMar w:top="567" w:right="567" w:bottom="567" w:left="1418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5F800C" w14:textId="77777777" w:rsidR="00F4050D" w:rsidRDefault="00F4050D">
      <w:r>
        <w:separator/>
      </w:r>
    </w:p>
  </w:endnote>
  <w:endnote w:type="continuationSeparator" w:id="0">
    <w:p w14:paraId="39BEE810" w14:textId="77777777" w:rsidR="00F4050D" w:rsidRDefault="00F405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34615C" w14:textId="77777777" w:rsidR="0071524C" w:rsidRDefault="0071524C">
    <w:pPr>
      <w:pStyle w:val="a6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7C87D4F1" w14:textId="77777777" w:rsidR="0071524C" w:rsidRDefault="0071524C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89A311" w14:textId="77777777" w:rsidR="0071524C" w:rsidRDefault="0071524C">
    <w:pPr>
      <w:pStyle w:val="a6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935924" w14:textId="15CF7D84" w:rsidR="0071524C" w:rsidRDefault="0071524C" w:rsidP="00595746">
    <w:pPr>
      <w:pStyle w:val="a6"/>
      <w:jc w:val="center"/>
      <w:rPr>
        <w:b/>
        <w:bCs/>
        <w:sz w:val="28"/>
        <w:szCs w:val="28"/>
      </w:rPr>
    </w:pPr>
    <w:r>
      <w:rPr>
        <w:b/>
        <w:bCs/>
        <w:sz w:val="28"/>
        <w:szCs w:val="28"/>
      </w:rPr>
      <w:t>2024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047F53" w14:textId="18D604FF" w:rsidR="0071524C" w:rsidRDefault="0071524C">
    <w:pPr>
      <w:pStyle w:val="a6"/>
      <w:jc w:val="center"/>
      <w:rPr>
        <w:b/>
        <w:bCs/>
        <w:sz w:val="36"/>
        <w:szCs w:val="36"/>
      </w:rPr>
    </w:pPr>
    <w:r>
      <w:rPr>
        <w:caps/>
        <w:sz w:val="36"/>
        <w:szCs w:val="36"/>
      </w:rPr>
      <w:t>Л</w:t>
    </w:r>
    <w:r>
      <w:rPr>
        <w:b/>
        <w:bCs/>
        <w:caps/>
      </w:rPr>
      <w:t>истов</w:t>
    </w:r>
    <w:r>
      <w:rPr>
        <w:b/>
        <w:bCs/>
        <w:caps/>
        <w:sz w:val="36"/>
        <w:szCs w:val="36"/>
      </w:rPr>
      <w:t xml:space="preserve"> </w:t>
    </w:r>
    <w:r>
      <w:rPr>
        <w:sz w:val="36"/>
      </w:rPr>
      <w:fldChar w:fldCharType="begin"/>
    </w:r>
    <w:r>
      <w:rPr>
        <w:sz w:val="36"/>
      </w:rPr>
      <w:instrText xml:space="preserve"> = </w:instrText>
    </w:r>
    <w:r>
      <w:rPr>
        <w:sz w:val="36"/>
      </w:rPr>
      <w:fldChar w:fldCharType="begin"/>
    </w:r>
    <w:r>
      <w:rPr>
        <w:sz w:val="36"/>
      </w:rPr>
      <w:instrText xml:space="preserve"> NUMPAGES  \* MERGEFORMAT </w:instrText>
    </w:r>
    <w:r>
      <w:rPr>
        <w:sz w:val="36"/>
      </w:rPr>
      <w:fldChar w:fldCharType="separate"/>
    </w:r>
    <w:r w:rsidR="00A01463">
      <w:rPr>
        <w:noProof/>
        <w:sz w:val="36"/>
      </w:rPr>
      <w:instrText>12</w:instrText>
    </w:r>
    <w:r>
      <w:rPr>
        <w:sz w:val="36"/>
      </w:rPr>
      <w:fldChar w:fldCharType="end"/>
    </w:r>
    <w:r>
      <w:rPr>
        <w:sz w:val="36"/>
      </w:rPr>
      <w:instrText xml:space="preserve">-1 \* MERGEFORMAT </w:instrText>
    </w:r>
    <w:r>
      <w:rPr>
        <w:sz w:val="36"/>
      </w:rPr>
      <w:fldChar w:fldCharType="separate"/>
    </w:r>
    <w:r w:rsidR="00A01463">
      <w:rPr>
        <w:noProof/>
        <w:sz w:val="36"/>
      </w:rPr>
      <w:t>11</w:t>
    </w:r>
    <w:r>
      <w:rPr>
        <w:sz w:val="36"/>
      </w:rPr>
      <w:fldChar w:fldCharType="end"/>
    </w:r>
  </w:p>
  <w:p w14:paraId="0B955D2F" w14:textId="77777777" w:rsidR="0071524C" w:rsidRDefault="0071524C">
    <w:pPr>
      <w:pStyle w:val="a6"/>
      <w:jc w:val="center"/>
      <w:rPr>
        <w:b/>
        <w:bCs/>
        <w:sz w:val="28"/>
        <w:szCs w:val="28"/>
      </w:rPr>
    </w:pPr>
  </w:p>
  <w:p w14:paraId="7C24993B" w14:textId="77777777" w:rsidR="0071524C" w:rsidRDefault="0071524C">
    <w:pPr>
      <w:pStyle w:val="a6"/>
      <w:jc w:val="center"/>
      <w:rPr>
        <w:b/>
        <w:bCs/>
        <w:sz w:val="28"/>
        <w:szCs w:val="28"/>
      </w:rPr>
    </w:pPr>
  </w:p>
  <w:p w14:paraId="23175F60" w14:textId="77777777" w:rsidR="0071524C" w:rsidRDefault="0071524C">
    <w:pPr>
      <w:pStyle w:val="a6"/>
      <w:jc w:val="center"/>
      <w:rPr>
        <w:b/>
        <w:bCs/>
        <w:sz w:val="28"/>
        <w:szCs w:val="28"/>
      </w:rPr>
    </w:pPr>
  </w:p>
  <w:p w14:paraId="52B2B1ED" w14:textId="77777777" w:rsidR="0071524C" w:rsidRDefault="0071524C">
    <w:pPr>
      <w:pStyle w:val="a6"/>
      <w:jc w:val="center"/>
      <w:rPr>
        <w:b/>
        <w:bCs/>
        <w:sz w:val="28"/>
        <w:szCs w:val="28"/>
      </w:rPr>
    </w:pPr>
  </w:p>
  <w:p w14:paraId="2C60B8F3" w14:textId="77777777" w:rsidR="0071524C" w:rsidRDefault="0071524C">
    <w:pPr>
      <w:pStyle w:val="a6"/>
      <w:jc w:val="center"/>
      <w:rPr>
        <w:b/>
        <w:bCs/>
        <w:sz w:val="28"/>
        <w:szCs w:val="28"/>
      </w:rPr>
    </w:pPr>
  </w:p>
  <w:p w14:paraId="15A412AE" w14:textId="77777777" w:rsidR="0071524C" w:rsidRDefault="0071524C">
    <w:pPr>
      <w:pStyle w:val="a6"/>
      <w:jc w:val="center"/>
      <w:rPr>
        <w:b/>
        <w:bCs/>
        <w:sz w:val="28"/>
        <w:szCs w:val="28"/>
      </w:rPr>
    </w:pPr>
  </w:p>
  <w:p w14:paraId="526D4CDD" w14:textId="77777777" w:rsidR="0071524C" w:rsidRDefault="0071524C">
    <w:pPr>
      <w:pStyle w:val="a6"/>
      <w:jc w:val="center"/>
      <w:rPr>
        <w:b/>
        <w:bCs/>
        <w:sz w:val="28"/>
        <w:szCs w:val="28"/>
      </w:rPr>
    </w:pPr>
  </w:p>
  <w:p w14:paraId="462AA834" w14:textId="77777777" w:rsidR="0071524C" w:rsidRDefault="0071524C">
    <w:pPr>
      <w:pStyle w:val="a6"/>
      <w:jc w:val="center"/>
      <w:rPr>
        <w:b/>
        <w:bCs/>
        <w:sz w:val="28"/>
        <w:szCs w:val="28"/>
      </w:rPr>
    </w:pPr>
  </w:p>
  <w:p w14:paraId="6D83BEA3" w14:textId="77777777" w:rsidR="0071524C" w:rsidRDefault="0071524C">
    <w:pPr>
      <w:pStyle w:val="a6"/>
      <w:jc w:val="center"/>
      <w:rPr>
        <w:b/>
        <w:bCs/>
        <w:sz w:val="28"/>
        <w:szCs w:val="28"/>
      </w:rPr>
    </w:pPr>
  </w:p>
  <w:p w14:paraId="723554B2" w14:textId="77777777" w:rsidR="0071524C" w:rsidRDefault="0071524C">
    <w:pPr>
      <w:pStyle w:val="a6"/>
      <w:jc w:val="center"/>
      <w:rPr>
        <w:b/>
        <w:bCs/>
        <w:sz w:val="28"/>
        <w:szCs w:val="28"/>
      </w:rPr>
    </w:pPr>
  </w:p>
  <w:p w14:paraId="02FF16A5" w14:textId="77777777" w:rsidR="0071524C" w:rsidRDefault="0071524C">
    <w:pPr>
      <w:pStyle w:val="a6"/>
      <w:jc w:val="center"/>
      <w:rPr>
        <w:b/>
        <w:bCs/>
        <w:sz w:val="28"/>
        <w:szCs w:val="28"/>
      </w:rPr>
    </w:pPr>
  </w:p>
  <w:p w14:paraId="0F1473AA" w14:textId="77777777" w:rsidR="0071524C" w:rsidRDefault="0071524C">
    <w:pPr>
      <w:pStyle w:val="a6"/>
      <w:jc w:val="center"/>
      <w:rPr>
        <w:b/>
        <w:bCs/>
        <w:sz w:val="28"/>
        <w:szCs w:val="28"/>
      </w:rPr>
    </w:pPr>
  </w:p>
  <w:p w14:paraId="1EA5EB52" w14:textId="77777777" w:rsidR="0071524C" w:rsidRDefault="0071524C">
    <w:pPr>
      <w:pStyle w:val="a6"/>
      <w:jc w:val="center"/>
      <w:rPr>
        <w:b/>
        <w:bCs/>
        <w:sz w:val="28"/>
        <w:szCs w:val="28"/>
      </w:rPr>
    </w:pPr>
  </w:p>
  <w:p w14:paraId="5E4179DC" w14:textId="77777777" w:rsidR="0071524C" w:rsidRDefault="0071524C">
    <w:pPr>
      <w:pStyle w:val="a6"/>
      <w:jc w:val="center"/>
      <w:rPr>
        <w:b/>
        <w:bCs/>
        <w:sz w:val="28"/>
        <w:szCs w:val="28"/>
      </w:rPr>
    </w:pPr>
  </w:p>
  <w:p w14:paraId="10ECDB4B" w14:textId="77777777" w:rsidR="0071524C" w:rsidRDefault="0071524C">
    <w:pPr>
      <w:pStyle w:val="a6"/>
      <w:jc w:val="center"/>
      <w:rPr>
        <w:b/>
        <w:bCs/>
        <w:sz w:val="28"/>
        <w:szCs w:val="28"/>
      </w:rPr>
    </w:pPr>
  </w:p>
  <w:p w14:paraId="69A59513" w14:textId="77777777" w:rsidR="0071524C" w:rsidRDefault="0071524C">
    <w:pPr>
      <w:pStyle w:val="a6"/>
      <w:jc w:val="center"/>
      <w:rPr>
        <w:b/>
        <w:bCs/>
        <w:sz w:val="28"/>
        <w:szCs w:val="28"/>
      </w:rPr>
    </w:pPr>
  </w:p>
  <w:p w14:paraId="1054E906" w14:textId="77777777" w:rsidR="0071524C" w:rsidRDefault="0071524C">
    <w:pPr>
      <w:pStyle w:val="a6"/>
      <w:jc w:val="center"/>
      <w:rPr>
        <w:b/>
        <w:bCs/>
        <w:sz w:val="28"/>
        <w:szCs w:val="28"/>
      </w:rPr>
    </w:pPr>
  </w:p>
  <w:p w14:paraId="247C4CF8" w14:textId="5EA3BDF5" w:rsidR="0071524C" w:rsidRDefault="0071524C">
    <w:pPr>
      <w:pStyle w:val="a6"/>
      <w:jc w:val="center"/>
      <w:rPr>
        <w:b/>
        <w:bCs/>
        <w:sz w:val="28"/>
        <w:szCs w:val="28"/>
      </w:rPr>
    </w:pPr>
    <w:r>
      <w:rPr>
        <w:b/>
        <w:bCs/>
        <w:sz w:val="28"/>
        <w:szCs w:val="28"/>
      </w:rPr>
      <w:t xml:space="preserve">2024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15D11D" w14:textId="77777777" w:rsidR="00F4050D" w:rsidRDefault="00F4050D">
      <w:r>
        <w:separator/>
      </w:r>
    </w:p>
  </w:footnote>
  <w:footnote w:type="continuationSeparator" w:id="0">
    <w:p w14:paraId="376C1A27" w14:textId="77777777" w:rsidR="00F4050D" w:rsidRDefault="00F405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2A0385" w14:textId="77777777" w:rsidR="0071524C" w:rsidRDefault="0071524C">
    <w:pPr>
      <w:pStyle w:val="a3"/>
      <w:jc w:val="center"/>
      <w:rPr>
        <w:b/>
        <w:bCs/>
        <w:sz w:val="32"/>
        <w:szCs w:val="3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12AA7E" w14:textId="77777777" w:rsidR="0071524C" w:rsidRDefault="0071524C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F9BD55" w14:textId="5B93FAC0" w:rsidR="0071524C" w:rsidRPr="0053156D" w:rsidRDefault="0053156D" w:rsidP="0053156D">
    <w:pPr>
      <w:pStyle w:val="a3"/>
      <w:spacing w:line="360" w:lineRule="auto"/>
      <w:ind w:firstLine="851"/>
      <w:jc w:val="center"/>
      <w:rPr>
        <w:sz w:val="28"/>
        <w:szCs w:val="28"/>
      </w:rPr>
    </w:pPr>
    <w:r w:rsidRPr="0053156D">
      <w:rPr>
        <w:sz w:val="28"/>
        <w:szCs w:val="28"/>
      </w:rPr>
      <w:fldChar w:fldCharType="begin"/>
    </w:r>
    <w:r w:rsidRPr="0053156D">
      <w:rPr>
        <w:sz w:val="28"/>
        <w:szCs w:val="28"/>
      </w:rPr>
      <w:instrText>PAGE   \* MERGEFORMAT</w:instrText>
    </w:r>
    <w:r w:rsidRPr="0053156D">
      <w:rPr>
        <w:sz w:val="28"/>
        <w:szCs w:val="28"/>
      </w:rPr>
      <w:fldChar w:fldCharType="separate"/>
    </w:r>
    <w:r w:rsidRPr="0053156D">
      <w:rPr>
        <w:sz w:val="28"/>
        <w:szCs w:val="28"/>
      </w:rPr>
      <w:t>2</w:t>
    </w:r>
    <w:r w:rsidRPr="0053156D">
      <w:rPr>
        <w:sz w:val="28"/>
        <w:szCs w:val="28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DC3242"/>
    <w:multiLevelType w:val="hybridMultilevel"/>
    <w:tmpl w:val="06FC2FC4"/>
    <w:lvl w:ilvl="0" w:tplc="8592BB10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D130AB88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280D55"/>
    <w:multiLevelType w:val="hybridMultilevel"/>
    <w:tmpl w:val="627C9B34"/>
    <w:lvl w:ilvl="0" w:tplc="8592BB10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0700CE"/>
    <w:multiLevelType w:val="multilevel"/>
    <w:tmpl w:val="2F786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BBF361B"/>
    <w:multiLevelType w:val="hybridMultilevel"/>
    <w:tmpl w:val="68D66D1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20DD7EAE"/>
    <w:multiLevelType w:val="hybridMultilevel"/>
    <w:tmpl w:val="30323F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9B000A"/>
    <w:multiLevelType w:val="hybridMultilevel"/>
    <w:tmpl w:val="49C8FA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2830B7"/>
    <w:multiLevelType w:val="hybridMultilevel"/>
    <w:tmpl w:val="384AF67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7" w15:restartNumberingAfterBreak="0">
    <w:nsid w:val="3A7676E0"/>
    <w:multiLevelType w:val="hybridMultilevel"/>
    <w:tmpl w:val="25A6984C"/>
    <w:lvl w:ilvl="0" w:tplc="CE88C604">
      <w:start w:val="5"/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8" w15:restartNumberingAfterBreak="0">
    <w:nsid w:val="40C4721F"/>
    <w:multiLevelType w:val="hybridMultilevel"/>
    <w:tmpl w:val="E2E4E2A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1D2E03"/>
    <w:multiLevelType w:val="multilevel"/>
    <w:tmpl w:val="ED4057C8"/>
    <w:lvl w:ilvl="0">
      <w:start w:val="1"/>
      <w:numFmt w:val="decimal"/>
      <w:pStyle w:val="1"/>
      <w:suff w:val="space"/>
      <w:lvlText w:val="%1."/>
      <w:lvlJc w:val="left"/>
      <w:pPr>
        <w:ind w:left="432" w:hanging="432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32"/>
        <w:vertAlign w:val="baseline"/>
      </w:rPr>
    </w:lvl>
    <w:lvl w:ilvl="1">
      <w:start w:val="1"/>
      <w:numFmt w:val="decimal"/>
      <w:lvlRestart w:val="0"/>
      <w:pStyle w:val="2"/>
      <w:suff w:val="space"/>
      <w:lvlText w:val="%1.%2."/>
      <w:lvlJc w:val="left"/>
      <w:pPr>
        <w:ind w:left="576" w:hanging="576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32"/>
        <w:vertAlign w:val="baseline"/>
      </w:rPr>
    </w:lvl>
    <w:lvl w:ilvl="2">
      <w:start w:val="1"/>
      <w:numFmt w:val="decimal"/>
      <w:lvlRestart w:val="0"/>
      <w:pStyle w:val="3"/>
      <w:suff w:val="space"/>
      <w:lvlText w:val="%1.%2.%3."/>
      <w:lvlJc w:val="left"/>
      <w:pPr>
        <w:ind w:left="4407" w:hanging="720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vertAlign w:val="baseline"/>
      </w:rPr>
    </w:lvl>
    <w:lvl w:ilvl="3">
      <w:start w:val="1"/>
      <w:numFmt w:val="decimal"/>
      <w:lvlRestart w:val="0"/>
      <w:pStyle w:val="4"/>
      <w:suff w:val="space"/>
      <w:lvlText w:val="%1.%2.%3.%4"/>
      <w:lvlJc w:val="left"/>
      <w:pPr>
        <w:ind w:left="864" w:hanging="864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vertAlign w:val="baseline"/>
      </w:rPr>
    </w:lvl>
    <w:lvl w:ilvl="4">
      <w:start w:val="1"/>
      <w:numFmt w:val="decimal"/>
      <w:lvlRestart w:val="0"/>
      <w:pStyle w:val="5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Restart w:val="0"/>
      <w:pStyle w:val="6"/>
      <w:suff w:val="space"/>
      <w:lvlText w:val="%1.%2.%3.%4.%5.%6"/>
      <w:lvlJc w:val="left"/>
      <w:pPr>
        <w:ind w:left="4697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0" w15:restartNumberingAfterBreak="0">
    <w:nsid w:val="441A538E"/>
    <w:multiLevelType w:val="multilevel"/>
    <w:tmpl w:val="4006AD7E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4C523C7B"/>
    <w:multiLevelType w:val="hybridMultilevel"/>
    <w:tmpl w:val="1BEA5018"/>
    <w:lvl w:ilvl="0" w:tplc="60367680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BD0866FA">
      <w:start w:val="1"/>
      <w:numFmt w:val="russianLower"/>
      <w:lvlText w:val="%2)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502C48"/>
    <w:multiLevelType w:val="hybridMultilevel"/>
    <w:tmpl w:val="265E6C18"/>
    <w:lvl w:ilvl="0" w:tplc="8592BB10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9D7B0A"/>
    <w:multiLevelType w:val="multilevel"/>
    <w:tmpl w:val="E5C8DA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6856173"/>
    <w:multiLevelType w:val="multilevel"/>
    <w:tmpl w:val="68FAD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85A4462"/>
    <w:multiLevelType w:val="hybridMultilevel"/>
    <w:tmpl w:val="304674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16369A"/>
    <w:multiLevelType w:val="hybridMultilevel"/>
    <w:tmpl w:val="16EE1370"/>
    <w:lvl w:ilvl="0" w:tplc="6C0C64B4">
      <w:start w:val="1"/>
      <w:numFmt w:val="russianLower"/>
      <w:lvlText w:val="%1)"/>
      <w:lvlJc w:val="left"/>
      <w:pPr>
        <w:ind w:left="1440" w:hanging="360"/>
      </w:pPr>
      <w:rPr>
        <w:rFonts w:hint="default"/>
      </w:rPr>
    </w:lvl>
    <w:lvl w:ilvl="1" w:tplc="788E7500">
      <w:start w:val="1"/>
      <w:numFmt w:val="russianLower"/>
      <w:lvlText w:val="%2)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4DF1626"/>
    <w:multiLevelType w:val="multilevel"/>
    <w:tmpl w:val="8D1262EC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8" w15:restartNumberingAfterBreak="0">
    <w:nsid w:val="6CF2443F"/>
    <w:multiLevelType w:val="hybridMultilevel"/>
    <w:tmpl w:val="E618BC56"/>
    <w:lvl w:ilvl="0" w:tplc="041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9" w15:restartNumberingAfterBreak="0">
    <w:nsid w:val="6F3C1A1E"/>
    <w:multiLevelType w:val="hybridMultilevel"/>
    <w:tmpl w:val="37B46C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0F94EC6"/>
    <w:multiLevelType w:val="multilevel"/>
    <w:tmpl w:val="75A85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BBA6CE9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2" w15:restartNumberingAfterBreak="0">
    <w:nsid w:val="7C6C1A7A"/>
    <w:multiLevelType w:val="hybridMultilevel"/>
    <w:tmpl w:val="F8380C34"/>
    <w:lvl w:ilvl="0" w:tplc="8592BB10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CAF22E1"/>
    <w:multiLevelType w:val="multilevel"/>
    <w:tmpl w:val="AB7EB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8"/>
  </w:num>
  <w:num w:numId="2">
    <w:abstractNumId w:val="9"/>
  </w:num>
  <w:num w:numId="3">
    <w:abstractNumId w:val="9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9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9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  <w:lvlOverride w:ilvl="0">
      <w:startOverride w:val="4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9"/>
    <w:lvlOverride w:ilvl="0">
      <w:startOverride w:val="4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9"/>
    <w:lvlOverride w:ilvl="0">
      <w:startOverride w:val="4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9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9"/>
    <w:lvlOverride w:ilvl="0">
      <w:startOverride w:val="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3"/>
  </w:num>
  <w:num w:numId="14">
    <w:abstractNumId w:val="0"/>
  </w:num>
  <w:num w:numId="15">
    <w:abstractNumId w:val="11"/>
  </w:num>
  <w:num w:numId="16">
    <w:abstractNumId w:val="16"/>
  </w:num>
  <w:num w:numId="17">
    <w:abstractNumId w:val="22"/>
  </w:num>
  <w:num w:numId="18">
    <w:abstractNumId w:val="1"/>
  </w:num>
  <w:num w:numId="19">
    <w:abstractNumId w:val="12"/>
  </w:num>
  <w:num w:numId="20">
    <w:abstractNumId w:val="6"/>
  </w:num>
  <w:num w:numId="21">
    <w:abstractNumId w:val="20"/>
  </w:num>
  <w:num w:numId="22">
    <w:abstractNumId w:val="23"/>
  </w:num>
  <w:num w:numId="23">
    <w:abstractNumId w:val="14"/>
  </w:num>
  <w:num w:numId="24">
    <w:abstractNumId w:val="2"/>
  </w:num>
  <w:num w:numId="25">
    <w:abstractNumId w:val="17"/>
  </w:num>
  <w:num w:numId="26">
    <w:abstractNumId w:val="18"/>
  </w:num>
  <w:num w:numId="27">
    <w:abstractNumId w:val="15"/>
  </w:num>
  <w:num w:numId="28">
    <w:abstractNumId w:val="10"/>
  </w:num>
  <w:num w:numId="29">
    <w:abstractNumId w:val="3"/>
  </w:num>
  <w:num w:numId="30">
    <w:abstractNumId w:val="21"/>
  </w:num>
  <w:num w:numId="31">
    <w:abstractNumId w:val="19"/>
  </w:num>
  <w:num w:numId="32">
    <w:abstractNumId w:val="4"/>
  </w:num>
  <w:num w:numId="33">
    <w:abstractNumId w:val="5"/>
  </w:num>
  <w:num w:numId="34">
    <w:abstractNumId w:val="7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attachedTemplate r:id="rId1"/>
  <w:doNotTrackMoves/>
  <w:defaultTabStop w:val="708"/>
  <w:doNotHyphenateCaps/>
  <w:drawingGridHorizontalSpacing w:val="57"/>
  <w:drawingGridVerticalSpacing w:val="5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F5AA0"/>
    <w:rsid w:val="00030173"/>
    <w:rsid w:val="000678CC"/>
    <w:rsid w:val="00080521"/>
    <w:rsid w:val="00093929"/>
    <w:rsid w:val="000A0BB8"/>
    <w:rsid w:val="000A12A6"/>
    <w:rsid w:val="000A4EC1"/>
    <w:rsid w:val="000B6B46"/>
    <w:rsid w:val="000C21DC"/>
    <w:rsid w:val="000C3CCA"/>
    <w:rsid w:val="000D04A0"/>
    <w:rsid w:val="000D5BCF"/>
    <w:rsid w:val="000F6DAE"/>
    <w:rsid w:val="001233EA"/>
    <w:rsid w:val="00151EF3"/>
    <w:rsid w:val="001B2FFC"/>
    <w:rsid w:val="001C04C0"/>
    <w:rsid w:val="001D372D"/>
    <w:rsid w:val="001E0B2F"/>
    <w:rsid w:val="00214BB8"/>
    <w:rsid w:val="00217202"/>
    <w:rsid w:val="00227610"/>
    <w:rsid w:val="002440D3"/>
    <w:rsid w:val="00257C46"/>
    <w:rsid w:val="00273293"/>
    <w:rsid w:val="00275601"/>
    <w:rsid w:val="002C5544"/>
    <w:rsid w:val="003303A8"/>
    <w:rsid w:val="0034793F"/>
    <w:rsid w:val="0035413A"/>
    <w:rsid w:val="003A222B"/>
    <w:rsid w:val="00414C35"/>
    <w:rsid w:val="00415F49"/>
    <w:rsid w:val="004234C8"/>
    <w:rsid w:val="004335B7"/>
    <w:rsid w:val="00433949"/>
    <w:rsid w:val="00441AEE"/>
    <w:rsid w:val="0044518F"/>
    <w:rsid w:val="00471B23"/>
    <w:rsid w:val="00493604"/>
    <w:rsid w:val="004F7201"/>
    <w:rsid w:val="00521F4B"/>
    <w:rsid w:val="0053156D"/>
    <w:rsid w:val="00535419"/>
    <w:rsid w:val="0054020F"/>
    <w:rsid w:val="00555A90"/>
    <w:rsid w:val="00582196"/>
    <w:rsid w:val="00595746"/>
    <w:rsid w:val="005C61FF"/>
    <w:rsid w:val="005D2686"/>
    <w:rsid w:val="005D527F"/>
    <w:rsid w:val="005D5901"/>
    <w:rsid w:val="005E49A8"/>
    <w:rsid w:val="00612C1A"/>
    <w:rsid w:val="006370E6"/>
    <w:rsid w:val="00640E24"/>
    <w:rsid w:val="00674540"/>
    <w:rsid w:val="00690ED9"/>
    <w:rsid w:val="006A5E75"/>
    <w:rsid w:val="006B3794"/>
    <w:rsid w:val="006C1E9E"/>
    <w:rsid w:val="006E643A"/>
    <w:rsid w:val="00703F07"/>
    <w:rsid w:val="0071524C"/>
    <w:rsid w:val="007270AA"/>
    <w:rsid w:val="00735B41"/>
    <w:rsid w:val="007803CB"/>
    <w:rsid w:val="007A2D98"/>
    <w:rsid w:val="007A5790"/>
    <w:rsid w:val="007B29ED"/>
    <w:rsid w:val="007F5AA0"/>
    <w:rsid w:val="00800312"/>
    <w:rsid w:val="00812EC5"/>
    <w:rsid w:val="00856782"/>
    <w:rsid w:val="008955AF"/>
    <w:rsid w:val="008A7A3A"/>
    <w:rsid w:val="008B4CA9"/>
    <w:rsid w:val="008D6A7E"/>
    <w:rsid w:val="008D6D73"/>
    <w:rsid w:val="008E4A5C"/>
    <w:rsid w:val="008F351C"/>
    <w:rsid w:val="00912E04"/>
    <w:rsid w:val="00950E59"/>
    <w:rsid w:val="0095156A"/>
    <w:rsid w:val="00962D3B"/>
    <w:rsid w:val="009644CB"/>
    <w:rsid w:val="009712A0"/>
    <w:rsid w:val="00971DC7"/>
    <w:rsid w:val="00975621"/>
    <w:rsid w:val="0099150C"/>
    <w:rsid w:val="00993AD8"/>
    <w:rsid w:val="009A3435"/>
    <w:rsid w:val="009A4836"/>
    <w:rsid w:val="009F0AF4"/>
    <w:rsid w:val="009F70A4"/>
    <w:rsid w:val="00A01463"/>
    <w:rsid w:val="00A1162F"/>
    <w:rsid w:val="00A120C5"/>
    <w:rsid w:val="00A203B6"/>
    <w:rsid w:val="00A217E3"/>
    <w:rsid w:val="00A62776"/>
    <w:rsid w:val="00A920D3"/>
    <w:rsid w:val="00AA3111"/>
    <w:rsid w:val="00AD7137"/>
    <w:rsid w:val="00AE6AA7"/>
    <w:rsid w:val="00B05799"/>
    <w:rsid w:val="00B37978"/>
    <w:rsid w:val="00BB6EF2"/>
    <w:rsid w:val="00BD1A4E"/>
    <w:rsid w:val="00BD7B23"/>
    <w:rsid w:val="00BE251C"/>
    <w:rsid w:val="00BE348A"/>
    <w:rsid w:val="00C00868"/>
    <w:rsid w:val="00C143EF"/>
    <w:rsid w:val="00C3359C"/>
    <w:rsid w:val="00C33830"/>
    <w:rsid w:val="00C5166B"/>
    <w:rsid w:val="00C729C7"/>
    <w:rsid w:val="00C730E3"/>
    <w:rsid w:val="00C83270"/>
    <w:rsid w:val="00C84018"/>
    <w:rsid w:val="00C93614"/>
    <w:rsid w:val="00CA367B"/>
    <w:rsid w:val="00CD34D4"/>
    <w:rsid w:val="00CE4663"/>
    <w:rsid w:val="00CF3E9E"/>
    <w:rsid w:val="00D02FED"/>
    <w:rsid w:val="00D42126"/>
    <w:rsid w:val="00D64379"/>
    <w:rsid w:val="00D73DB4"/>
    <w:rsid w:val="00D93A71"/>
    <w:rsid w:val="00D93D42"/>
    <w:rsid w:val="00DA74F3"/>
    <w:rsid w:val="00DC16B9"/>
    <w:rsid w:val="00DD4555"/>
    <w:rsid w:val="00DD4D45"/>
    <w:rsid w:val="00DE26A2"/>
    <w:rsid w:val="00E16966"/>
    <w:rsid w:val="00E3711E"/>
    <w:rsid w:val="00E4588B"/>
    <w:rsid w:val="00EA2DDE"/>
    <w:rsid w:val="00EA3D92"/>
    <w:rsid w:val="00EA64E4"/>
    <w:rsid w:val="00F02D7A"/>
    <w:rsid w:val="00F02F43"/>
    <w:rsid w:val="00F4050D"/>
    <w:rsid w:val="00F444A3"/>
    <w:rsid w:val="00FE3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93DDD70"/>
  <w15:chartTrackingRefBased/>
  <w15:docId w15:val="{8144D8EF-C86E-40CB-BA2F-D96750CDB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pPr>
      <w:keepNext/>
      <w:numPr>
        <w:numId w:val="2"/>
      </w:numPr>
      <w:tabs>
        <w:tab w:val="left" w:pos="5727"/>
      </w:tabs>
      <w:jc w:val="center"/>
      <w:outlineLvl w:val="0"/>
    </w:pPr>
    <w:rPr>
      <w:b/>
      <w:bCs/>
      <w:sz w:val="32"/>
      <w:szCs w:val="28"/>
    </w:rPr>
  </w:style>
  <w:style w:type="paragraph" w:styleId="2">
    <w:name w:val="heading 2"/>
    <w:basedOn w:val="a"/>
    <w:next w:val="a"/>
    <w:qFormat/>
    <w:pPr>
      <w:keepNext/>
      <w:numPr>
        <w:ilvl w:val="1"/>
        <w:numId w:val="2"/>
      </w:numPr>
      <w:tabs>
        <w:tab w:val="left" w:pos="5727"/>
      </w:tabs>
      <w:jc w:val="center"/>
      <w:outlineLvl w:val="1"/>
    </w:pPr>
    <w:rPr>
      <w:sz w:val="32"/>
      <w:szCs w:val="28"/>
    </w:rPr>
  </w:style>
  <w:style w:type="paragraph" w:styleId="3">
    <w:name w:val="heading 3"/>
    <w:basedOn w:val="a"/>
    <w:next w:val="a"/>
    <w:qFormat/>
    <w:pPr>
      <w:keepNext/>
      <w:numPr>
        <w:ilvl w:val="2"/>
        <w:numId w:val="2"/>
      </w:numPr>
      <w:jc w:val="center"/>
      <w:outlineLvl w:val="2"/>
    </w:pPr>
    <w:rPr>
      <w:b/>
      <w:bCs/>
      <w:sz w:val="28"/>
    </w:rPr>
  </w:style>
  <w:style w:type="paragraph" w:styleId="4">
    <w:name w:val="heading 4"/>
    <w:basedOn w:val="a"/>
    <w:next w:val="a"/>
    <w:qFormat/>
    <w:pPr>
      <w:keepNext/>
      <w:numPr>
        <w:ilvl w:val="3"/>
        <w:numId w:val="2"/>
      </w:numPr>
      <w:jc w:val="center"/>
      <w:outlineLvl w:val="3"/>
    </w:pPr>
    <w:rPr>
      <w:b/>
      <w:bCs/>
      <w:caps/>
      <w:sz w:val="32"/>
      <w:szCs w:val="32"/>
    </w:rPr>
  </w:style>
  <w:style w:type="paragraph" w:styleId="5">
    <w:name w:val="heading 5"/>
    <w:basedOn w:val="a"/>
    <w:next w:val="a"/>
    <w:qFormat/>
    <w:pPr>
      <w:keepNext/>
      <w:numPr>
        <w:ilvl w:val="4"/>
        <w:numId w:val="2"/>
      </w:numPr>
      <w:outlineLvl w:val="4"/>
    </w:pPr>
    <w:rPr>
      <w:b/>
      <w:bCs/>
      <w:sz w:val="36"/>
    </w:rPr>
  </w:style>
  <w:style w:type="paragraph" w:styleId="6">
    <w:name w:val="heading 6"/>
    <w:basedOn w:val="a"/>
    <w:next w:val="a"/>
    <w:qFormat/>
    <w:pPr>
      <w:keepNext/>
      <w:numPr>
        <w:ilvl w:val="5"/>
        <w:numId w:val="2"/>
      </w:numPr>
      <w:jc w:val="center"/>
      <w:outlineLvl w:val="5"/>
    </w:pPr>
    <w:rPr>
      <w:sz w:val="36"/>
    </w:rPr>
  </w:style>
  <w:style w:type="paragraph" w:styleId="7">
    <w:name w:val="heading 7"/>
    <w:basedOn w:val="a"/>
    <w:next w:val="a"/>
    <w:qFormat/>
    <w:pPr>
      <w:numPr>
        <w:ilvl w:val="6"/>
        <w:numId w:val="2"/>
      </w:numPr>
      <w:spacing w:before="240" w:after="6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pPr>
      <w:tabs>
        <w:tab w:val="center" w:pos="4677"/>
        <w:tab w:val="right" w:pos="9355"/>
      </w:tabs>
    </w:pPr>
  </w:style>
  <w:style w:type="character" w:styleId="a5">
    <w:name w:val="page number"/>
    <w:basedOn w:val="a0"/>
    <w:semiHidden/>
  </w:style>
  <w:style w:type="paragraph" w:styleId="a6">
    <w:name w:val="footer"/>
    <w:basedOn w:val="a"/>
    <w:semiHidden/>
    <w:pPr>
      <w:tabs>
        <w:tab w:val="center" w:pos="4677"/>
        <w:tab w:val="right" w:pos="9355"/>
      </w:tabs>
    </w:pPr>
  </w:style>
  <w:style w:type="paragraph" w:styleId="a7">
    <w:name w:val="Title"/>
    <w:basedOn w:val="a"/>
    <w:qFormat/>
    <w:pPr>
      <w:jc w:val="center"/>
    </w:pPr>
    <w:rPr>
      <w:b/>
      <w:bCs/>
      <w:sz w:val="32"/>
      <w:szCs w:val="32"/>
    </w:rPr>
  </w:style>
  <w:style w:type="paragraph" w:styleId="a8">
    <w:name w:val="footnote text"/>
    <w:basedOn w:val="a"/>
    <w:semiHidden/>
    <w:rPr>
      <w:sz w:val="20"/>
      <w:szCs w:val="20"/>
    </w:rPr>
  </w:style>
  <w:style w:type="paragraph" w:styleId="a9">
    <w:name w:val="Body Text"/>
    <w:basedOn w:val="a"/>
    <w:semiHidden/>
    <w:pPr>
      <w:jc w:val="both"/>
    </w:pPr>
    <w:rPr>
      <w:sz w:val="28"/>
    </w:rPr>
  </w:style>
  <w:style w:type="paragraph" w:styleId="aa">
    <w:name w:val="Body Text Indent"/>
    <w:basedOn w:val="a"/>
    <w:semiHidden/>
    <w:pPr>
      <w:ind w:left="798" w:hanging="798"/>
    </w:pPr>
    <w:rPr>
      <w:b/>
      <w:bCs/>
      <w:sz w:val="28"/>
    </w:rPr>
  </w:style>
  <w:style w:type="paragraph" w:styleId="50">
    <w:name w:val="toc 5"/>
    <w:basedOn w:val="a"/>
    <w:next w:val="a"/>
    <w:autoRedefine/>
    <w:semiHidden/>
    <w:pPr>
      <w:ind w:left="960"/>
    </w:pPr>
  </w:style>
  <w:style w:type="paragraph" w:styleId="10">
    <w:name w:val="toc 1"/>
    <w:basedOn w:val="a"/>
    <w:next w:val="a"/>
    <w:autoRedefine/>
    <w:uiPriority w:val="39"/>
    <w:rsid w:val="00151EF3"/>
    <w:pPr>
      <w:tabs>
        <w:tab w:val="left" w:leader="dot" w:pos="9809"/>
      </w:tabs>
      <w:jc w:val="both"/>
    </w:pPr>
    <w:rPr>
      <w:noProof/>
      <w:sz w:val="32"/>
    </w:rPr>
  </w:style>
  <w:style w:type="paragraph" w:styleId="20">
    <w:name w:val="toc 2"/>
    <w:basedOn w:val="a"/>
    <w:next w:val="a"/>
    <w:autoRedefine/>
    <w:uiPriority w:val="39"/>
    <w:rsid w:val="00A920D3"/>
    <w:pPr>
      <w:tabs>
        <w:tab w:val="left" w:pos="567"/>
        <w:tab w:val="left" w:leader="dot" w:pos="9809"/>
      </w:tabs>
    </w:pPr>
    <w:rPr>
      <w:noProof/>
      <w:sz w:val="30"/>
    </w:rPr>
  </w:style>
  <w:style w:type="paragraph" w:styleId="30">
    <w:name w:val="toc 3"/>
    <w:basedOn w:val="a"/>
    <w:next w:val="a"/>
    <w:autoRedefine/>
    <w:uiPriority w:val="39"/>
    <w:pPr>
      <w:tabs>
        <w:tab w:val="left" w:pos="1134"/>
        <w:tab w:val="left" w:leader="dot" w:pos="9809"/>
      </w:tabs>
      <w:ind w:left="480"/>
    </w:pPr>
    <w:rPr>
      <w:sz w:val="28"/>
    </w:rPr>
  </w:style>
  <w:style w:type="paragraph" w:styleId="40">
    <w:name w:val="toc 4"/>
    <w:basedOn w:val="a"/>
    <w:next w:val="a"/>
    <w:autoRedefine/>
    <w:semiHidden/>
    <w:pPr>
      <w:tabs>
        <w:tab w:val="left" w:pos="1701"/>
        <w:tab w:val="left" w:leader="dot" w:pos="9809"/>
      </w:tabs>
      <w:ind w:left="720"/>
    </w:pPr>
    <w:rPr>
      <w:sz w:val="26"/>
    </w:rPr>
  </w:style>
  <w:style w:type="paragraph" w:styleId="60">
    <w:name w:val="toc 6"/>
    <w:basedOn w:val="a"/>
    <w:next w:val="a"/>
    <w:autoRedefine/>
    <w:semiHidden/>
    <w:pPr>
      <w:ind w:left="1200"/>
    </w:pPr>
  </w:style>
  <w:style w:type="paragraph" w:styleId="70">
    <w:name w:val="toc 7"/>
    <w:basedOn w:val="a"/>
    <w:next w:val="a"/>
    <w:autoRedefine/>
    <w:semiHidden/>
    <w:pPr>
      <w:ind w:left="1440"/>
    </w:pPr>
  </w:style>
  <w:style w:type="paragraph" w:styleId="80">
    <w:name w:val="toc 8"/>
    <w:basedOn w:val="a"/>
    <w:next w:val="a"/>
    <w:autoRedefine/>
    <w:semiHidden/>
    <w:pPr>
      <w:ind w:left="1680"/>
    </w:pPr>
  </w:style>
  <w:style w:type="paragraph" w:styleId="90">
    <w:name w:val="toc 9"/>
    <w:basedOn w:val="a"/>
    <w:next w:val="a"/>
    <w:autoRedefine/>
    <w:semiHidden/>
    <w:pPr>
      <w:ind w:left="1920"/>
    </w:pPr>
  </w:style>
  <w:style w:type="paragraph" w:styleId="ab">
    <w:name w:val="Normal (Web)"/>
    <w:basedOn w:val="a"/>
    <w:uiPriority w:val="99"/>
    <w:semiHidden/>
    <w:pPr>
      <w:spacing w:before="100" w:beforeAutospacing="1" w:after="100" w:afterAutospacing="1"/>
    </w:pPr>
  </w:style>
  <w:style w:type="character" w:styleId="ac">
    <w:name w:val="footnote reference"/>
    <w:semiHidden/>
    <w:rPr>
      <w:vertAlign w:val="superscript"/>
    </w:rPr>
  </w:style>
  <w:style w:type="character" w:styleId="ad">
    <w:name w:val="Hyperlink"/>
    <w:uiPriority w:val="99"/>
    <w:rPr>
      <w:color w:val="0000FF"/>
      <w:u w:val="single"/>
    </w:rPr>
  </w:style>
  <w:style w:type="paragraph" w:styleId="ae">
    <w:name w:val="Document Map"/>
    <w:basedOn w:val="a"/>
    <w:semiHidden/>
    <w:pPr>
      <w:shd w:val="clear" w:color="auto" w:fill="000080"/>
    </w:pPr>
    <w:rPr>
      <w:rFonts w:ascii="Tahoma" w:hAnsi="Tahoma" w:cs="Tahoma"/>
    </w:rPr>
  </w:style>
  <w:style w:type="paragraph" w:styleId="af">
    <w:name w:val="TOC Heading"/>
    <w:basedOn w:val="1"/>
    <w:next w:val="a"/>
    <w:uiPriority w:val="39"/>
    <w:unhideWhenUsed/>
    <w:qFormat/>
    <w:rsid w:val="009A3435"/>
    <w:pPr>
      <w:keepLines/>
      <w:numPr>
        <w:numId w:val="0"/>
      </w:numPr>
      <w:tabs>
        <w:tab w:val="clear" w:pos="5727"/>
      </w:tabs>
      <w:spacing w:before="240" w:line="259" w:lineRule="auto"/>
      <w:jc w:val="left"/>
      <w:outlineLvl w:val="9"/>
    </w:pPr>
    <w:rPr>
      <w:rFonts w:ascii="Calibri Light" w:hAnsi="Calibri Light"/>
      <w:b w:val="0"/>
      <w:bCs w:val="0"/>
      <w:color w:val="2F5496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C008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link w:val="HTML"/>
    <w:uiPriority w:val="99"/>
    <w:semiHidden/>
    <w:rsid w:val="00C00868"/>
    <w:rPr>
      <w:rFonts w:ascii="Courier New" w:hAnsi="Courier New" w:cs="Courier New"/>
    </w:rPr>
  </w:style>
  <w:style w:type="character" w:styleId="HTML1">
    <w:name w:val="HTML Code"/>
    <w:uiPriority w:val="99"/>
    <w:semiHidden/>
    <w:unhideWhenUsed/>
    <w:rsid w:val="00471B23"/>
    <w:rPr>
      <w:rFonts w:ascii="Courier New" w:eastAsia="Times New Roman" w:hAnsi="Courier New" w:cs="Courier New"/>
      <w:sz w:val="20"/>
      <w:szCs w:val="20"/>
    </w:rPr>
  </w:style>
  <w:style w:type="character" w:customStyle="1" w:styleId="hljs-class">
    <w:name w:val="hljs-class"/>
    <w:rsid w:val="00471B23"/>
  </w:style>
  <w:style w:type="character" w:customStyle="1" w:styleId="hljs-function">
    <w:name w:val="hljs-function"/>
    <w:rsid w:val="00471B23"/>
  </w:style>
  <w:style w:type="table" w:styleId="af0">
    <w:name w:val="Table Grid"/>
    <w:basedOn w:val="a1"/>
    <w:uiPriority w:val="39"/>
    <w:rsid w:val="00962D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Верхний колонтитул Знак"/>
    <w:link w:val="a3"/>
    <w:uiPriority w:val="99"/>
    <w:rsid w:val="0053156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9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2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55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65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8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5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3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36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6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17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40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69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02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19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63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7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22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9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85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45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8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26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8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7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83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27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0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0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6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25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98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8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50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82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2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4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2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5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42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63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25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1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93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331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4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339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590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3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321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906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94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&#1044;&#1077;&#1088;&#1075;&#1091;&#1085;&#1086;&#1074;\&#1044;&#1086;&#1082;&#1091;&#1084;&#1077;&#1085;&#1090;&#1072;&#1094;&#1080;&#1103;\&#1058;&#1077;&#1093;&#1085;&#1080;&#1095;&#1077;&#1089;&#1082;&#1086;&#1077;%20&#1079;&#1072;&#1076;&#1072;&#1085;&#1080;&#1077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A82D3F-689C-41D4-AC8F-C104F1573E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Техническое задание.dot</Template>
  <TotalTime>2749</TotalTime>
  <Pages>12</Pages>
  <Words>2512</Words>
  <Characters>14321</Characters>
  <Application>Microsoft Office Word</Application>
  <DocSecurity>0</DocSecurity>
  <Lines>119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16800</CharactersWithSpaces>
  <SharedDoc>false</SharedDoc>
  <HLinks>
    <vt:vector size="300" baseType="variant">
      <vt:variant>
        <vt:i4>1376313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_Toc119204151</vt:lpwstr>
      </vt:variant>
      <vt:variant>
        <vt:i4>1376313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_Toc119204150</vt:lpwstr>
      </vt:variant>
      <vt:variant>
        <vt:i4>1310777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_Toc119204149</vt:lpwstr>
      </vt:variant>
      <vt:variant>
        <vt:i4>1310777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_Toc119204148</vt:lpwstr>
      </vt:variant>
      <vt:variant>
        <vt:i4>1310777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_Toc119204147</vt:lpwstr>
      </vt:variant>
      <vt:variant>
        <vt:i4>1310777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_Toc119204146</vt:lpwstr>
      </vt:variant>
      <vt:variant>
        <vt:i4>1310777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_Toc119204145</vt:lpwstr>
      </vt:variant>
      <vt:variant>
        <vt:i4>1310777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_Toc119204144</vt:lpwstr>
      </vt:variant>
      <vt:variant>
        <vt:i4>1310777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_Toc119204143</vt:lpwstr>
      </vt:variant>
      <vt:variant>
        <vt:i4>1310777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_Toc119204142</vt:lpwstr>
      </vt:variant>
      <vt:variant>
        <vt:i4>1310777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_Toc119204141</vt:lpwstr>
      </vt:variant>
      <vt:variant>
        <vt:i4>1310777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_Toc119204140</vt:lpwstr>
      </vt:variant>
      <vt:variant>
        <vt:i4>1245241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_Toc119204139</vt:lpwstr>
      </vt:variant>
      <vt:variant>
        <vt:i4>1245241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_Toc119204138</vt:lpwstr>
      </vt:variant>
      <vt:variant>
        <vt:i4>1245241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_Toc119204137</vt:lpwstr>
      </vt:variant>
      <vt:variant>
        <vt:i4>1245241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_Toc119204136</vt:lpwstr>
      </vt:variant>
      <vt:variant>
        <vt:i4>1245241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_Toc119204135</vt:lpwstr>
      </vt:variant>
      <vt:variant>
        <vt:i4>1245241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_Toc119204134</vt:lpwstr>
      </vt:variant>
      <vt:variant>
        <vt:i4>1245241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_Toc119204133</vt:lpwstr>
      </vt:variant>
      <vt:variant>
        <vt:i4>1245241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_Toc119204132</vt:lpwstr>
      </vt:variant>
      <vt:variant>
        <vt:i4>1245241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_Toc119204131</vt:lpwstr>
      </vt:variant>
      <vt:variant>
        <vt:i4>1245241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_Toc119204130</vt:lpwstr>
      </vt:variant>
      <vt:variant>
        <vt:i4>1179705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_Toc119204129</vt:lpwstr>
      </vt:variant>
      <vt:variant>
        <vt:i4>1179705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_Toc119204128</vt:lpwstr>
      </vt:variant>
      <vt:variant>
        <vt:i4>1179705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_Toc119204127</vt:lpwstr>
      </vt:variant>
      <vt:variant>
        <vt:i4>1179705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_Toc119204126</vt:lpwstr>
      </vt:variant>
      <vt:variant>
        <vt:i4>1179705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_Toc119204125</vt:lpwstr>
      </vt:variant>
      <vt:variant>
        <vt:i4>1179705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_Toc119204124</vt:lpwstr>
      </vt:variant>
      <vt:variant>
        <vt:i4>1179705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_Toc119204123</vt:lpwstr>
      </vt:variant>
      <vt:variant>
        <vt:i4>1179705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_Toc119204122</vt:lpwstr>
      </vt:variant>
      <vt:variant>
        <vt:i4>1179705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_Toc119204121</vt:lpwstr>
      </vt:variant>
      <vt:variant>
        <vt:i4>1179705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_Toc119204120</vt:lpwstr>
      </vt:variant>
      <vt:variant>
        <vt:i4>1114169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_Toc119204119</vt:lpwstr>
      </vt:variant>
      <vt:variant>
        <vt:i4>1114169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_Toc119204118</vt:lpwstr>
      </vt:variant>
      <vt:variant>
        <vt:i4>1114169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_Toc119204117</vt:lpwstr>
      </vt:variant>
      <vt:variant>
        <vt:i4>1114169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_Toc119204116</vt:lpwstr>
      </vt:variant>
      <vt:variant>
        <vt:i4>1114169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_Toc119204115</vt:lpwstr>
      </vt:variant>
      <vt:variant>
        <vt:i4>1114169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_Toc119204114</vt:lpwstr>
      </vt:variant>
      <vt:variant>
        <vt:i4>1114169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_Toc119204113</vt:lpwstr>
      </vt:variant>
      <vt:variant>
        <vt:i4>1114169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_Toc119204112</vt:lpwstr>
      </vt:variant>
      <vt:variant>
        <vt:i4>1114169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_Toc119204111</vt:lpwstr>
      </vt:variant>
      <vt:variant>
        <vt:i4>1114169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_Toc119204110</vt:lpwstr>
      </vt:variant>
      <vt:variant>
        <vt:i4>1048633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_Toc119204109</vt:lpwstr>
      </vt:variant>
      <vt:variant>
        <vt:i4>1048633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_Toc119204108</vt:lpwstr>
      </vt:variant>
      <vt:variant>
        <vt:i4>1048633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_Toc119204107</vt:lpwstr>
      </vt:variant>
      <vt:variant>
        <vt:i4>1048633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_Toc119204106</vt:lpwstr>
      </vt:variant>
      <vt:variant>
        <vt:i4>1048633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_Toc119204105</vt:lpwstr>
      </vt:variant>
      <vt:variant>
        <vt:i4>1048633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_Toc119204104</vt:lpwstr>
      </vt:variant>
      <vt:variant>
        <vt:i4>1048633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_Toc119204103</vt:lpwstr>
      </vt:variant>
      <vt:variant>
        <vt:i4>1048633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_Toc119204102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</dc:creator>
  <cp:keywords/>
  <dc:description/>
  <cp:lastModifiedBy>Ilya Volodin</cp:lastModifiedBy>
  <cp:revision>71</cp:revision>
  <cp:lastPrinted>2005-09-29T23:24:00Z</cp:lastPrinted>
  <dcterms:created xsi:type="dcterms:W3CDTF">2023-10-28T09:32:00Z</dcterms:created>
  <dcterms:modified xsi:type="dcterms:W3CDTF">2024-02-17T10:41:00Z</dcterms:modified>
</cp:coreProperties>
</file>